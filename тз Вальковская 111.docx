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CDA10E" w14:textId="64B46706" w:rsidR="00990EAC" w:rsidRDefault="00990EAC" w:rsidP="00277614">
      <w:pPr>
        <w:ind w:left="2126"/>
        <w:rPr>
          <w:noProof/>
        </w:rPr>
      </w:pPr>
    </w:p>
    <w:tbl>
      <w:tblPr>
        <w:tblpPr w:leftFromText="180" w:rightFromText="180" w:vertAnchor="text" w:horzAnchor="margin" w:tblpXSpec="right" w:tblpY="-727"/>
        <w:tblW w:w="10172" w:type="dxa"/>
        <w:tblLook w:val="00A0" w:firstRow="1" w:lastRow="0" w:firstColumn="1" w:lastColumn="0" w:noHBand="0" w:noVBand="0"/>
      </w:tblPr>
      <w:tblGrid>
        <w:gridCol w:w="4821"/>
        <w:gridCol w:w="1162"/>
        <w:gridCol w:w="4189"/>
      </w:tblGrid>
      <w:tr w:rsidR="00035A26" w14:paraId="171EF3DA" w14:textId="77777777" w:rsidTr="00990EAC">
        <w:tc>
          <w:tcPr>
            <w:tcW w:w="4821" w:type="dxa"/>
          </w:tcPr>
          <w:p w14:paraId="78A88FFE" w14:textId="77777777" w:rsidR="00990EAC" w:rsidRPr="00646136" w:rsidRDefault="00990EAC" w:rsidP="00A6518F">
            <w:pPr>
              <w:ind w:firstLine="0"/>
            </w:pPr>
            <w:r>
              <w:t>СОГЛАСОВАНО</w:t>
            </w:r>
          </w:p>
        </w:tc>
        <w:tc>
          <w:tcPr>
            <w:tcW w:w="1162" w:type="dxa"/>
          </w:tcPr>
          <w:p w14:paraId="75A8F17D" w14:textId="77777777" w:rsidR="00990EAC" w:rsidRPr="00646136" w:rsidRDefault="00990EAC" w:rsidP="00990EAC">
            <w:pPr>
              <w:suppressAutoHyphens/>
              <w:jc w:val="center"/>
              <w:rPr>
                <w:rFonts w:eastAsia="Times New Roman" w:cs="Times New Roman"/>
                <w:i/>
                <w:iCs/>
                <w:szCs w:val="24"/>
              </w:rPr>
            </w:pPr>
          </w:p>
        </w:tc>
        <w:tc>
          <w:tcPr>
            <w:tcW w:w="4189" w:type="dxa"/>
          </w:tcPr>
          <w:p w14:paraId="6D45501A" w14:textId="77777777" w:rsidR="00990EAC" w:rsidRPr="00646136" w:rsidRDefault="00990EAC" w:rsidP="00A6518F">
            <w:pPr>
              <w:ind w:firstLine="0"/>
            </w:pPr>
            <w:r w:rsidRPr="00646136">
              <w:t>УТВЕРЖДАЮ</w:t>
            </w:r>
          </w:p>
        </w:tc>
      </w:tr>
      <w:tr w:rsidR="00035A26" w14:paraId="601542A4" w14:textId="77777777" w:rsidTr="00990EAC">
        <w:trPr>
          <w:trHeight w:val="2047"/>
        </w:trPr>
        <w:tc>
          <w:tcPr>
            <w:tcW w:w="4821" w:type="dxa"/>
            <w:hideMark/>
          </w:tcPr>
          <w:p w14:paraId="197DB628" w14:textId="5A82405A" w:rsidR="00990EAC" w:rsidRPr="00646136" w:rsidRDefault="00F62A47" w:rsidP="00A6518F">
            <w:pPr>
              <w:ind w:firstLine="0"/>
            </w:pPr>
            <w:r>
              <w:t>Преподаватель по анализу и разработке ТЗ</w:t>
            </w:r>
          </w:p>
          <w:p w14:paraId="06C1ECB5" w14:textId="1583DC17" w:rsidR="00990EAC" w:rsidRPr="00F76EBD" w:rsidRDefault="00990EAC" w:rsidP="00A6518F">
            <w:pPr>
              <w:ind w:firstLine="0"/>
            </w:pPr>
            <w:r w:rsidRPr="00646136">
              <w:t>________________</w:t>
            </w:r>
            <w:r w:rsidR="00FD0C4A">
              <w:t xml:space="preserve"> </w:t>
            </w:r>
            <w:proofErr w:type="spellStart"/>
            <w:r w:rsidR="00FD0787">
              <w:t>Ржаникова</w:t>
            </w:r>
            <w:proofErr w:type="spellEnd"/>
            <w:r w:rsidR="00FD0787">
              <w:t xml:space="preserve"> Е.Д.</w:t>
            </w:r>
          </w:p>
          <w:p w14:paraId="7168C491" w14:textId="3FEFA818" w:rsidR="00990EAC" w:rsidRPr="00F62A47" w:rsidRDefault="00D31A36" w:rsidP="00A6518F">
            <w:pPr>
              <w:ind w:firstLine="0"/>
            </w:pPr>
            <w:r>
              <w:t>«____» _____________ 20__</w:t>
            </w:r>
            <w:r w:rsidR="00990EAC" w:rsidRPr="00646136">
              <w:t> г.</w:t>
            </w:r>
          </w:p>
        </w:tc>
        <w:tc>
          <w:tcPr>
            <w:tcW w:w="1162" w:type="dxa"/>
          </w:tcPr>
          <w:p w14:paraId="5B49D94C" w14:textId="77777777" w:rsidR="00990EAC" w:rsidRPr="00646136" w:rsidRDefault="00990EAC" w:rsidP="00990EAC">
            <w:pPr>
              <w:suppressAutoHyphens/>
              <w:jc w:val="center"/>
              <w:rPr>
                <w:rFonts w:eastAsia="Times New Roman" w:cs="Times New Roman"/>
                <w:i/>
                <w:iCs/>
                <w:szCs w:val="24"/>
              </w:rPr>
            </w:pPr>
          </w:p>
        </w:tc>
        <w:tc>
          <w:tcPr>
            <w:tcW w:w="4189" w:type="dxa"/>
            <w:hideMark/>
          </w:tcPr>
          <w:p w14:paraId="27E7F7E5" w14:textId="6610491C" w:rsidR="00990EAC" w:rsidRPr="00646136" w:rsidRDefault="00DC5FE1" w:rsidP="00A6518F">
            <w:pPr>
              <w:ind w:firstLine="0"/>
            </w:pPr>
            <w:r>
              <w:t>Руководитель</w:t>
            </w:r>
            <w:r w:rsidR="00F62A47">
              <w:t xml:space="preserve"> ОП</w:t>
            </w:r>
          </w:p>
          <w:p w14:paraId="091DDD7E" w14:textId="243212A8" w:rsidR="00990EAC" w:rsidRPr="00646136" w:rsidRDefault="00990EAC" w:rsidP="00A6518F">
            <w:pPr>
              <w:ind w:firstLine="0"/>
            </w:pPr>
            <w:r w:rsidRPr="00646136">
              <w:t>________________</w:t>
            </w:r>
            <w:r w:rsidR="00FD0C4A">
              <w:t xml:space="preserve"> Чистяков Г.А.</w:t>
            </w:r>
          </w:p>
          <w:p w14:paraId="3DBEE99F" w14:textId="4059611F" w:rsidR="00990EAC" w:rsidRPr="00F62A47" w:rsidRDefault="00D31A36" w:rsidP="00A6518F">
            <w:pPr>
              <w:ind w:firstLine="0"/>
            </w:pPr>
            <w:r>
              <w:t>«____» _____________ 20__</w:t>
            </w:r>
            <w:r w:rsidR="00990EAC" w:rsidRPr="00646136">
              <w:t> г.</w:t>
            </w:r>
          </w:p>
        </w:tc>
      </w:tr>
    </w:tbl>
    <w:p w14:paraId="2AAA6B2A" w14:textId="77777777" w:rsidR="00990EAC" w:rsidRPr="00646136" w:rsidRDefault="00990EAC" w:rsidP="00EA6493">
      <w:pPr>
        <w:rPr>
          <w:noProof/>
        </w:rPr>
      </w:pPr>
    </w:p>
    <w:p w14:paraId="66DDFF13" w14:textId="77777777" w:rsidR="00990EAC" w:rsidRPr="00646136" w:rsidRDefault="00990EAC" w:rsidP="00990EAC"/>
    <w:p w14:paraId="6D8F6D6B" w14:textId="77777777" w:rsidR="00990EAC" w:rsidRPr="00646136" w:rsidRDefault="00990EAC" w:rsidP="00990EAC"/>
    <w:p w14:paraId="326582D4" w14:textId="6E9C214C" w:rsidR="00990EAC" w:rsidRPr="00646136" w:rsidRDefault="00A6518F" w:rsidP="00A6518F">
      <w:pPr>
        <w:pStyle w:val="vguxTitleDocName"/>
      </w:pPr>
      <w:r>
        <w:rPr>
          <w:lang w:val="ru-RU"/>
        </w:rPr>
        <w:t>ТЕХНИЧЕСКОЕ ЗАДАНИЕ</w:t>
      </w:r>
    </w:p>
    <w:p w14:paraId="0A9957D8" w14:textId="70212D17" w:rsidR="0013162A" w:rsidRDefault="00990EAC" w:rsidP="0013162A">
      <w:pPr>
        <w:ind w:firstLine="0"/>
        <w:jc w:val="center"/>
      </w:pPr>
      <w:r w:rsidRPr="00646136">
        <w:t xml:space="preserve">на </w:t>
      </w:r>
      <w:r w:rsidR="00F2337D">
        <w:t>разработку</w:t>
      </w:r>
    </w:p>
    <w:p w14:paraId="1AC91821" w14:textId="65A94985" w:rsidR="00990EAC" w:rsidRPr="00646136" w:rsidRDefault="00243144" w:rsidP="0013162A">
      <w:pPr>
        <w:ind w:firstLine="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764EA8" wp14:editId="5C9ACC7A">
                <wp:simplePos x="0" y="0"/>
                <wp:positionH relativeFrom="column">
                  <wp:posOffset>1705610</wp:posOffset>
                </wp:positionH>
                <wp:positionV relativeFrom="paragraph">
                  <wp:posOffset>190500</wp:posOffset>
                </wp:positionV>
                <wp:extent cx="2682240" cy="0"/>
                <wp:effectExtent l="0" t="0" r="22860" b="19050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822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34.3pt,15pt" to="345.5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" strokecolor="black [3040]"/>
            </w:pict>
          </mc:Fallback>
        </mc:AlternateContent>
      </w:r>
      <w:r w:rsidR="00FD0787">
        <w:t>игры «Быки и коровы»</w:t>
      </w:r>
    </w:p>
    <w:p w14:paraId="2FAF6D5A" w14:textId="77777777" w:rsidR="00990EAC" w:rsidRPr="00646136" w:rsidRDefault="00990EAC" w:rsidP="00303DC8"/>
    <w:p w14:paraId="7802D47B" w14:textId="77777777" w:rsidR="00990EAC" w:rsidRPr="00646136" w:rsidRDefault="00990EAC" w:rsidP="00303DC8"/>
    <w:tbl>
      <w:tblPr>
        <w:tblW w:w="10172" w:type="dxa"/>
        <w:tblInd w:w="-318" w:type="dxa"/>
        <w:tblLook w:val="00A0" w:firstRow="1" w:lastRow="0" w:firstColumn="1" w:lastColumn="0" w:noHBand="0" w:noVBand="0"/>
      </w:tblPr>
      <w:tblGrid>
        <w:gridCol w:w="4821"/>
        <w:gridCol w:w="1134"/>
        <w:gridCol w:w="4217"/>
      </w:tblGrid>
      <w:tr w:rsidR="00035A26" w14:paraId="6C30B23A" w14:textId="77777777" w:rsidTr="003E22A5">
        <w:tc>
          <w:tcPr>
            <w:tcW w:w="4821" w:type="dxa"/>
          </w:tcPr>
          <w:p w14:paraId="1F9E7B21" w14:textId="77777777" w:rsidR="00990EAC" w:rsidRPr="00646136" w:rsidRDefault="00990EAC" w:rsidP="0013162A">
            <w:pPr>
              <w:ind w:firstLine="0"/>
            </w:pPr>
            <w:r w:rsidRPr="00646136">
              <w:t>СОГЛАСОВАНО</w:t>
            </w:r>
          </w:p>
        </w:tc>
        <w:tc>
          <w:tcPr>
            <w:tcW w:w="1134" w:type="dxa"/>
          </w:tcPr>
          <w:p w14:paraId="1DE671FD" w14:textId="77777777" w:rsidR="00990EAC" w:rsidRPr="00646136" w:rsidRDefault="00990EAC" w:rsidP="00990EAC">
            <w:pPr>
              <w:suppressAutoHyphens/>
              <w:jc w:val="center"/>
              <w:rPr>
                <w:rFonts w:eastAsia="Times New Roman" w:cs="Times New Roman"/>
                <w:i/>
                <w:iCs/>
                <w:szCs w:val="24"/>
              </w:rPr>
            </w:pPr>
          </w:p>
        </w:tc>
        <w:tc>
          <w:tcPr>
            <w:tcW w:w="4217" w:type="dxa"/>
          </w:tcPr>
          <w:p w14:paraId="2CAFB7F3" w14:textId="77777777" w:rsidR="00990EAC" w:rsidRPr="00646136" w:rsidRDefault="00990EAC" w:rsidP="0013162A">
            <w:pPr>
              <w:ind w:firstLine="0"/>
            </w:pPr>
            <w:r w:rsidRPr="00646136">
              <w:t>СОГЛАСОВАНО</w:t>
            </w:r>
          </w:p>
        </w:tc>
      </w:tr>
      <w:tr w:rsidR="00DB67CB" w14:paraId="6E79C311" w14:textId="77777777" w:rsidTr="003E22A5">
        <w:trPr>
          <w:trHeight w:val="1713"/>
        </w:trPr>
        <w:tc>
          <w:tcPr>
            <w:tcW w:w="4821" w:type="dxa"/>
            <w:hideMark/>
          </w:tcPr>
          <w:p w14:paraId="2FFD1A4A" w14:textId="710DAE54" w:rsidR="00DB67CB" w:rsidRPr="00646136" w:rsidRDefault="00F62A47" w:rsidP="0013162A">
            <w:pPr>
              <w:ind w:firstLine="0"/>
            </w:pPr>
            <w:r>
              <w:t>Студент к</w:t>
            </w:r>
            <w:r w:rsidR="002502BF">
              <w:t>олледж</w:t>
            </w:r>
            <w:r>
              <w:t>а</w:t>
            </w:r>
            <w:r w:rsidR="002502BF">
              <w:t xml:space="preserve"> </w:t>
            </w:r>
            <w:proofErr w:type="spellStart"/>
            <w:r w:rsidR="002502BF">
              <w:t>ВятГУ</w:t>
            </w:r>
            <w:proofErr w:type="spellEnd"/>
          </w:p>
          <w:p w14:paraId="1BE65011" w14:textId="21D4BB02" w:rsidR="00DB67CB" w:rsidRPr="00646136" w:rsidRDefault="00DB67CB" w:rsidP="0013162A">
            <w:pPr>
              <w:ind w:firstLine="0"/>
            </w:pPr>
            <w:r w:rsidRPr="00646136">
              <w:t>________________</w:t>
            </w:r>
            <w:r w:rsidR="00FD0C4A">
              <w:t xml:space="preserve"> </w:t>
            </w:r>
            <w:proofErr w:type="spellStart"/>
            <w:r w:rsidR="00FD0787">
              <w:t>Вальковская</w:t>
            </w:r>
            <w:proofErr w:type="spellEnd"/>
            <w:r w:rsidR="00FD0787">
              <w:t xml:space="preserve"> А.К.</w:t>
            </w:r>
          </w:p>
          <w:p w14:paraId="391E9847" w14:textId="39FD68BF" w:rsidR="00DB67CB" w:rsidRPr="00646136" w:rsidRDefault="00DB67CB" w:rsidP="0013162A">
            <w:pPr>
              <w:ind w:firstLine="0"/>
            </w:pPr>
            <w:r>
              <w:t>«____» _____________ 20</w:t>
            </w:r>
            <w:r w:rsidRPr="002502BF">
              <w:t>__</w:t>
            </w:r>
            <w:r w:rsidRPr="00646136">
              <w:t> г.</w:t>
            </w:r>
          </w:p>
        </w:tc>
        <w:tc>
          <w:tcPr>
            <w:tcW w:w="1134" w:type="dxa"/>
          </w:tcPr>
          <w:p w14:paraId="65C4A658" w14:textId="77777777" w:rsidR="00DB67CB" w:rsidRPr="00646136" w:rsidRDefault="00DB67CB" w:rsidP="00DB67CB">
            <w:pPr>
              <w:suppressAutoHyphens/>
              <w:jc w:val="center"/>
              <w:rPr>
                <w:rFonts w:eastAsia="Times New Roman" w:cs="Times New Roman"/>
                <w:i/>
                <w:iCs/>
                <w:szCs w:val="24"/>
              </w:rPr>
            </w:pPr>
          </w:p>
        </w:tc>
        <w:tc>
          <w:tcPr>
            <w:tcW w:w="4217" w:type="dxa"/>
            <w:hideMark/>
          </w:tcPr>
          <w:p w14:paraId="2D0A277D" w14:textId="64244D7F" w:rsidR="00DB67CB" w:rsidRPr="00646136" w:rsidRDefault="002502BF" w:rsidP="0013162A">
            <w:pPr>
              <w:ind w:firstLine="0"/>
            </w:pPr>
            <w:r>
              <w:t>Преподаватель по учебной практике</w:t>
            </w:r>
          </w:p>
          <w:p w14:paraId="2CA16E67" w14:textId="0AA6ADFA" w:rsidR="00DB67CB" w:rsidRPr="00646136" w:rsidRDefault="00DB67CB" w:rsidP="0013162A">
            <w:pPr>
              <w:ind w:firstLine="0"/>
            </w:pPr>
            <w:r w:rsidRPr="00646136">
              <w:t>________________</w:t>
            </w:r>
            <w:r w:rsidR="00FD0C4A">
              <w:t xml:space="preserve"> </w:t>
            </w:r>
            <w:r w:rsidR="00FD0787">
              <w:t>Крутиков А.К.</w:t>
            </w:r>
          </w:p>
          <w:p w14:paraId="481526AE" w14:textId="28E6C5C8" w:rsidR="00D37FCB" w:rsidRPr="00D37FCB" w:rsidRDefault="00DB67CB" w:rsidP="0013162A">
            <w:pPr>
              <w:ind w:firstLine="0"/>
            </w:pPr>
            <w:r w:rsidRPr="00646136">
              <w:t>«____» _____</w:t>
            </w:r>
            <w:r>
              <w:t>________ 20</w:t>
            </w:r>
            <w:r w:rsidRPr="002502BF">
              <w:t>__</w:t>
            </w:r>
            <w:r w:rsidRPr="00646136">
              <w:t> г.</w:t>
            </w:r>
          </w:p>
        </w:tc>
      </w:tr>
      <w:tr w:rsidR="003E22A5" w14:paraId="415F2DB0" w14:textId="77777777" w:rsidTr="003E22A5">
        <w:trPr>
          <w:trHeight w:val="419"/>
        </w:trPr>
        <w:tc>
          <w:tcPr>
            <w:tcW w:w="4821" w:type="dxa"/>
          </w:tcPr>
          <w:p w14:paraId="2D3A0885" w14:textId="77777777" w:rsidR="003E22A5" w:rsidRPr="00D31A36" w:rsidRDefault="003E22A5" w:rsidP="003E22A5">
            <w:pPr>
              <w:ind w:firstLine="0"/>
            </w:pPr>
          </w:p>
        </w:tc>
        <w:tc>
          <w:tcPr>
            <w:tcW w:w="1134" w:type="dxa"/>
          </w:tcPr>
          <w:p w14:paraId="26659269" w14:textId="77777777" w:rsidR="003E22A5" w:rsidRPr="00646136" w:rsidRDefault="003E22A5" w:rsidP="003E22A5">
            <w:pPr>
              <w:suppressAutoHyphens/>
              <w:jc w:val="center"/>
              <w:rPr>
                <w:rFonts w:eastAsia="Times New Roman" w:cs="Times New Roman"/>
                <w:i/>
                <w:iCs/>
                <w:szCs w:val="24"/>
              </w:rPr>
            </w:pPr>
          </w:p>
        </w:tc>
        <w:tc>
          <w:tcPr>
            <w:tcW w:w="4217" w:type="dxa"/>
          </w:tcPr>
          <w:p w14:paraId="21AE938C" w14:textId="37EF1496" w:rsidR="003E22A5" w:rsidRPr="00D31A36" w:rsidRDefault="003E22A5" w:rsidP="003E22A5">
            <w:pPr>
              <w:ind w:firstLine="0"/>
            </w:pPr>
            <w:r w:rsidRPr="00646136">
              <w:t>СОГЛАСОВАНО</w:t>
            </w:r>
          </w:p>
        </w:tc>
      </w:tr>
      <w:tr w:rsidR="003E22A5" w14:paraId="10817EA7" w14:textId="77777777" w:rsidTr="003E22A5">
        <w:trPr>
          <w:trHeight w:val="1713"/>
        </w:trPr>
        <w:tc>
          <w:tcPr>
            <w:tcW w:w="4821" w:type="dxa"/>
          </w:tcPr>
          <w:p w14:paraId="7B688BE1" w14:textId="77777777" w:rsidR="003E22A5" w:rsidRPr="00D31A36" w:rsidRDefault="003E22A5" w:rsidP="003E22A5">
            <w:pPr>
              <w:ind w:firstLine="0"/>
            </w:pPr>
          </w:p>
        </w:tc>
        <w:tc>
          <w:tcPr>
            <w:tcW w:w="1134" w:type="dxa"/>
          </w:tcPr>
          <w:p w14:paraId="74CB39DC" w14:textId="77777777" w:rsidR="003E22A5" w:rsidRPr="00646136" w:rsidRDefault="003E22A5" w:rsidP="003E22A5">
            <w:pPr>
              <w:suppressAutoHyphens/>
              <w:jc w:val="center"/>
              <w:rPr>
                <w:rFonts w:eastAsia="Times New Roman" w:cs="Times New Roman"/>
                <w:i/>
                <w:iCs/>
                <w:szCs w:val="24"/>
              </w:rPr>
            </w:pPr>
          </w:p>
        </w:tc>
        <w:tc>
          <w:tcPr>
            <w:tcW w:w="4217" w:type="dxa"/>
          </w:tcPr>
          <w:p w14:paraId="69F58FF0" w14:textId="7F05D23F" w:rsidR="003E22A5" w:rsidRPr="00646136" w:rsidRDefault="002502BF" w:rsidP="003E22A5">
            <w:pPr>
              <w:ind w:firstLine="0"/>
            </w:pPr>
            <w:r>
              <w:t xml:space="preserve">Преподаватель по </w:t>
            </w:r>
            <w:r w:rsidR="00EA7476">
              <w:t>внедрению</w:t>
            </w:r>
            <w:r>
              <w:t xml:space="preserve"> ИС</w:t>
            </w:r>
          </w:p>
          <w:p w14:paraId="0C9FD50A" w14:textId="1E5886A3" w:rsidR="003E22A5" w:rsidRPr="00646136" w:rsidRDefault="003E22A5" w:rsidP="003E22A5">
            <w:pPr>
              <w:ind w:firstLine="0"/>
            </w:pPr>
            <w:r w:rsidRPr="00646136">
              <w:t>________________</w:t>
            </w:r>
            <w:r w:rsidR="00FD0787">
              <w:t xml:space="preserve"> </w:t>
            </w:r>
            <w:proofErr w:type="spellStart"/>
            <w:r w:rsidR="00FD0787">
              <w:t>Самоделкин</w:t>
            </w:r>
            <w:proofErr w:type="spellEnd"/>
            <w:r w:rsidR="00FD0787">
              <w:t xml:space="preserve"> П.А.</w:t>
            </w:r>
          </w:p>
          <w:p w14:paraId="3377A854" w14:textId="6ABC94DB" w:rsidR="003E22A5" w:rsidRPr="00D31A36" w:rsidRDefault="003E22A5" w:rsidP="003E22A5">
            <w:pPr>
              <w:ind w:firstLine="0"/>
            </w:pPr>
            <w:r w:rsidRPr="00646136">
              <w:t>«____» _____</w:t>
            </w:r>
            <w:r>
              <w:t>________ 20</w:t>
            </w:r>
            <w:r w:rsidRPr="002502BF">
              <w:t>__</w:t>
            </w:r>
            <w:r w:rsidRPr="00646136">
              <w:t> г.</w:t>
            </w:r>
          </w:p>
        </w:tc>
      </w:tr>
    </w:tbl>
    <w:p w14:paraId="4EEED0FE" w14:textId="52D2A6A5" w:rsidR="00D2756B" w:rsidRDefault="00D2756B" w:rsidP="003E22A5">
      <w:pPr>
        <w:ind w:firstLine="0"/>
      </w:pPr>
    </w:p>
    <w:p w14:paraId="2821F77F" w14:textId="77777777" w:rsidR="003E22A5" w:rsidRDefault="003E22A5" w:rsidP="003E22A5">
      <w:pPr>
        <w:ind w:firstLine="0"/>
      </w:pPr>
    </w:p>
    <w:p w14:paraId="0E468CFB" w14:textId="721BA3C1" w:rsidR="00D2756B" w:rsidRDefault="00D2756B" w:rsidP="00303DC8"/>
    <w:p w14:paraId="195BB252" w14:textId="3E6197FF" w:rsidR="00990EAC" w:rsidRDefault="00990EAC" w:rsidP="00303DC8"/>
    <w:p w14:paraId="4110DC7E" w14:textId="11FCBDFD" w:rsidR="00D2756B" w:rsidRDefault="00D2756B" w:rsidP="00303DC8"/>
    <w:p w14:paraId="2DD731FE" w14:textId="77777777" w:rsidR="00F113BF" w:rsidRDefault="00F113BF" w:rsidP="00303DC8"/>
    <w:p w14:paraId="3334347A" w14:textId="55E1F7B6" w:rsidR="005A4E60" w:rsidRPr="00F113BF" w:rsidRDefault="00D2756B" w:rsidP="00F113BF">
      <w:pPr>
        <w:ind w:firstLine="0"/>
        <w:jc w:val="center"/>
      </w:pPr>
      <w:r>
        <w:t>20</w:t>
      </w:r>
      <w:r w:rsidR="005A4E60">
        <w:t>2</w:t>
      </w:r>
      <w:r w:rsidR="006E7276">
        <w:t>4</w:t>
      </w:r>
    </w:p>
    <w:p w14:paraId="15D082F6" w14:textId="77777777" w:rsidR="00990EAC" w:rsidRDefault="00990EAC" w:rsidP="00347071">
      <w:pPr>
        <w:ind w:firstLine="0"/>
      </w:pPr>
    </w:p>
    <w:p w14:paraId="6ACE36DD" w14:textId="77777777" w:rsidR="001135FD" w:rsidRPr="00646136" w:rsidRDefault="001135FD" w:rsidP="00347071">
      <w:pPr>
        <w:ind w:firstLine="0"/>
        <w:sectPr w:rsidR="001135FD" w:rsidRPr="00646136">
          <w:pgSz w:w="11907" w:h="16840"/>
          <w:pgMar w:top="1134" w:right="851" w:bottom="1134" w:left="1418" w:header="720" w:footer="720" w:gutter="0"/>
          <w:cols w:space="720"/>
        </w:sectPr>
      </w:pPr>
    </w:p>
    <w:p w14:paraId="7B3CC18C" w14:textId="1BCDB04B" w:rsidR="00990EAC" w:rsidRDefault="00990EAC" w:rsidP="00A6518F">
      <w:pPr>
        <w:pStyle w:val="vguCContentName"/>
      </w:pPr>
      <w:r w:rsidRPr="00646136">
        <w:lastRenderedPageBreak/>
        <w:t>Содержание</w:t>
      </w:r>
    </w:p>
    <w:sdt>
      <w:sdtPr>
        <w:rPr>
          <w:rFonts w:ascii="Times New Roman" w:eastAsiaTheme="minorEastAsia" w:hAnsi="Times New Roman" w:cstheme="minorBidi"/>
          <w:color w:val="auto"/>
          <w:sz w:val="24"/>
          <w:szCs w:val="22"/>
        </w:rPr>
        <w:id w:val="-67110972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A769E9D" w14:textId="5C684F88" w:rsidR="00442256" w:rsidRDefault="00442256">
          <w:pPr>
            <w:pStyle w:val="afb"/>
          </w:pPr>
        </w:p>
        <w:p w14:paraId="0CFE59CC" w14:textId="77777777" w:rsidR="00EC57F9" w:rsidRDefault="00442256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3811197" w:history="1">
            <w:r w:rsidR="00EC57F9" w:rsidRPr="008C4434">
              <w:rPr>
                <w:rStyle w:val="a6"/>
              </w:rPr>
              <w:t>Введение</w:t>
            </w:r>
            <w:r w:rsidR="00EC57F9">
              <w:rPr>
                <w:webHidden/>
              </w:rPr>
              <w:tab/>
            </w:r>
            <w:r w:rsidR="00EC57F9">
              <w:rPr>
                <w:webHidden/>
              </w:rPr>
              <w:fldChar w:fldCharType="begin"/>
            </w:r>
            <w:r w:rsidR="00EC57F9">
              <w:rPr>
                <w:webHidden/>
              </w:rPr>
              <w:instrText xml:space="preserve"> PAGEREF _Toc163811197 \h </w:instrText>
            </w:r>
            <w:r w:rsidR="00EC57F9">
              <w:rPr>
                <w:webHidden/>
              </w:rPr>
            </w:r>
            <w:r w:rsidR="00EC57F9">
              <w:rPr>
                <w:webHidden/>
              </w:rPr>
              <w:fldChar w:fldCharType="separate"/>
            </w:r>
            <w:r w:rsidR="00EC57F9">
              <w:rPr>
                <w:webHidden/>
              </w:rPr>
              <w:t>2</w:t>
            </w:r>
            <w:r w:rsidR="00EC57F9">
              <w:rPr>
                <w:webHidden/>
              </w:rPr>
              <w:fldChar w:fldCharType="end"/>
            </w:r>
          </w:hyperlink>
        </w:p>
        <w:p w14:paraId="14C79E69" w14:textId="77777777" w:rsidR="00EC57F9" w:rsidRDefault="0039544E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63811198" w:history="1">
            <w:r w:rsidR="00EC57F9" w:rsidRPr="008C4434">
              <w:rPr>
                <w:rStyle w:val="a6"/>
              </w:rPr>
              <w:t>1</w:t>
            </w:r>
            <w:r w:rsidR="00EC57F9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EC57F9" w:rsidRPr="008C4434">
              <w:rPr>
                <w:rStyle w:val="a6"/>
              </w:rPr>
              <w:t>Термины и определения</w:t>
            </w:r>
            <w:r w:rsidR="00EC57F9">
              <w:rPr>
                <w:webHidden/>
              </w:rPr>
              <w:tab/>
            </w:r>
            <w:r w:rsidR="00EC57F9">
              <w:rPr>
                <w:webHidden/>
              </w:rPr>
              <w:fldChar w:fldCharType="begin"/>
            </w:r>
            <w:r w:rsidR="00EC57F9">
              <w:rPr>
                <w:webHidden/>
              </w:rPr>
              <w:instrText xml:space="preserve"> PAGEREF _Toc163811198 \h </w:instrText>
            </w:r>
            <w:r w:rsidR="00EC57F9">
              <w:rPr>
                <w:webHidden/>
              </w:rPr>
            </w:r>
            <w:r w:rsidR="00EC57F9">
              <w:rPr>
                <w:webHidden/>
              </w:rPr>
              <w:fldChar w:fldCharType="separate"/>
            </w:r>
            <w:r w:rsidR="00EC57F9">
              <w:rPr>
                <w:webHidden/>
              </w:rPr>
              <w:t>3</w:t>
            </w:r>
            <w:r w:rsidR="00EC57F9">
              <w:rPr>
                <w:webHidden/>
              </w:rPr>
              <w:fldChar w:fldCharType="end"/>
            </w:r>
          </w:hyperlink>
        </w:p>
        <w:p w14:paraId="4914D791" w14:textId="77777777" w:rsidR="00EC57F9" w:rsidRDefault="0039544E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63811199" w:history="1">
            <w:r w:rsidR="00EC57F9" w:rsidRPr="008C4434">
              <w:rPr>
                <w:rStyle w:val="a6"/>
              </w:rPr>
              <w:t>2</w:t>
            </w:r>
            <w:r w:rsidR="00EC57F9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EC57F9" w:rsidRPr="008C4434">
              <w:rPr>
                <w:rStyle w:val="a6"/>
              </w:rPr>
              <w:t>Перечень сокращений</w:t>
            </w:r>
            <w:r w:rsidR="00EC57F9">
              <w:rPr>
                <w:webHidden/>
              </w:rPr>
              <w:tab/>
            </w:r>
            <w:r w:rsidR="00EC57F9">
              <w:rPr>
                <w:webHidden/>
              </w:rPr>
              <w:fldChar w:fldCharType="begin"/>
            </w:r>
            <w:r w:rsidR="00EC57F9">
              <w:rPr>
                <w:webHidden/>
              </w:rPr>
              <w:instrText xml:space="preserve"> PAGEREF _Toc163811199 \h </w:instrText>
            </w:r>
            <w:r w:rsidR="00EC57F9">
              <w:rPr>
                <w:webHidden/>
              </w:rPr>
            </w:r>
            <w:r w:rsidR="00EC57F9">
              <w:rPr>
                <w:webHidden/>
              </w:rPr>
              <w:fldChar w:fldCharType="separate"/>
            </w:r>
            <w:r w:rsidR="00EC57F9">
              <w:rPr>
                <w:webHidden/>
              </w:rPr>
              <w:t>4</w:t>
            </w:r>
            <w:r w:rsidR="00EC57F9">
              <w:rPr>
                <w:webHidden/>
              </w:rPr>
              <w:fldChar w:fldCharType="end"/>
            </w:r>
          </w:hyperlink>
        </w:p>
        <w:p w14:paraId="3F9EC312" w14:textId="77777777" w:rsidR="00EC57F9" w:rsidRDefault="0039544E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63811200" w:history="1">
            <w:r w:rsidR="00EC57F9" w:rsidRPr="008C4434">
              <w:rPr>
                <w:rStyle w:val="a6"/>
              </w:rPr>
              <w:t>3</w:t>
            </w:r>
            <w:r w:rsidR="00EC57F9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EC57F9" w:rsidRPr="008C4434">
              <w:rPr>
                <w:rStyle w:val="a6"/>
              </w:rPr>
              <w:t>Основные сведения о разработке</w:t>
            </w:r>
            <w:r w:rsidR="00EC57F9">
              <w:rPr>
                <w:webHidden/>
              </w:rPr>
              <w:tab/>
            </w:r>
            <w:r w:rsidR="00EC57F9">
              <w:rPr>
                <w:webHidden/>
              </w:rPr>
              <w:fldChar w:fldCharType="begin"/>
            </w:r>
            <w:r w:rsidR="00EC57F9">
              <w:rPr>
                <w:webHidden/>
              </w:rPr>
              <w:instrText xml:space="preserve"> PAGEREF _Toc163811200 \h </w:instrText>
            </w:r>
            <w:r w:rsidR="00EC57F9">
              <w:rPr>
                <w:webHidden/>
              </w:rPr>
            </w:r>
            <w:r w:rsidR="00EC57F9">
              <w:rPr>
                <w:webHidden/>
              </w:rPr>
              <w:fldChar w:fldCharType="separate"/>
            </w:r>
            <w:r w:rsidR="00EC57F9">
              <w:rPr>
                <w:webHidden/>
              </w:rPr>
              <w:t>5</w:t>
            </w:r>
            <w:r w:rsidR="00EC57F9">
              <w:rPr>
                <w:webHidden/>
              </w:rPr>
              <w:fldChar w:fldCharType="end"/>
            </w:r>
          </w:hyperlink>
        </w:p>
        <w:p w14:paraId="48AE6ADF" w14:textId="77777777" w:rsidR="00EC57F9" w:rsidRDefault="0039544E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63811201" w:history="1">
            <w:r w:rsidR="00EC57F9" w:rsidRPr="008C4434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3.1</w:t>
            </w:r>
            <w:r w:rsidR="00EC57F9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EC57F9" w:rsidRPr="008C4434">
              <w:rPr>
                <w:rStyle w:val="a6"/>
              </w:rPr>
              <w:t>Наименование разработки</w:t>
            </w:r>
            <w:r w:rsidR="00EC57F9">
              <w:rPr>
                <w:webHidden/>
              </w:rPr>
              <w:tab/>
            </w:r>
            <w:r w:rsidR="00EC57F9">
              <w:rPr>
                <w:webHidden/>
              </w:rPr>
              <w:fldChar w:fldCharType="begin"/>
            </w:r>
            <w:r w:rsidR="00EC57F9">
              <w:rPr>
                <w:webHidden/>
              </w:rPr>
              <w:instrText xml:space="preserve"> PAGEREF _Toc163811201 \h </w:instrText>
            </w:r>
            <w:r w:rsidR="00EC57F9">
              <w:rPr>
                <w:webHidden/>
              </w:rPr>
            </w:r>
            <w:r w:rsidR="00EC57F9">
              <w:rPr>
                <w:webHidden/>
              </w:rPr>
              <w:fldChar w:fldCharType="separate"/>
            </w:r>
            <w:r w:rsidR="00EC57F9">
              <w:rPr>
                <w:webHidden/>
              </w:rPr>
              <w:t>5</w:t>
            </w:r>
            <w:r w:rsidR="00EC57F9">
              <w:rPr>
                <w:webHidden/>
              </w:rPr>
              <w:fldChar w:fldCharType="end"/>
            </w:r>
          </w:hyperlink>
        </w:p>
        <w:p w14:paraId="6646C4FA" w14:textId="77777777" w:rsidR="00EC57F9" w:rsidRDefault="0039544E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63811202" w:history="1">
            <w:r w:rsidR="00EC57F9" w:rsidRPr="008C4434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3.2</w:t>
            </w:r>
            <w:r w:rsidR="00EC57F9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EC57F9" w:rsidRPr="008C4434">
              <w:rPr>
                <w:rStyle w:val="a6"/>
              </w:rPr>
              <w:t>Цель и задачи</w:t>
            </w:r>
            <w:r w:rsidR="00EC57F9">
              <w:rPr>
                <w:webHidden/>
              </w:rPr>
              <w:tab/>
            </w:r>
            <w:r w:rsidR="00EC57F9">
              <w:rPr>
                <w:webHidden/>
              </w:rPr>
              <w:fldChar w:fldCharType="begin"/>
            </w:r>
            <w:r w:rsidR="00EC57F9">
              <w:rPr>
                <w:webHidden/>
              </w:rPr>
              <w:instrText xml:space="preserve"> PAGEREF _Toc163811202 \h </w:instrText>
            </w:r>
            <w:r w:rsidR="00EC57F9">
              <w:rPr>
                <w:webHidden/>
              </w:rPr>
            </w:r>
            <w:r w:rsidR="00EC57F9">
              <w:rPr>
                <w:webHidden/>
              </w:rPr>
              <w:fldChar w:fldCharType="separate"/>
            </w:r>
            <w:r w:rsidR="00EC57F9">
              <w:rPr>
                <w:webHidden/>
              </w:rPr>
              <w:t>5</w:t>
            </w:r>
            <w:r w:rsidR="00EC57F9">
              <w:rPr>
                <w:webHidden/>
              </w:rPr>
              <w:fldChar w:fldCharType="end"/>
            </w:r>
          </w:hyperlink>
        </w:p>
        <w:p w14:paraId="43FF8E1A" w14:textId="77777777" w:rsidR="00EC57F9" w:rsidRDefault="0039544E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63811203" w:history="1">
            <w:r w:rsidR="00EC57F9" w:rsidRPr="008C4434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3.3</w:t>
            </w:r>
            <w:r w:rsidR="00EC57F9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EC57F9" w:rsidRPr="008C4434">
              <w:rPr>
                <w:rStyle w:val="a6"/>
              </w:rPr>
              <w:t>Сведения об участниках разработки</w:t>
            </w:r>
            <w:r w:rsidR="00EC57F9">
              <w:rPr>
                <w:webHidden/>
              </w:rPr>
              <w:tab/>
            </w:r>
            <w:r w:rsidR="00EC57F9">
              <w:rPr>
                <w:webHidden/>
              </w:rPr>
              <w:fldChar w:fldCharType="begin"/>
            </w:r>
            <w:r w:rsidR="00EC57F9">
              <w:rPr>
                <w:webHidden/>
              </w:rPr>
              <w:instrText xml:space="preserve"> PAGEREF _Toc163811203 \h </w:instrText>
            </w:r>
            <w:r w:rsidR="00EC57F9">
              <w:rPr>
                <w:webHidden/>
              </w:rPr>
            </w:r>
            <w:r w:rsidR="00EC57F9">
              <w:rPr>
                <w:webHidden/>
              </w:rPr>
              <w:fldChar w:fldCharType="separate"/>
            </w:r>
            <w:r w:rsidR="00EC57F9">
              <w:rPr>
                <w:webHidden/>
              </w:rPr>
              <w:t>5</w:t>
            </w:r>
            <w:r w:rsidR="00EC57F9">
              <w:rPr>
                <w:webHidden/>
              </w:rPr>
              <w:fldChar w:fldCharType="end"/>
            </w:r>
          </w:hyperlink>
        </w:p>
        <w:p w14:paraId="3DFB48C6" w14:textId="77777777" w:rsidR="00EC57F9" w:rsidRDefault="0039544E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63811204" w:history="1">
            <w:r w:rsidR="00EC57F9" w:rsidRPr="008C4434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3.4</w:t>
            </w:r>
            <w:r w:rsidR="00EC57F9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EC57F9" w:rsidRPr="008C4434">
              <w:rPr>
                <w:rStyle w:val="a6"/>
              </w:rPr>
              <w:t>Сроки разработки</w:t>
            </w:r>
            <w:r w:rsidR="00EC57F9">
              <w:rPr>
                <w:webHidden/>
              </w:rPr>
              <w:tab/>
            </w:r>
            <w:r w:rsidR="00EC57F9">
              <w:rPr>
                <w:webHidden/>
              </w:rPr>
              <w:fldChar w:fldCharType="begin"/>
            </w:r>
            <w:r w:rsidR="00EC57F9">
              <w:rPr>
                <w:webHidden/>
              </w:rPr>
              <w:instrText xml:space="preserve"> PAGEREF _Toc163811204 \h </w:instrText>
            </w:r>
            <w:r w:rsidR="00EC57F9">
              <w:rPr>
                <w:webHidden/>
              </w:rPr>
            </w:r>
            <w:r w:rsidR="00EC57F9">
              <w:rPr>
                <w:webHidden/>
              </w:rPr>
              <w:fldChar w:fldCharType="separate"/>
            </w:r>
            <w:r w:rsidR="00EC57F9">
              <w:rPr>
                <w:webHidden/>
              </w:rPr>
              <w:t>5</w:t>
            </w:r>
            <w:r w:rsidR="00EC57F9">
              <w:rPr>
                <w:webHidden/>
              </w:rPr>
              <w:fldChar w:fldCharType="end"/>
            </w:r>
          </w:hyperlink>
        </w:p>
        <w:p w14:paraId="6C2398C9" w14:textId="77777777" w:rsidR="00EC57F9" w:rsidRDefault="0039544E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63811205" w:history="1">
            <w:r w:rsidR="00EC57F9" w:rsidRPr="008C4434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3.5</w:t>
            </w:r>
            <w:r w:rsidR="00EC57F9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EC57F9" w:rsidRPr="008C4434">
              <w:rPr>
                <w:rStyle w:val="a6"/>
              </w:rPr>
              <w:t>Назначение разработки</w:t>
            </w:r>
            <w:r w:rsidR="00EC57F9">
              <w:rPr>
                <w:webHidden/>
              </w:rPr>
              <w:tab/>
            </w:r>
            <w:r w:rsidR="00EC57F9">
              <w:rPr>
                <w:webHidden/>
              </w:rPr>
              <w:fldChar w:fldCharType="begin"/>
            </w:r>
            <w:r w:rsidR="00EC57F9">
              <w:rPr>
                <w:webHidden/>
              </w:rPr>
              <w:instrText xml:space="preserve"> PAGEREF _Toc163811205 \h </w:instrText>
            </w:r>
            <w:r w:rsidR="00EC57F9">
              <w:rPr>
                <w:webHidden/>
              </w:rPr>
            </w:r>
            <w:r w:rsidR="00EC57F9">
              <w:rPr>
                <w:webHidden/>
              </w:rPr>
              <w:fldChar w:fldCharType="separate"/>
            </w:r>
            <w:r w:rsidR="00EC57F9">
              <w:rPr>
                <w:webHidden/>
              </w:rPr>
              <w:t>6</w:t>
            </w:r>
            <w:r w:rsidR="00EC57F9">
              <w:rPr>
                <w:webHidden/>
              </w:rPr>
              <w:fldChar w:fldCharType="end"/>
            </w:r>
          </w:hyperlink>
        </w:p>
        <w:p w14:paraId="2CA95473" w14:textId="77777777" w:rsidR="00EC57F9" w:rsidRDefault="0039544E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63811206" w:history="1">
            <w:r w:rsidR="00EC57F9" w:rsidRPr="008C4434">
              <w:rPr>
                <w:rStyle w:val="a6"/>
              </w:rPr>
              <w:t>4</w:t>
            </w:r>
            <w:r w:rsidR="00EC57F9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EC57F9" w:rsidRPr="008C4434">
              <w:rPr>
                <w:rStyle w:val="a6"/>
              </w:rPr>
              <w:t>Описание предметной области</w:t>
            </w:r>
            <w:r w:rsidR="00EC57F9">
              <w:rPr>
                <w:webHidden/>
              </w:rPr>
              <w:tab/>
            </w:r>
            <w:r w:rsidR="00EC57F9">
              <w:rPr>
                <w:webHidden/>
              </w:rPr>
              <w:fldChar w:fldCharType="begin"/>
            </w:r>
            <w:r w:rsidR="00EC57F9">
              <w:rPr>
                <w:webHidden/>
              </w:rPr>
              <w:instrText xml:space="preserve"> PAGEREF _Toc163811206 \h </w:instrText>
            </w:r>
            <w:r w:rsidR="00EC57F9">
              <w:rPr>
                <w:webHidden/>
              </w:rPr>
            </w:r>
            <w:r w:rsidR="00EC57F9">
              <w:rPr>
                <w:webHidden/>
              </w:rPr>
              <w:fldChar w:fldCharType="separate"/>
            </w:r>
            <w:r w:rsidR="00EC57F9">
              <w:rPr>
                <w:webHidden/>
              </w:rPr>
              <w:t>7</w:t>
            </w:r>
            <w:r w:rsidR="00EC57F9">
              <w:rPr>
                <w:webHidden/>
              </w:rPr>
              <w:fldChar w:fldCharType="end"/>
            </w:r>
          </w:hyperlink>
        </w:p>
        <w:p w14:paraId="77199C50" w14:textId="77777777" w:rsidR="00EC57F9" w:rsidRDefault="0039544E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63811207" w:history="1">
            <w:r w:rsidR="00EC57F9" w:rsidRPr="008C4434">
              <w:rPr>
                <w:rStyle w:val="a6"/>
              </w:rPr>
              <w:t>5</w:t>
            </w:r>
            <w:r w:rsidR="00EC57F9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EC57F9" w:rsidRPr="008C4434">
              <w:rPr>
                <w:rStyle w:val="a6"/>
              </w:rPr>
              <w:t>Требования к результатам разработки</w:t>
            </w:r>
            <w:r w:rsidR="00EC57F9">
              <w:rPr>
                <w:webHidden/>
              </w:rPr>
              <w:tab/>
            </w:r>
            <w:r w:rsidR="00EC57F9">
              <w:rPr>
                <w:webHidden/>
              </w:rPr>
              <w:fldChar w:fldCharType="begin"/>
            </w:r>
            <w:r w:rsidR="00EC57F9">
              <w:rPr>
                <w:webHidden/>
              </w:rPr>
              <w:instrText xml:space="preserve"> PAGEREF _Toc163811207 \h </w:instrText>
            </w:r>
            <w:r w:rsidR="00EC57F9">
              <w:rPr>
                <w:webHidden/>
              </w:rPr>
            </w:r>
            <w:r w:rsidR="00EC57F9">
              <w:rPr>
                <w:webHidden/>
              </w:rPr>
              <w:fldChar w:fldCharType="separate"/>
            </w:r>
            <w:r w:rsidR="00EC57F9">
              <w:rPr>
                <w:webHidden/>
              </w:rPr>
              <w:t>10</w:t>
            </w:r>
            <w:r w:rsidR="00EC57F9">
              <w:rPr>
                <w:webHidden/>
              </w:rPr>
              <w:fldChar w:fldCharType="end"/>
            </w:r>
          </w:hyperlink>
        </w:p>
        <w:p w14:paraId="2C8E8F6B" w14:textId="77777777" w:rsidR="00EC57F9" w:rsidRDefault="0039544E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63811208" w:history="1">
            <w:r w:rsidR="00EC57F9" w:rsidRPr="008C4434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5.1</w:t>
            </w:r>
            <w:r w:rsidR="00EC57F9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EC57F9" w:rsidRPr="008C4434">
              <w:rPr>
                <w:rStyle w:val="a6"/>
              </w:rPr>
              <w:t>Правила игры</w:t>
            </w:r>
            <w:r w:rsidR="00EC57F9">
              <w:rPr>
                <w:webHidden/>
              </w:rPr>
              <w:tab/>
            </w:r>
            <w:r w:rsidR="00EC57F9">
              <w:rPr>
                <w:webHidden/>
              </w:rPr>
              <w:fldChar w:fldCharType="begin"/>
            </w:r>
            <w:r w:rsidR="00EC57F9">
              <w:rPr>
                <w:webHidden/>
              </w:rPr>
              <w:instrText xml:space="preserve"> PAGEREF _Toc163811208 \h </w:instrText>
            </w:r>
            <w:r w:rsidR="00EC57F9">
              <w:rPr>
                <w:webHidden/>
              </w:rPr>
            </w:r>
            <w:r w:rsidR="00EC57F9">
              <w:rPr>
                <w:webHidden/>
              </w:rPr>
              <w:fldChar w:fldCharType="separate"/>
            </w:r>
            <w:r w:rsidR="00EC57F9">
              <w:rPr>
                <w:webHidden/>
              </w:rPr>
              <w:t>10</w:t>
            </w:r>
            <w:r w:rsidR="00EC57F9">
              <w:rPr>
                <w:webHidden/>
              </w:rPr>
              <w:fldChar w:fldCharType="end"/>
            </w:r>
          </w:hyperlink>
        </w:p>
        <w:p w14:paraId="7420B424" w14:textId="77777777" w:rsidR="00EC57F9" w:rsidRDefault="0039544E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63811209" w:history="1">
            <w:r w:rsidR="00EC57F9" w:rsidRPr="008C4434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5.2</w:t>
            </w:r>
            <w:r w:rsidR="00EC57F9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EC57F9" w:rsidRPr="008C4434">
              <w:rPr>
                <w:rStyle w:val="a6"/>
              </w:rPr>
              <w:t>Требования к пользовательскому интерфейсу</w:t>
            </w:r>
            <w:r w:rsidR="00EC57F9">
              <w:rPr>
                <w:webHidden/>
              </w:rPr>
              <w:tab/>
            </w:r>
            <w:r w:rsidR="00EC57F9">
              <w:rPr>
                <w:webHidden/>
              </w:rPr>
              <w:fldChar w:fldCharType="begin"/>
            </w:r>
            <w:r w:rsidR="00EC57F9">
              <w:rPr>
                <w:webHidden/>
              </w:rPr>
              <w:instrText xml:space="preserve"> PAGEREF _Toc163811209 \h </w:instrText>
            </w:r>
            <w:r w:rsidR="00EC57F9">
              <w:rPr>
                <w:webHidden/>
              </w:rPr>
            </w:r>
            <w:r w:rsidR="00EC57F9">
              <w:rPr>
                <w:webHidden/>
              </w:rPr>
              <w:fldChar w:fldCharType="separate"/>
            </w:r>
            <w:r w:rsidR="00EC57F9">
              <w:rPr>
                <w:webHidden/>
              </w:rPr>
              <w:t>10</w:t>
            </w:r>
            <w:r w:rsidR="00EC57F9">
              <w:rPr>
                <w:webHidden/>
              </w:rPr>
              <w:fldChar w:fldCharType="end"/>
            </w:r>
          </w:hyperlink>
        </w:p>
        <w:p w14:paraId="25ABB2BB" w14:textId="77777777" w:rsidR="00EC57F9" w:rsidRDefault="0039544E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63811210" w:history="1">
            <w:r w:rsidR="00EC57F9" w:rsidRPr="008C4434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5.3</w:t>
            </w:r>
            <w:r w:rsidR="00EC57F9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EC57F9" w:rsidRPr="008C4434">
              <w:rPr>
                <w:rStyle w:val="a6"/>
              </w:rPr>
              <w:t>Требования к возможностям пользователя</w:t>
            </w:r>
            <w:r w:rsidR="00EC57F9">
              <w:rPr>
                <w:webHidden/>
              </w:rPr>
              <w:tab/>
            </w:r>
            <w:r w:rsidR="00EC57F9">
              <w:rPr>
                <w:webHidden/>
              </w:rPr>
              <w:fldChar w:fldCharType="begin"/>
            </w:r>
            <w:r w:rsidR="00EC57F9">
              <w:rPr>
                <w:webHidden/>
              </w:rPr>
              <w:instrText xml:space="preserve"> PAGEREF _Toc163811210 \h </w:instrText>
            </w:r>
            <w:r w:rsidR="00EC57F9">
              <w:rPr>
                <w:webHidden/>
              </w:rPr>
            </w:r>
            <w:r w:rsidR="00EC57F9">
              <w:rPr>
                <w:webHidden/>
              </w:rPr>
              <w:fldChar w:fldCharType="separate"/>
            </w:r>
            <w:r w:rsidR="00EC57F9">
              <w:rPr>
                <w:webHidden/>
              </w:rPr>
              <w:t>12</w:t>
            </w:r>
            <w:r w:rsidR="00EC57F9">
              <w:rPr>
                <w:webHidden/>
              </w:rPr>
              <w:fldChar w:fldCharType="end"/>
            </w:r>
          </w:hyperlink>
        </w:p>
        <w:p w14:paraId="46F467E8" w14:textId="77777777" w:rsidR="00EC57F9" w:rsidRDefault="0039544E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63811211" w:history="1">
            <w:r w:rsidR="00EC57F9" w:rsidRPr="008C4434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5.4</w:t>
            </w:r>
            <w:r w:rsidR="00EC57F9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EC57F9" w:rsidRPr="008C4434">
              <w:rPr>
                <w:rStyle w:val="a6"/>
              </w:rPr>
              <w:t>Требования к видам обеспечения</w:t>
            </w:r>
            <w:r w:rsidR="00EC57F9">
              <w:rPr>
                <w:webHidden/>
              </w:rPr>
              <w:tab/>
            </w:r>
            <w:r w:rsidR="00EC57F9">
              <w:rPr>
                <w:webHidden/>
              </w:rPr>
              <w:fldChar w:fldCharType="begin"/>
            </w:r>
            <w:r w:rsidR="00EC57F9">
              <w:rPr>
                <w:webHidden/>
              </w:rPr>
              <w:instrText xml:space="preserve"> PAGEREF _Toc163811211 \h </w:instrText>
            </w:r>
            <w:r w:rsidR="00EC57F9">
              <w:rPr>
                <w:webHidden/>
              </w:rPr>
            </w:r>
            <w:r w:rsidR="00EC57F9">
              <w:rPr>
                <w:webHidden/>
              </w:rPr>
              <w:fldChar w:fldCharType="separate"/>
            </w:r>
            <w:r w:rsidR="00EC57F9">
              <w:rPr>
                <w:webHidden/>
              </w:rPr>
              <w:t>13</w:t>
            </w:r>
            <w:r w:rsidR="00EC57F9">
              <w:rPr>
                <w:webHidden/>
              </w:rPr>
              <w:fldChar w:fldCharType="end"/>
            </w:r>
          </w:hyperlink>
        </w:p>
        <w:p w14:paraId="2942FD0F" w14:textId="77777777" w:rsidR="00EC57F9" w:rsidRDefault="0039544E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63811212" w:history="1">
            <w:r w:rsidR="00EC57F9" w:rsidRPr="008C4434">
              <w:rPr>
                <w:rStyle w:val="a6"/>
              </w:rPr>
              <w:t>5.4.1</w:t>
            </w:r>
            <w:r w:rsidR="00EC57F9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EC57F9" w:rsidRPr="008C4434">
              <w:rPr>
                <w:rStyle w:val="a6"/>
              </w:rPr>
              <w:t>Требования к математическому обеспечению</w:t>
            </w:r>
            <w:r w:rsidR="00EC57F9">
              <w:rPr>
                <w:webHidden/>
              </w:rPr>
              <w:tab/>
            </w:r>
            <w:r w:rsidR="00EC57F9">
              <w:rPr>
                <w:webHidden/>
              </w:rPr>
              <w:fldChar w:fldCharType="begin"/>
            </w:r>
            <w:r w:rsidR="00EC57F9">
              <w:rPr>
                <w:webHidden/>
              </w:rPr>
              <w:instrText xml:space="preserve"> PAGEREF _Toc163811212 \h </w:instrText>
            </w:r>
            <w:r w:rsidR="00EC57F9">
              <w:rPr>
                <w:webHidden/>
              </w:rPr>
            </w:r>
            <w:r w:rsidR="00EC57F9">
              <w:rPr>
                <w:webHidden/>
              </w:rPr>
              <w:fldChar w:fldCharType="separate"/>
            </w:r>
            <w:r w:rsidR="00EC57F9">
              <w:rPr>
                <w:webHidden/>
              </w:rPr>
              <w:t>13</w:t>
            </w:r>
            <w:r w:rsidR="00EC57F9">
              <w:rPr>
                <w:webHidden/>
              </w:rPr>
              <w:fldChar w:fldCharType="end"/>
            </w:r>
          </w:hyperlink>
        </w:p>
        <w:p w14:paraId="09F2F0C2" w14:textId="77777777" w:rsidR="00EC57F9" w:rsidRDefault="0039544E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63811213" w:history="1">
            <w:r w:rsidR="00EC57F9" w:rsidRPr="008C4434">
              <w:rPr>
                <w:rStyle w:val="a6"/>
              </w:rPr>
              <w:t>5.4.2</w:t>
            </w:r>
            <w:r w:rsidR="00EC57F9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EC57F9" w:rsidRPr="008C4434">
              <w:rPr>
                <w:rStyle w:val="a6"/>
              </w:rPr>
              <w:t>Требования к информационному обеспечению</w:t>
            </w:r>
            <w:r w:rsidR="00EC57F9">
              <w:rPr>
                <w:webHidden/>
              </w:rPr>
              <w:tab/>
            </w:r>
            <w:r w:rsidR="00EC57F9">
              <w:rPr>
                <w:webHidden/>
              </w:rPr>
              <w:fldChar w:fldCharType="begin"/>
            </w:r>
            <w:r w:rsidR="00EC57F9">
              <w:rPr>
                <w:webHidden/>
              </w:rPr>
              <w:instrText xml:space="preserve"> PAGEREF _Toc163811213 \h </w:instrText>
            </w:r>
            <w:r w:rsidR="00EC57F9">
              <w:rPr>
                <w:webHidden/>
              </w:rPr>
            </w:r>
            <w:r w:rsidR="00EC57F9">
              <w:rPr>
                <w:webHidden/>
              </w:rPr>
              <w:fldChar w:fldCharType="separate"/>
            </w:r>
            <w:r w:rsidR="00EC57F9">
              <w:rPr>
                <w:webHidden/>
              </w:rPr>
              <w:t>13</w:t>
            </w:r>
            <w:r w:rsidR="00EC57F9">
              <w:rPr>
                <w:webHidden/>
              </w:rPr>
              <w:fldChar w:fldCharType="end"/>
            </w:r>
          </w:hyperlink>
        </w:p>
        <w:p w14:paraId="480B00D1" w14:textId="77777777" w:rsidR="00EC57F9" w:rsidRDefault="0039544E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63811214" w:history="1">
            <w:r w:rsidR="00EC57F9" w:rsidRPr="008C4434">
              <w:rPr>
                <w:rStyle w:val="a6"/>
              </w:rPr>
              <w:t>5.4.3</w:t>
            </w:r>
            <w:r w:rsidR="00EC57F9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EC57F9" w:rsidRPr="008C4434">
              <w:rPr>
                <w:rStyle w:val="a6"/>
              </w:rPr>
              <w:t>Требования к метрологическому обеспечению</w:t>
            </w:r>
            <w:r w:rsidR="00EC57F9">
              <w:rPr>
                <w:webHidden/>
              </w:rPr>
              <w:tab/>
            </w:r>
            <w:r w:rsidR="00EC57F9">
              <w:rPr>
                <w:webHidden/>
              </w:rPr>
              <w:fldChar w:fldCharType="begin"/>
            </w:r>
            <w:r w:rsidR="00EC57F9">
              <w:rPr>
                <w:webHidden/>
              </w:rPr>
              <w:instrText xml:space="preserve"> PAGEREF _Toc163811214 \h </w:instrText>
            </w:r>
            <w:r w:rsidR="00EC57F9">
              <w:rPr>
                <w:webHidden/>
              </w:rPr>
            </w:r>
            <w:r w:rsidR="00EC57F9">
              <w:rPr>
                <w:webHidden/>
              </w:rPr>
              <w:fldChar w:fldCharType="separate"/>
            </w:r>
            <w:r w:rsidR="00EC57F9">
              <w:rPr>
                <w:webHidden/>
              </w:rPr>
              <w:t>14</w:t>
            </w:r>
            <w:r w:rsidR="00EC57F9">
              <w:rPr>
                <w:webHidden/>
              </w:rPr>
              <w:fldChar w:fldCharType="end"/>
            </w:r>
          </w:hyperlink>
        </w:p>
        <w:p w14:paraId="692B308F" w14:textId="77777777" w:rsidR="00EC57F9" w:rsidRDefault="0039544E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63811215" w:history="1">
            <w:r w:rsidR="00EC57F9" w:rsidRPr="008C4434">
              <w:rPr>
                <w:rStyle w:val="a6"/>
              </w:rPr>
              <w:t>5.4.4</w:t>
            </w:r>
            <w:r w:rsidR="00EC57F9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EC57F9" w:rsidRPr="008C4434">
              <w:rPr>
                <w:rStyle w:val="a6"/>
              </w:rPr>
              <w:t>Требования к техническому обеспечению</w:t>
            </w:r>
            <w:r w:rsidR="00EC57F9">
              <w:rPr>
                <w:webHidden/>
              </w:rPr>
              <w:tab/>
            </w:r>
            <w:r w:rsidR="00EC57F9">
              <w:rPr>
                <w:webHidden/>
              </w:rPr>
              <w:fldChar w:fldCharType="begin"/>
            </w:r>
            <w:r w:rsidR="00EC57F9">
              <w:rPr>
                <w:webHidden/>
              </w:rPr>
              <w:instrText xml:space="preserve"> PAGEREF _Toc163811215 \h </w:instrText>
            </w:r>
            <w:r w:rsidR="00EC57F9">
              <w:rPr>
                <w:webHidden/>
              </w:rPr>
            </w:r>
            <w:r w:rsidR="00EC57F9">
              <w:rPr>
                <w:webHidden/>
              </w:rPr>
              <w:fldChar w:fldCharType="separate"/>
            </w:r>
            <w:r w:rsidR="00EC57F9">
              <w:rPr>
                <w:webHidden/>
              </w:rPr>
              <w:t>14</w:t>
            </w:r>
            <w:r w:rsidR="00EC57F9">
              <w:rPr>
                <w:webHidden/>
              </w:rPr>
              <w:fldChar w:fldCharType="end"/>
            </w:r>
          </w:hyperlink>
        </w:p>
        <w:p w14:paraId="38F2C799" w14:textId="77777777" w:rsidR="00EC57F9" w:rsidRDefault="0039544E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63811216" w:history="1">
            <w:r w:rsidR="00EC57F9" w:rsidRPr="008C4434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5.5</w:t>
            </w:r>
            <w:r w:rsidR="00EC57F9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EC57F9" w:rsidRPr="008C4434">
              <w:rPr>
                <w:rStyle w:val="a6"/>
              </w:rPr>
              <w:t>Требования к надежности</w:t>
            </w:r>
            <w:r w:rsidR="00EC57F9">
              <w:rPr>
                <w:webHidden/>
              </w:rPr>
              <w:tab/>
            </w:r>
            <w:r w:rsidR="00EC57F9">
              <w:rPr>
                <w:webHidden/>
              </w:rPr>
              <w:fldChar w:fldCharType="begin"/>
            </w:r>
            <w:r w:rsidR="00EC57F9">
              <w:rPr>
                <w:webHidden/>
              </w:rPr>
              <w:instrText xml:space="preserve"> PAGEREF _Toc163811216 \h </w:instrText>
            </w:r>
            <w:r w:rsidR="00EC57F9">
              <w:rPr>
                <w:webHidden/>
              </w:rPr>
            </w:r>
            <w:r w:rsidR="00EC57F9">
              <w:rPr>
                <w:webHidden/>
              </w:rPr>
              <w:fldChar w:fldCharType="separate"/>
            </w:r>
            <w:r w:rsidR="00EC57F9">
              <w:rPr>
                <w:webHidden/>
              </w:rPr>
              <w:t>14</w:t>
            </w:r>
            <w:r w:rsidR="00EC57F9">
              <w:rPr>
                <w:webHidden/>
              </w:rPr>
              <w:fldChar w:fldCharType="end"/>
            </w:r>
          </w:hyperlink>
        </w:p>
        <w:p w14:paraId="54E016C4" w14:textId="77777777" w:rsidR="00EC57F9" w:rsidRDefault="0039544E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63811217" w:history="1">
            <w:r w:rsidR="00EC57F9" w:rsidRPr="008C4434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5.6</w:t>
            </w:r>
            <w:r w:rsidR="00EC57F9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EC57F9" w:rsidRPr="008C4434">
              <w:rPr>
                <w:rStyle w:val="a6"/>
              </w:rPr>
              <w:t>Требования к безопасности</w:t>
            </w:r>
            <w:r w:rsidR="00EC57F9">
              <w:rPr>
                <w:webHidden/>
              </w:rPr>
              <w:tab/>
            </w:r>
            <w:r w:rsidR="00EC57F9">
              <w:rPr>
                <w:webHidden/>
              </w:rPr>
              <w:fldChar w:fldCharType="begin"/>
            </w:r>
            <w:r w:rsidR="00EC57F9">
              <w:rPr>
                <w:webHidden/>
              </w:rPr>
              <w:instrText xml:space="preserve"> PAGEREF _Toc163811217 \h </w:instrText>
            </w:r>
            <w:r w:rsidR="00EC57F9">
              <w:rPr>
                <w:webHidden/>
              </w:rPr>
            </w:r>
            <w:r w:rsidR="00EC57F9">
              <w:rPr>
                <w:webHidden/>
              </w:rPr>
              <w:fldChar w:fldCharType="separate"/>
            </w:r>
            <w:r w:rsidR="00EC57F9">
              <w:rPr>
                <w:webHidden/>
              </w:rPr>
              <w:t>14</w:t>
            </w:r>
            <w:r w:rsidR="00EC57F9">
              <w:rPr>
                <w:webHidden/>
              </w:rPr>
              <w:fldChar w:fldCharType="end"/>
            </w:r>
          </w:hyperlink>
        </w:p>
        <w:p w14:paraId="33D64368" w14:textId="77777777" w:rsidR="00EC57F9" w:rsidRDefault="0039544E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63811218" w:history="1">
            <w:r w:rsidR="00EC57F9" w:rsidRPr="008C4434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5.7</w:t>
            </w:r>
            <w:r w:rsidR="00EC57F9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EC57F9" w:rsidRPr="008C4434">
              <w:rPr>
                <w:rStyle w:val="a6"/>
              </w:rPr>
              <w:t>Требования к патентной чистоте</w:t>
            </w:r>
            <w:r w:rsidR="00EC57F9">
              <w:rPr>
                <w:webHidden/>
              </w:rPr>
              <w:tab/>
            </w:r>
            <w:r w:rsidR="00EC57F9">
              <w:rPr>
                <w:webHidden/>
              </w:rPr>
              <w:fldChar w:fldCharType="begin"/>
            </w:r>
            <w:r w:rsidR="00EC57F9">
              <w:rPr>
                <w:webHidden/>
              </w:rPr>
              <w:instrText xml:space="preserve"> PAGEREF _Toc163811218 \h </w:instrText>
            </w:r>
            <w:r w:rsidR="00EC57F9">
              <w:rPr>
                <w:webHidden/>
              </w:rPr>
            </w:r>
            <w:r w:rsidR="00EC57F9">
              <w:rPr>
                <w:webHidden/>
              </w:rPr>
              <w:fldChar w:fldCharType="separate"/>
            </w:r>
            <w:r w:rsidR="00EC57F9">
              <w:rPr>
                <w:webHidden/>
              </w:rPr>
              <w:t>14</w:t>
            </w:r>
            <w:r w:rsidR="00EC57F9">
              <w:rPr>
                <w:webHidden/>
              </w:rPr>
              <w:fldChar w:fldCharType="end"/>
            </w:r>
          </w:hyperlink>
        </w:p>
        <w:p w14:paraId="3DE4BD54" w14:textId="77777777" w:rsidR="00EC57F9" w:rsidRDefault="0039544E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63811219" w:history="1">
            <w:r w:rsidR="00EC57F9" w:rsidRPr="008C4434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5.8</w:t>
            </w:r>
            <w:r w:rsidR="00EC57F9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EC57F9" w:rsidRPr="008C4434">
              <w:rPr>
                <w:rStyle w:val="a6"/>
              </w:rPr>
              <w:t>Требования к перспективам развития</w:t>
            </w:r>
            <w:r w:rsidR="00EC57F9">
              <w:rPr>
                <w:webHidden/>
              </w:rPr>
              <w:tab/>
            </w:r>
            <w:r w:rsidR="00EC57F9">
              <w:rPr>
                <w:webHidden/>
              </w:rPr>
              <w:fldChar w:fldCharType="begin"/>
            </w:r>
            <w:r w:rsidR="00EC57F9">
              <w:rPr>
                <w:webHidden/>
              </w:rPr>
              <w:instrText xml:space="preserve"> PAGEREF _Toc163811219 \h </w:instrText>
            </w:r>
            <w:r w:rsidR="00EC57F9">
              <w:rPr>
                <w:webHidden/>
              </w:rPr>
            </w:r>
            <w:r w:rsidR="00EC57F9">
              <w:rPr>
                <w:webHidden/>
              </w:rPr>
              <w:fldChar w:fldCharType="separate"/>
            </w:r>
            <w:r w:rsidR="00EC57F9">
              <w:rPr>
                <w:webHidden/>
              </w:rPr>
              <w:t>15</w:t>
            </w:r>
            <w:r w:rsidR="00EC57F9">
              <w:rPr>
                <w:webHidden/>
              </w:rPr>
              <w:fldChar w:fldCharType="end"/>
            </w:r>
          </w:hyperlink>
        </w:p>
        <w:p w14:paraId="0B402379" w14:textId="77777777" w:rsidR="00EC57F9" w:rsidRDefault="0039544E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63811220" w:history="1">
            <w:r w:rsidR="00EC57F9" w:rsidRPr="008C4434">
              <w:rPr>
                <w:rStyle w:val="a6"/>
              </w:rPr>
              <w:t>6</w:t>
            </w:r>
            <w:r w:rsidR="00EC57F9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EC57F9" w:rsidRPr="008C4434">
              <w:rPr>
                <w:rStyle w:val="a6"/>
              </w:rPr>
              <w:t>Состав и содержание работ</w:t>
            </w:r>
            <w:r w:rsidR="00EC57F9">
              <w:rPr>
                <w:webHidden/>
              </w:rPr>
              <w:tab/>
            </w:r>
            <w:r w:rsidR="00EC57F9">
              <w:rPr>
                <w:webHidden/>
              </w:rPr>
              <w:fldChar w:fldCharType="begin"/>
            </w:r>
            <w:r w:rsidR="00EC57F9">
              <w:rPr>
                <w:webHidden/>
              </w:rPr>
              <w:instrText xml:space="preserve"> PAGEREF _Toc163811220 \h </w:instrText>
            </w:r>
            <w:r w:rsidR="00EC57F9">
              <w:rPr>
                <w:webHidden/>
              </w:rPr>
            </w:r>
            <w:r w:rsidR="00EC57F9">
              <w:rPr>
                <w:webHidden/>
              </w:rPr>
              <w:fldChar w:fldCharType="separate"/>
            </w:r>
            <w:r w:rsidR="00EC57F9">
              <w:rPr>
                <w:webHidden/>
              </w:rPr>
              <w:t>16</w:t>
            </w:r>
            <w:r w:rsidR="00EC57F9">
              <w:rPr>
                <w:webHidden/>
              </w:rPr>
              <w:fldChar w:fldCharType="end"/>
            </w:r>
          </w:hyperlink>
        </w:p>
        <w:p w14:paraId="369D9846" w14:textId="77777777" w:rsidR="00EC57F9" w:rsidRDefault="0039544E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63811221" w:history="1">
            <w:r w:rsidR="00EC57F9" w:rsidRPr="008C4434">
              <w:rPr>
                <w:rStyle w:val="a6"/>
              </w:rPr>
              <w:t>7</w:t>
            </w:r>
            <w:r w:rsidR="00EC57F9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EC57F9" w:rsidRPr="008C4434">
              <w:rPr>
                <w:rStyle w:val="a6"/>
              </w:rPr>
              <w:t>Требования к документированию</w:t>
            </w:r>
            <w:r w:rsidR="00EC57F9">
              <w:rPr>
                <w:webHidden/>
              </w:rPr>
              <w:tab/>
            </w:r>
            <w:r w:rsidR="00EC57F9">
              <w:rPr>
                <w:webHidden/>
              </w:rPr>
              <w:fldChar w:fldCharType="begin"/>
            </w:r>
            <w:r w:rsidR="00EC57F9">
              <w:rPr>
                <w:webHidden/>
              </w:rPr>
              <w:instrText xml:space="preserve"> PAGEREF _Toc163811221 \h </w:instrText>
            </w:r>
            <w:r w:rsidR="00EC57F9">
              <w:rPr>
                <w:webHidden/>
              </w:rPr>
            </w:r>
            <w:r w:rsidR="00EC57F9">
              <w:rPr>
                <w:webHidden/>
              </w:rPr>
              <w:fldChar w:fldCharType="separate"/>
            </w:r>
            <w:r w:rsidR="00EC57F9">
              <w:rPr>
                <w:webHidden/>
              </w:rPr>
              <w:t>17</w:t>
            </w:r>
            <w:r w:rsidR="00EC57F9">
              <w:rPr>
                <w:webHidden/>
              </w:rPr>
              <w:fldChar w:fldCharType="end"/>
            </w:r>
          </w:hyperlink>
        </w:p>
        <w:p w14:paraId="56E77B90" w14:textId="77777777" w:rsidR="00EC57F9" w:rsidRDefault="0039544E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63811222" w:history="1">
            <w:r w:rsidR="00EC57F9" w:rsidRPr="008C4434">
              <w:rPr>
                <w:rStyle w:val="a6"/>
              </w:rPr>
              <w:t>8</w:t>
            </w:r>
            <w:r w:rsidR="00EC57F9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EC57F9" w:rsidRPr="008C4434">
              <w:rPr>
                <w:rStyle w:val="a6"/>
              </w:rPr>
              <w:t>Требования к приемо-сдаточным процедурам</w:t>
            </w:r>
            <w:r w:rsidR="00EC57F9">
              <w:rPr>
                <w:webHidden/>
              </w:rPr>
              <w:tab/>
            </w:r>
            <w:r w:rsidR="00EC57F9">
              <w:rPr>
                <w:webHidden/>
              </w:rPr>
              <w:fldChar w:fldCharType="begin"/>
            </w:r>
            <w:r w:rsidR="00EC57F9">
              <w:rPr>
                <w:webHidden/>
              </w:rPr>
              <w:instrText xml:space="preserve"> PAGEREF _Toc163811222 \h </w:instrText>
            </w:r>
            <w:r w:rsidR="00EC57F9">
              <w:rPr>
                <w:webHidden/>
              </w:rPr>
            </w:r>
            <w:r w:rsidR="00EC57F9">
              <w:rPr>
                <w:webHidden/>
              </w:rPr>
              <w:fldChar w:fldCharType="separate"/>
            </w:r>
            <w:r w:rsidR="00EC57F9">
              <w:rPr>
                <w:webHidden/>
              </w:rPr>
              <w:t>18</w:t>
            </w:r>
            <w:r w:rsidR="00EC57F9">
              <w:rPr>
                <w:webHidden/>
              </w:rPr>
              <w:fldChar w:fldCharType="end"/>
            </w:r>
          </w:hyperlink>
        </w:p>
        <w:p w14:paraId="3CF0F4E1" w14:textId="7CD235DC" w:rsidR="00442256" w:rsidRPr="0023221D" w:rsidRDefault="00442256" w:rsidP="0023221D">
          <w:r>
            <w:rPr>
              <w:b/>
              <w:bCs/>
            </w:rPr>
            <w:fldChar w:fldCharType="end"/>
          </w:r>
        </w:p>
      </w:sdtContent>
    </w:sdt>
    <w:p w14:paraId="050A5EBF" w14:textId="313D5458" w:rsidR="00531049" w:rsidRPr="00FB2737" w:rsidRDefault="005A4E60">
      <w:pPr>
        <w:spacing w:before="0" w:after="200" w:line="276" w:lineRule="auto"/>
        <w:ind w:firstLine="0"/>
        <w:contextualSpacing w:val="0"/>
        <w:jc w:val="left"/>
        <w:rPr>
          <w:bCs/>
          <w:noProof/>
          <w:lang w:val="en-US"/>
        </w:rPr>
      </w:pPr>
      <w:r>
        <w:rPr>
          <w:bCs/>
          <w:noProof/>
        </w:rPr>
        <w:br w:type="page"/>
      </w:r>
    </w:p>
    <w:p w14:paraId="49665190" w14:textId="4DA15FEF" w:rsidR="00E174A2" w:rsidRDefault="00442256" w:rsidP="00C60FD7">
      <w:pPr>
        <w:pStyle w:val="1"/>
        <w:numPr>
          <w:ilvl w:val="0"/>
          <w:numId w:val="0"/>
        </w:numPr>
        <w:spacing w:after="240"/>
        <w:ind w:firstLine="851"/>
      </w:pPr>
      <w:bookmarkStart w:id="0" w:name="_Toc163811197"/>
      <w:r>
        <w:lastRenderedPageBreak/>
        <w:t>Вв</w:t>
      </w:r>
      <w:r w:rsidR="005A4E60" w:rsidRPr="00F62DCD">
        <w:t>едение</w:t>
      </w:r>
      <w:bookmarkEnd w:id="0"/>
    </w:p>
    <w:p w14:paraId="2B284E91" w14:textId="77777777" w:rsidR="00E174A2" w:rsidRDefault="00E174A2" w:rsidP="00E174A2">
      <w:r>
        <w:t>Данный документ является техническим заданием для приложения «Быки и коровы», в котором описаны общие сведения о разработке, описание предметной области, требования к системе, функции.</w:t>
      </w:r>
    </w:p>
    <w:p w14:paraId="445AEC03" w14:textId="77777777" w:rsidR="00E174A2" w:rsidRDefault="00E174A2" w:rsidP="00E174A2">
      <w:r>
        <w:t xml:space="preserve">Документ предназначен </w:t>
      </w:r>
      <w:proofErr w:type="gramStart"/>
      <w:r>
        <w:t>для</w:t>
      </w:r>
      <w:proofErr w:type="gramEnd"/>
      <w:r>
        <w:t>:</w:t>
      </w:r>
    </w:p>
    <w:p w14:paraId="6F1D1909" w14:textId="6227B3EE" w:rsidR="00E174A2" w:rsidRDefault="00E174A2" w:rsidP="003E6766">
      <w:pPr>
        <w:pStyle w:val="a0"/>
      </w:pPr>
      <w:r>
        <w:t>разработчика приложения. Документ необходим разработчику с целью определения требований заказчика к проекту: описание функциональных требований, особенности архитектуры, используемые инструменты, технологии, сроки сдачи проекта и объем работы. Опираясь на техническое задание, разработчик исполняет конкретно поставленные задачи;</w:t>
      </w:r>
    </w:p>
    <w:p w14:paraId="4A566854" w14:textId="437774ED" w:rsidR="00E174A2" w:rsidRDefault="00E174A2" w:rsidP="003E6766">
      <w:pPr>
        <w:pStyle w:val="a0"/>
      </w:pPr>
      <w:r>
        <w:t>членов приёмно-сдаточной комиссии. Техническое задание используется приемно-сдаточной комиссией с целью оценки на соответствие готового продукта заранее утвержденным требованиям. Приемно-сдаточная комиссия использует документ для того, чтобы проверить, что все функциональные, технические и дизайнерские требования были удовлетворены;</w:t>
      </w:r>
    </w:p>
    <w:p w14:paraId="6FED344E" w14:textId="5A3BF328" w:rsidR="00E174A2" w:rsidRPr="008959ED" w:rsidRDefault="00E174A2" w:rsidP="003E6766">
      <w:pPr>
        <w:pStyle w:val="a0"/>
      </w:pPr>
      <w:r>
        <w:t>заказчика. Техническое задание необходимо заказчику с целью определения требований к проекту и контроля над процессом его создания. Оно помогает заказчику понять, что он получит в результате работы и какие функции и возможности будут доступны в готовом продукте. Техническое задание позволяет заказчику убедиться, что проект соответствует его требованиям и ожиданиям, и что работы выполняются в соответствии с установленным бюджетом и графиком.</w:t>
      </w:r>
    </w:p>
    <w:p w14:paraId="7553CE90" w14:textId="77777777" w:rsidR="00E174A2" w:rsidRPr="00E174A2" w:rsidRDefault="00E174A2" w:rsidP="00E174A2"/>
    <w:p w14:paraId="794047BB" w14:textId="4613A314" w:rsidR="00A63893" w:rsidRDefault="00EB6A0B" w:rsidP="00C10B2D">
      <w:pPr>
        <w:pStyle w:val="1"/>
      </w:pPr>
      <w:bookmarkStart w:id="1" w:name="_Toc163811198"/>
      <w:bookmarkStart w:id="2" w:name="_Toc74526610"/>
      <w:bookmarkStart w:id="3" w:name="_Toc128474254"/>
      <w:r w:rsidRPr="00EB6A0B">
        <w:lastRenderedPageBreak/>
        <w:t>Термины и определения</w:t>
      </w:r>
      <w:bookmarkEnd w:id="1"/>
    </w:p>
    <w:p w14:paraId="76525042" w14:textId="77777777" w:rsidR="007C1DB2" w:rsidRDefault="007C1DB2" w:rsidP="003E6766">
      <w:r>
        <w:t>Документ содержит следующие термины и определения:</w:t>
      </w:r>
    </w:p>
    <w:p w14:paraId="42EA4232" w14:textId="4ED4687A" w:rsidR="00E174A2" w:rsidRPr="00E174A2" w:rsidRDefault="007C1DB2" w:rsidP="003E6766">
      <w:pPr>
        <w:pStyle w:val="a0"/>
      </w:pPr>
      <w:r>
        <w:t>интерфейс – набор инструментов, который позволяет пользователю взаимодействовать с прогр</w:t>
      </w:r>
      <w:r w:rsidR="000D509E">
        <w:t>аммой.</w:t>
      </w:r>
    </w:p>
    <w:p w14:paraId="63A1A4BE" w14:textId="5A4A5D2A" w:rsidR="00A82498" w:rsidRDefault="00A82498" w:rsidP="00A82498">
      <w:pPr>
        <w:pStyle w:val="1"/>
      </w:pPr>
      <w:bookmarkStart w:id="4" w:name="_Toc163811199"/>
      <w:r>
        <w:lastRenderedPageBreak/>
        <w:t>Перечень сокращений</w:t>
      </w:r>
      <w:bookmarkEnd w:id="4"/>
    </w:p>
    <w:p w14:paraId="0A2B8046" w14:textId="2DD205AB" w:rsidR="003E6766" w:rsidRDefault="003E6766" w:rsidP="003E6766">
      <w:r>
        <w:t>Документ содержит следующие сокращения:</w:t>
      </w:r>
    </w:p>
    <w:p w14:paraId="7D8E219C" w14:textId="77777777" w:rsidR="003E6766" w:rsidRPr="001561B7" w:rsidRDefault="003E6766" w:rsidP="003E6766">
      <w:pPr>
        <w:pStyle w:val="a0"/>
      </w:pPr>
      <w:r>
        <w:rPr>
          <w:lang w:val="en-US"/>
        </w:rPr>
        <w:t>GUI</w:t>
      </w:r>
      <w:r w:rsidRPr="001561B7">
        <w:t xml:space="preserve"> ((</w:t>
      </w:r>
      <w:r>
        <w:rPr>
          <w:lang w:val="en-US"/>
        </w:rPr>
        <w:t>Graphical</w:t>
      </w:r>
      <w:r w:rsidRPr="001561B7">
        <w:t xml:space="preserve"> </w:t>
      </w:r>
      <w:r>
        <w:rPr>
          <w:lang w:val="en-US"/>
        </w:rPr>
        <w:t>User</w:t>
      </w:r>
      <w:r w:rsidRPr="001561B7">
        <w:t xml:space="preserve"> </w:t>
      </w:r>
      <w:r>
        <w:rPr>
          <w:lang w:val="en-US"/>
        </w:rPr>
        <w:t>Interface</w:t>
      </w:r>
      <w:r w:rsidRPr="001561B7">
        <w:t xml:space="preserve">) </w:t>
      </w:r>
      <w:r>
        <w:t>графический интерфейс пользователя) – система средств для взаимодействия пользователя с электронными устройствами, основанная на представлении всех доступных пользователю системных объектов и функций в виде графических компонентов экрана;</w:t>
      </w:r>
    </w:p>
    <w:p w14:paraId="50AC54CF" w14:textId="6AC43EB4" w:rsidR="003E6766" w:rsidRDefault="003E6766" w:rsidP="003E6766">
      <w:pPr>
        <w:pStyle w:val="a0"/>
      </w:pPr>
      <w:r>
        <w:rPr>
          <w:lang w:val="en-US"/>
        </w:rPr>
        <w:t>IDE</w:t>
      </w:r>
      <w:r w:rsidRPr="00B33B2B">
        <w:t xml:space="preserve"> ((</w:t>
      </w:r>
      <w:r>
        <w:rPr>
          <w:lang w:val="en-US"/>
        </w:rPr>
        <w:t>Integrated</w:t>
      </w:r>
      <w:r w:rsidRPr="00B33B2B">
        <w:t xml:space="preserve"> </w:t>
      </w:r>
      <w:r>
        <w:rPr>
          <w:lang w:val="en-US"/>
        </w:rPr>
        <w:t>Development</w:t>
      </w:r>
      <w:r w:rsidRPr="00B33B2B">
        <w:t xml:space="preserve"> </w:t>
      </w:r>
      <w:r>
        <w:rPr>
          <w:lang w:val="en-US"/>
        </w:rPr>
        <w:t>Environment</w:t>
      </w:r>
      <w:r w:rsidRPr="00B33B2B">
        <w:t xml:space="preserve">) </w:t>
      </w:r>
      <w:r>
        <w:t>интегрированная</w:t>
      </w:r>
      <w:r w:rsidRPr="00B33B2B">
        <w:t xml:space="preserve"> </w:t>
      </w:r>
      <w:r>
        <w:t>среда</w:t>
      </w:r>
      <w:r w:rsidRPr="00B33B2B">
        <w:t xml:space="preserve"> </w:t>
      </w:r>
      <w:r>
        <w:t>разработки</w:t>
      </w:r>
      <w:r w:rsidRPr="00B33B2B">
        <w:t>)</w:t>
      </w:r>
      <w:r>
        <w:t xml:space="preserve"> – это программное приложение, которое помогает программистам эффективно разрабатывать программный код. Оно повышает производительность разработчиков, объединяя такие возможности, как редактирование, создание, тестирование и упаковка программного обеспечения в </w:t>
      </w:r>
      <w:proofErr w:type="gramStart"/>
      <w:r>
        <w:t>простом</w:t>
      </w:r>
      <w:proofErr w:type="gramEnd"/>
      <w:r>
        <w:t xml:space="preserve"> дл</w:t>
      </w:r>
      <w:r w:rsidR="005A05AE">
        <w:t>я использования приложения;</w:t>
      </w:r>
    </w:p>
    <w:p w14:paraId="7DE6D425" w14:textId="7F0E4E9E" w:rsidR="00D04868" w:rsidRPr="00D04868" w:rsidRDefault="00D04868" w:rsidP="00D04868">
      <w:pPr>
        <w:pStyle w:val="a0"/>
      </w:pPr>
      <w:r w:rsidRPr="00D04868">
        <w:t>ГОСТ – госуда</w:t>
      </w:r>
      <w:r w:rsidR="005A05AE">
        <w:t>рственный общесоюзный стандарт.</w:t>
      </w:r>
    </w:p>
    <w:p w14:paraId="2D2BA1B1" w14:textId="77777777" w:rsidR="00D04868" w:rsidRPr="00B33B2B" w:rsidRDefault="00D04868" w:rsidP="00D04868">
      <w:pPr>
        <w:pStyle w:val="a0"/>
        <w:numPr>
          <w:ilvl w:val="0"/>
          <w:numId w:val="0"/>
        </w:numPr>
        <w:ind w:left="851"/>
      </w:pPr>
    </w:p>
    <w:p w14:paraId="01BE534B" w14:textId="77777777" w:rsidR="003E6766" w:rsidRDefault="003E6766" w:rsidP="003E6766"/>
    <w:p w14:paraId="6D3033A8" w14:textId="77777777" w:rsidR="003E6766" w:rsidRDefault="003E6766" w:rsidP="003E6766"/>
    <w:p w14:paraId="5276DF75" w14:textId="77777777" w:rsidR="006D4CE2" w:rsidRPr="008A116C" w:rsidRDefault="006D4CE2" w:rsidP="008A116C"/>
    <w:p w14:paraId="38600864" w14:textId="7D888C5C" w:rsidR="00592879" w:rsidRDefault="00592879" w:rsidP="00592879">
      <w:pPr>
        <w:pStyle w:val="1"/>
      </w:pPr>
      <w:bookmarkStart w:id="5" w:name="_Toc163811200"/>
      <w:r>
        <w:lastRenderedPageBreak/>
        <w:t>Основные сведения о разработке</w:t>
      </w:r>
      <w:bookmarkEnd w:id="5"/>
    </w:p>
    <w:p w14:paraId="41078D8B" w14:textId="665A6E91" w:rsidR="00F91124" w:rsidRDefault="00A52CF3" w:rsidP="00A52CF3">
      <w:pPr>
        <w:pStyle w:val="2"/>
      </w:pPr>
      <w:bookmarkStart w:id="6" w:name="_Toc163811201"/>
      <w:r>
        <w:t>Наименование разработки</w:t>
      </w:r>
      <w:bookmarkEnd w:id="6"/>
    </w:p>
    <w:p w14:paraId="439AC446" w14:textId="7E74138F" w:rsidR="00E174A2" w:rsidRPr="00E174A2" w:rsidRDefault="00E174A2" w:rsidP="003E6766">
      <w:r>
        <w:t>Наименованием разработки является «Быки и коровы».</w:t>
      </w:r>
    </w:p>
    <w:p w14:paraId="4D0F4268" w14:textId="1ED491D0" w:rsidR="00A52CF3" w:rsidRDefault="00A52CF3" w:rsidP="00A52CF3">
      <w:pPr>
        <w:pStyle w:val="2"/>
      </w:pPr>
      <w:bookmarkStart w:id="7" w:name="_Toc163811202"/>
      <w:r>
        <w:t>Цель и задачи</w:t>
      </w:r>
      <w:bookmarkEnd w:id="7"/>
    </w:p>
    <w:p w14:paraId="037B05B6" w14:textId="77777777" w:rsidR="00E174A2" w:rsidRDefault="00E174A2" w:rsidP="003E6766">
      <w:r>
        <w:t>Целью разработки является создание приложения «Быки и коровы» в соответствии с требованиями и ограничениями, описанными в данном документе.</w:t>
      </w:r>
    </w:p>
    <w:p w14:paraId="2196C6C6" w14:textId="77777777" w:rsidR="00E174A2" w:rsidRDefault="00E174A2" w:rsidP="003E6766">
      <w:r>
        <w:t>Для достижения поставленной цели необходимо выполнить следующие задачи:</w:t>
      </w:r>
    </w:p>
    <w:p w14:paraId="3054617D" w14:textId="18457885" w:rsidR="00E174A2" w:rsidRPr="003E6766" w:rsidRDefault="00E174A2" w:rsidP="003E6766">
      <w:pPr>
        <w:pStyle w:val="a0"/>
      </w:pPr>
      <w:r w:rsidRPr="003E6766">
        <w:t>определить требования к приложению;</w:t>
      </w:r>
    </w:p>
    <w:p w14:paraId="302CBDCC" w14:textId="37BDC1C7" w:rsidR="00E174A2" w:rsidRPr="003E6766" w:rsidRDefault="00E174A2" w:rsidP="003E6766">
      <w:pPr>
        <w:pStyle w:val="a0"/>
      </w:pPr>
      <w:r w:rsidRPr="003E6766">
        <w:t>спроектировать архитектуру приложения;</w:t>
      </w:r>
    </w:p>
    <w:p w14:paraId="3F79F63A" w14:textId="3506411A" w:rsidR="00E174A2" w:rsidRPr="003E6766" w:rsidRDefault="00E174A2" w:rsidP="003E6766">
      <w:pPr>
        <w:pStyle w:val="a0"/>
      </w:pPr>
      <w:r w:rsidRPr="003E6766">
        <w:t>разработать пользовательский интерфейс;</w:t>
      </w:r>
    </w:p>
    <w:p w14:paraId="44E7F4F9" w14:textId="02B332CF" w:rsidR="00E174A2" w:rsidRPr="003E6766" w:rsidRDefault="00E174A2" w:rsidP="003E6766">
      <w:pPr>
        <w:pStyle w:val="a0"/>
      </w:pPr>
      <w:r w:rsidRPr="003E6766">
        <w:t>написать код приложения;</w:t>
      </w:r>
    </w:p>
    <w:p w14:paraId="11ADCF80" w14:textId="2A53EBB4" w:rsidR="00E174A2" w:rsidRPr="003E6766" w:rsidRDefault="00E174A2" w:rsidP="003E6766">
      <w:pPr>
        <w:pStyle w:val="a0"/>
      </w:pPr>
      <w:r w:rsidRPr="003E6766">
        <w:t>протестировать функциональность;</w:t>
      </w:r>
    </w:p>
    <w:p w14:paraId="53FE0936" w14:textId="10FCDB88" w:rsidR="00E174A2" w:rsidRPr="003E6766" w:rsidRDefault="00E174A2" w:rsidP="003E6766">
      <w:pPr>
        <w:pStyle w:val="a0"/>
      </w:pPr>
      <w:r w:rsidRPr="003E6766">
        <w:t>отладка приложения;</w:t>
      </w:r>
    </w:p>
    <w:p w14:paraId="53B440CC" w14:textId="477F01DE" w:rsidR="00E174A2" w:rsidRPr="003E6766" w:rsidRDefault="00E174A2" w:rsidP="003E6766">
      <w:pPr>
        <w:pStyle w:val="a0"/>
      </w:pPr>
      <w:r w:rsidRPr="003E6766">
        <w:t>оптимизировать приложение;</w:t>
      </w:r>
    </w:p>
    <w:p w14:paraId="461F5DFE" w14:textId="519056D9" w:rsidR="00E174A2" w:rsidRDefault="00E174A2" w:rsidP="003E6766">
      <w:pPr>
        <w:pStyle w:val="a0"/>
      </w:pPr>
      <w:r w:rsidRPr="003E6766">
        <w:t>приемно-сдаточные испытания.</w:t>
      </w:r>
    </w:p>
    <w:p w14:paraId="52EDEC11" w14:textId="3164E5F8" w:rsidR="00A52CF3" w:rsidRDefault="00847368" w:rsidP="00847368">
      <w:pPr>
        <w:pStyle w:val="2"/>
      </w:pPr>
      <w:bookmarkStart w:id="8" w:name="_Toc163811203"/>
      <w:r>
        <w:t>Сведения об участниках разработки</w:t>
      </w:r>
      <w:bookmarkEnd w:id="8"/>
    </w:p>
    <w:p w14:paraId="21A5CF41" w14:textId="65B809B1" w:rsidR="003E6766" w:rsidRDefault="003E6766" w:rsidP="003E6766">
      <w:r>
        <w:t xml:space="preserve">Исполнителем проекта является студентка Колледжа ФГБОУ </w:t>
      </w:r>
      <w:proofErr w:type="gramStart"/>
      <w:r>
        <w:t>ВО</w:t>
      </w:r>
      <w:proofErr w:type="gramEnd"/>
      <w:r>
        <w:t xml:space="preserve"> «Вятский государственный университет» учебной группы ИСПк-203-52-00 </w:t>
      </w:r>
      <w:proofErr w:type="spellStart"/>
      <w:r>
        <w:t>Вальковская</w:t>
      </w:r>
      <w:proofErr w:type="spellEnd"/>
      <w:r>
        <w:t xml:space="preserve"> Арина Константиновна.</w:t>
      </w:r>
    </w:p>
    <w:p w14:paraId="27E54571" w14:textId="126F6A44" w:rsidR="003E6766" w:rsidRPr="003E6766" w:rsidRDefault="003E6766" w:rsidP="003E6766">
      <w:r>
        <w:t xml:space="preserve">Заказчиком проекта является коллектив преподавателей Колледжа ФГБОУ </w:t>
      </w:r>
      <w:proofErr w:type="gramStart"/>
      <w:r>
        <w:t>ВО</w:t>
      </w:r>
      <w:proofErr w:type="gramEnd"/>
      <w:r>
        <w:t xml:space="preserve"> «Вятский государственный университет» в составе:</w:t>
      </w:r>
    </w:p>
    <w:p w14:paraId="6F25DEBF" w14:textId="5E142272" w:rsidR="00E174A2" w:rsidRPr="003E6766" w:rsidRDefault="00E174A2" w:rsidP="003E6766">
      <w:pPr>
        <w:pStyle w:val="a0"/>
      </w:pPr>
      <w:r w:rsidRPr="003E6766">
        <w:t>Крутиков Александр Константинович (</w:t>
      </w:r>
      <w:r w:rsidR="008512BB">
        <w:t>п</w:t>
      </w:r>
      <w:r w:rsidRPr="003E6766">
        <w:t>реподаватель по учебной практике)</w:t>
      </w:r>
      <w:r w:rsidR="008512BB">
        <w:t>;</w:t>
      </w:r>
    </w:p>
    <w:p w14:paraId="1ADF3B1A" w14:textId="031EE8D6" w:rsidR="00E174A2" w:rsidRPr="003E6766" w:rsidRDefault="00E174A2" w:rsidP="003E6766">
      <w:pPr>
        <w:pStyle w:val="a0"/>
      </w:pPr>
      <w:proofErr w:type="spellStart"/>
      <w:r w:rsidRPr="003E6766">
        <w:t>Самоделкин</w:t>
      </w:r>
      <w:proofErr w:type="spellEnd"/>
      <w:r w:rsidR="008512BB">
        <w:t xml:space="preserve"> Павел Андреевич (п</w:t>
      </w:r>
      <w:r w:rsidRPr="003E6766">
        <w:t>реподаватель по внедрению ИС)</w:t>
      </w:r>
      <w:r w:rsidR="008512BB">
        <w:t>;</w:t>
      </w:r>
    </w:p>
    <w:p w14:paraId="00EB15B6" w14:textId="08BE336A" w:rsidR="00E174A2" w:rsidRPr="003E6766" w:rsidRDefault="00322687" w:rsidP="003E6766">
      <w:pPr>
        <w:pStyle w:val="a0"/>
      </w:pPr>
      <w:proofErr w:type="spellStart"/>
      <w:r>
        <w:t>Ржан</w:t>
      </w:r>
      <w:r w:rsidR="008512BB">
        <w:t>икова</w:t>
      </w:r>
      <w:proofErr w:type="spellEnd"/>
      <w:r w:rsidR="008512BB">
        <w:t xml:space="preserve"> Елена Дмитриевна (п</w:t>
      </w:r>
      <w:r w:rsidR="00E174A2" w:rsidRPr="003E6766">
        <w:t>реподаватель по анализу и разработке ТЗ)</w:t>
      </w:r>
      <w:r w:rsidR="008512BB">
        <w:t>;</w:t>
      </w:r>
      <w:r w:rsidR="00E174A2" w:rsidRPr="003E6766">
        <w:t xml:space="preserve"> </w:t>
      </w:r>
    </w:p>
    <w:p w14:paraId="68CFEFDD" w14:textId="61510E51" w:rsidR="00E174A2" w:rsidRPr="003E6766" w:rsidRDefault="008512BB" w:rsidP="003E6766">
      <w:pPr>
        <w:pStyle w:val="a0"/>
      </w:pPr>
      <w:r>
        <w:t>Чистяков Геннадий Андреевич (р</w:t>
      </w:r>
      <w:r w:rsidR="00E174A2" w:rsidRPr="003E6766">
        <w:t>уководитель ОП)</w:t>
      </w:r>
      <w:r w:rsidR="007024A2">
        <w:t>.</w:t>
      </w:r>
    </w:p>
    <w:p w14:paraId="0A193ADC" w14:textId="4639B90C" w:rsidR="00847368" w:rsidRDefault="00847368" w:rsidP="00847368">
      <w:pPr>
        <w:pStyle w:val="2"/>
      </w:pPr>
      <w:bookmarkStart w:id="9" w:name="_Toc163811204"/>
      <w:r>
        <w:t>Сроки разработки</w:t>
      </w:r>
      <w:bookmarkEnd w:id="9"/>
    </w:p>
    <w:p w14:paraId="6F5273FB" w14:textId="0BDBF3C4" w:rsidR="00E174A2" w:rsidRPr="00E174A2" w:rsidRDefault="00E174A2" w:rsidP="00E174A2">
      <w:r>
        <w:t>Разработка программного продукта должна быть осуществлена с 15.01.2024 по 19.06.2024</w:t>
      </w:r>
      <w:r w:rsidR="00AD3637">
        <w:t>.</w:t>
      </w:r>
    </w:p>
    <w:p w14:paraId="65EBEE70" w14:textId="39E2B19A" w:rsidR="00847368" w:rsidRDefault="00847368" w:rsidP="00847368">
      <w:pPr>
        <w:pStyle w:val="2"/>
      </w:pPr>
      <w:bookmarkStart w:id="10" w:name="_Toc163811205"/>
      <w:r>
        <w:lastRenderedPageBreak/>
        <w:t>Назначение разработки</w:t>
      </w:r>
      <w:bookmarkEnd w:id="10"/>
    </w:p>
    <w:p w14:paraId="55D081F8" w14:textId="79495534" w:rsidR="0084496D" w:rsidRPr="0084496D" w:rsidRDefault="0084496D" w:rsidP="0084496D">
      <w:r>
        <w:t>Основной функцией разрабатываемой игры является развитие логических и аналитических способностей. Также она позволит пользователям провести время с пользой, развивая стратегическое мышление и математические навыки.</w:t>
      </w:r>
    </w:p>
    <w:p w14:paraId="41CED6DE" w14:textId="4C5608A7" w:rsidR="00592879" w:rsidRDefault="00E61B22" w:rsidP="00E61B22">
      <w:pPr>
        <w:pStyle w:val="1"/>
      </w:pPr>
      <w:bookmarkStart w:id="11" w:name="_Toc163811206"/>
      <w:r>
        <w:lastRenderedPageBreak/>
        <w:t>О</w:t>
      </w:r>
      <w:r w:rsidR="00FC6AE0">
        <w:t>писание</w:t>
      </w:r>
      <w:r>
        <w:t xml:space="preserve"> предметной области</w:t>
      </w:r>
      <w:bookmarkEnd w:id="11"/>
    </w:p>
    <w:p w14:paraId="123016BE" w14:textId="77777777" w:rsidR="00E174A2" w:rsidRPr="000A2421" w:rsidRDefault="00E174A2" w:rsidP="00E174A2">
      <w:pPr>
        <w:rPr>
          <w:szCs w:val="24"/>
        </w:rPr>
      </w:pPr>
      <w:r w:rsidRPr="000A2421">
        <w:rPr>
          <w:szCs w:val="24"/>
        </w:rPr>
        <w:t xml:space="preserve">Быки и коровы — логическая игра, в ходе которой за несколько попыток один из игроков должен определить, что задумал другой игрок. Варианты игры могут зависеть от типа отгадываемой последовательности — это могут быть числа, цвета или слова. </w:t>
      </w:r>
    </w:p>
    <w:p w14:paraId="59E52D58" w14:textId="77777777" w:rsidR="00E174A2" w:rsidRPr="000A2421" w:rsidRDefault="00E174A2" w:rsidP="00E174A2">
      <w:pPr>
        <w:rPr>
          <w:szCs w:val="24"/>
        </w:rPr>
      </w:pPr>
      <w:r w:rsidRPr="000A2421">
        <w:rPr>
          <w:szCs w:val="24"/>
        </w:rPr>
        <w:t>Игра "Быки и коровы" имеет древние корни и происхождение, которое не до конца известно. Однако</w:t>
      </w:r>
      <w:proofErr w:type="gramStart"/>
      <w:r w:rsidRPr="000A2421">
        <w:rPr>
          <w:szCs w:val="24"/>
        </w:rPr>
        <w:t>,</w:t>
      </w:r>
      <w:proofErr w:type="gramEnd"/>
      <w:r w:rsidRPr="000A2421">
        <w:rPr>
          <w:szCs w:val="24"/>
        </w:rPr>
        <w:t xml:space="preserve"> считается, что она возникла в Индии или Китае в течение нескольких веков назад. Впервые игра была задокументирована в 1960-х года</w:t>
      </w:r>
      <w:proofErr w:type="gramStart"/>
      <w:r w:rsidRPr="000A2421">
        <w:rPr>
          <w:szCs w:val="24"/>
        </w:rPr>
        <w:t>х в СССР</w:t>
      </w:r>
      <w:proofErr w:type="gramEnd"/>
      <w:r w:rsidRPr="000A2421">
        <w:rPr>
          <w:szCs w:val="24"/>
        </w:rPr>
        <w:t>, где стала популярной среди школьников и студентов.</w:t>
      </w:r>
    </w:p>
    <w:p w14:paraId="48097D42" w14:textId="77777777" w:rsidR="00E174A2" w:rsidRDefault="00E174A2" w:rsidP="00E174A2">
      <w:pPr>
        <w:rPr>
          <w:szCs w:val="24"/>
        </w:rPr>
      </w:pPr>
      <w:r w:rsidRPr="000A2421">
        <w:rPr>
          <w:szCs w:val="24"/>
        </w:rPr>
        <w:t>Игра быстро распространилась по всему миру и стала популярной как настольная игра, так и в виде компьютерных или мобильных приложений.</w:t>
      </w:r>
    </w:p>
    <w:p w14:paraId="2F172338" w14:textId="77777777" w:rsidR="00E174A2" w:rsidRPr="000A2421" w:rsidRDefault="00E174A2" w:rsidP="00E174A2">
      <w:pPr>
        <w:rPr>
          <w:szCs w:val="24"/>
        </w:rPr>
      </w:pPr>
      <w:r>
        <w:rPr>
          <w:szCs w:val="24"/>
        </w:rPr>
        <w:t xml:space="preserve">Благодаря небольшому количеству правил и их простоте данная игра подойдет людям старше шести лет в независимости от их пола, но больше всего она будет интересна для любителей </w:t>
      </w:r>
      <w:proofErr w:type="gramStart"/>
      <w:r>
        <w:rPr>
          <w:szCs w:val="24"/>
        </w:rPr>
        <w:t>проводить</w:t>
      </w:r>
      <w:proofErr w:type="gramEnd"/>
      <w:r>
        <w:rPr>
          <w:szCs w:val="24"/>
        </w:rPr>
        <w:t xml:space="preserve"> время за решением различных загадок и задачек.</w:t>
      </w:r>
    </w:p>
    <w:p w14:paraId="22569CF5" w14:textId="71F8FB24" w:rsidR="00E174A2" w:rsidRPr="00B8553F" w:rsidRDefault="00E174A2" w:rsidP="00B8553F">
      <w:pPr>
        <w:rPr>
          <w:szCs w:val="24"/>
        </w:rPr>
      </w:pPr>
      <w:r w:rsidRPr="000A2421">
        <w:rPr>
          <w:szCs w:val="24"/>
        </w:rPr>
        <w:t>Эта игра помогает развивать логическое</w:t>
      </w:r>
      <w:r>
        <w:rPr>
          <w:szCs w:val="24"/>
        </w:rPr>
        <w:t xml:space="preserve"> и стратегическое</w:t>
      </w:r>
      <w:r w:rsidRPr="000A2421">
        <w:rPr>
          <w:szCs w:val="24"/>
        </w:rPr>
        <w:t xml:space="preserve"> мышление, аналитические способности. Она также может быть использована для развития математических навыков и улучшения коммуникации между участниками.</w:t>
      </w:r>
    </w:p>
    <w:p w14:paraId="77280CD1" w14:textId="77777777" w:rsidR="00E174A2" w:rsidRPr="000A2421" w:rsidRDefault="00E174A2" w:rsidP="00E174A2">
      <w:pPr>
        <w:rPr>
          <w:b/>
          <w:szCs w:val="24"/>
        </w:rPr>
      </w:pPr>
      <w:r w:rsidRPr="000A2421">
        <w:rPr>
          <w:b/>
          <w:szCs w:val="24"/>
        </w:rPr>
        <w:t>Обзор аналогов</w:t>
      </w:r>
    </w:p>
    <w:p w14:paraId="5680B1E0" w14:textId="5D8F11AF" w:rsidR="00E174A2" w:rsidRPr="000A2421" w:rsidRDefault="003E74B6" w:rsidP="003E74B6">
      <w:r>
        <w:t>Аналог 1</w:t>
      </w:r>
      <w:r w:rsidR="00E174A2" w:rsidRPr="000A2421">
        <w:t>:</w:t>
      </w:r>
      <w:r>
        <w:t xml:space="preserve"> игра</w:t>
      </w:r>
      <w:r w:rsidR="00E174A2" w:rsidRPr="000A2421">
        <w:t xml:space="preserve"> "</w:t>
      </w:r>
      <w:proofErr w:type="spellStart"/>
      <w:r w:rsidR="00E174A2" w:rsidRPr="000A2421">
        <w:t>Wordle</w:t>
      </w:r>
      <w:proofErr w:type="spellEnd"/>
      <w:r w:rsidR="00E174A2" w:rsidRPr="000A2421">
        <w:t>"</w:t>
      </w:r>
      <w:r w:rsidR="00AD5CED">
        <w:t xml:space="preserve"> </w:t>
      </w:r>
      <w:r>
        <w:t>.</w:t>
      </w:r>
    </w:p>
    <w:p w14:paraId="2234B345" w14:textId="77777777" w:rsidR="00E174A2" w:rsidRPr="000A2421" w:rsidRDefault="00E174A2" w:rsidP="00E174A2">
      <w:r w:rsidRPr="000A2421">
        <w:t xml:space="preserve">Ссылка: </w:t>
      </w:r>
      <w:hyperlink r:id="rId12" w:history="1">
        <w:r w:rsidRPr="000A2421">
          <w:rPr>
            <w:rStyle w:val="a6"/>
          </w:rPr>
          <w:t>https://wordlegame.org/</w:t>
        </w:r>
      </w:hyperlink>
    </w:p>
    <w:p w14:paraId="5ACE3030" w14:textId="77777777" w:rsidR="00E174A2" w:rsidRPr="000A2421" w:rsidRDefault="00E174A2" w:rsidP="00E174A2">
      <w:r w:rsidRPr="000A2421">
        <w:t>В этой игре требуется угадать слово из пяти букв за шесть попыток.</w:t>
      </w:r>
    </w:p>
    <w:p w14:paraId="331B7E46" w14:textId="77777777" w:rsidR="00E174A2" w:rsidRPr="000A2421" w:rsidRDefault="00E174A2" w:rsidP="00E174A2">
      <w:r w:rsidRPr="000A2421">
        <w:t>Игровой процесс:</w:t>
      </w:r>
    </w:p>
    <w:p w14:paraId="40C81F4B" w14:textId="77777777" w:rsidR="00E174A2" w:rsidRPr="000A2421" w:rsidRDefault="00E174A2" w:rsidP="00E174A2">
      <w:r w:rsidRPr="000A2421">
        <w:t>В верхнюю строчку вписывается любое английское пятибуквенное слово.</w:t>
      </w:r>
    </w:p>
    <w:p w14:paraId="58654E3F" w14:textId="77777777" w:rsidR="00E174A2" w:rsidRPr="000A2421" w:rsidRDefault="00E174A2" w:rsidP="00E174A2">
      <w:r w:rsidRPr="000A2421">
        <w:t xml:space="preserve">Если в отгадываемом слове нет поставленной буквы – она подсветится </w:t>
      </w:r>
      <w:proofErr w:type="gramStart"/>
      <w:r w:rsidRPr="000A2421">
        <w:t>серым</w:t>
      </w:r>
      <w:proofErr w:type="gramEnd"/>
      <w:r w:rsidRPr="000A2421">
        <w:t xml:space="preserve">. Если буква есть, но стоит не на том месте, куда ее вписали, – она станет желтой. Если же буква угадана и правильно расположена в строке – она станет зеленой.  </w:t>
      </w:r>
    </w:p>
    <w:p w14:paraId="4177A419" w14:textId="77777777" w:rsidR="00E174A2" w:rsidRPr="000A2421" w:rsidRDefault="00E174A2" w:rsidP="00E174A2">
      <w:r w:rsidRPr="000A2421">
        <w:t>Уже имея некоторые подсказки, слова вводятся снова, пока не появится полностью зеленая строчка. Это победа.</w:t>
      </w:r>
    </w:p>
    <w:p w14:paraId="25DF2B6D" w14:textId="77777777" w:rsidR="00E174A2" w:rsidRPr="000A2421" w:rsidRDefault="00E174A2" w:rsidP="00E174A2">
      <w:r w:rsidRPr="000A2421">
        <w:t>Достоинства:</w:t>
      </w:r>
    </w:p>
    <w:p w14:paraId="7D91ADFD" w14:textId="37A20657" w:rsidR="00E174A2" w:rsidRPr="00AD3637" w:rsidRDefault="00C977CA" w:rsidP="00AD3637">
      <w:pPr>
        <w:pStyle w:val="a0"/>
      </w:pPr>
      <w:r>
        <w:t>п</w:t>
      </w:r>
      <w:r w:rsidR="00E174A2" w:rsidRPr="00AD3637">
        <w:t>ростота и легкость игрового процесса, что делает ее досту</w:t>
      </w:r>
      <w:r w:rsidR="003E74B6">
        <w:t>пной для широкого круга игроков</w:t>
      </w:r>
      <w:r w:rsidR="003E74B6" w:rsidRPr="00C977CA">
        <w:t>;</w:t>
      </w:r>
    </w:p>
    <w:p w14:paraId="58CCC85B" w14:textId="0F219384" w:rsidR="00E174A2" w:rsidRDefault="00C977CA" w:rsidP="00AD3637">
      <w:pPr>
        <w:pStyle w:val="a0"/>
      </w:pPr>
      <w:r>
        <w:t>и</w:t>
      </w:r>
      <w:r w:rsidR="00E174A2" w:rsidRPr="00AD3637">
        <w:t>гра способствует развитию словарного запаса и улучшению знаний в области английского языка.</w:t>
      </w:r>
    </w:p>
    <w:p w14:paraId="1624E5F4" w14:textId="48F4FC1A" w:rsidR="00C977CA" w:rsidRPr="00AD3637" w:rsidRDefault="00C977CA" w:rsidP="00C977CA">
      <w:r>
        <w:lastRenderedPageBreak/>
        <w:t>Недостатком аналога является доступ только на английском языке.</w:t>
      </w:r>
    </w:p>
    <w:p w14:paraId="525EFBE2" w14:textId="27CC6386" w:rsidR="00AD5CED" w:rsidRPr="00AD5CED" w:rsidRDefault="00AD5CED" w:rsidP="00AD5CED">
      <w:r>
        <w:t>На рисунке 4.1 представлен интерфейс игры «</w:t>
      </w:r>
      <w:proofErr w:type="spellStart"/>
      <w:r>
        <w:rPr>
          <w:lang w:val="en-US"/>
        </w:rPr>
        <w:t>Wordle</w:t>
      </w:r>
      <w:proofErr w:type="spellEnd"/>
      <w:r>
        <w:t>».</w:t>
      </w:r>
    </w:p>
    <w:p w14:paraId="0CA70B41" w14:textId="77777777" w:rsidR="00E174A2" w:rsidRDefault="00E174A2" w:rsidP="002315F5">
      <w:pPr>
        <w:ind w:firstLine="0"/>
        <w:jc w:val="center"/>
        <w:rPr>
          <w:sz w:val="28"/>
        </w:rPr>
      </w:pPr>
      <w:r>
        <w:rPr>
          <w:noProof/>
          <w:sz w:val="28"/>
        </w:rPr>
        <w:drawing>
          <wp:inline distT="0" distB="0" distL="0" distR="0" wp14:anchorId="0140241D" wp14:editId="14B624CF">
            <wp:extent cx="2846267" cy="2754923"/>
            <wp:effectExtent l="19050" t="19050" r="11430" b="26670"/>
            <wp:docPr id="3" name="Рисунок 3" descr="C:\Users\user\YandexDisk\Скриншоты\2024-01-16_08-55-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YandexDisk\Скриншоты\2024-01-16_08-55-21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3594" cy="276201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F677867" w14:textId="781AD5FA" w:rsidR="00E174A2" w:rsidRPr="000A2421" w:rsidRDefault="00AD5CED" w:rsidP="00B609C1">
      <w:pPr>
        <w:pStyle w:val="a9"/>
      </w:pPr>
      <w:r>
        <w:t>Рисунок 4.1</w:t>
      </w:r>
      <w:r w:rsidR="00E174A2" w:rsidRPr="000A2421">
        <w:t xml:space="preserve"> – Игра «</w:t>
      </w:r>
      <w:proofErr w:type="spellStart"/>
      <w:r w:rsidR="00E174A2" w:rsidRPr="000A2421">
        <w:rPr>
          <w:lang w:val="en-US"/>
        </w:rPr>
        <w:t>Wordle</w:t>
      </w:r>
      <w:proofErr w:type="spellEnd"/>
      <w:r w:rsidR="00E174A2" w:rsidRPr="000A2421">
        <w:t>»</w:t>
      </w:r>
    </w:p>
    <w:p w14:paraId="3F8305AC" w14:textId="0CFE1D08" w:rsidR="00E174A2" w:rsidRPr="00322687" w:rsidRDefault="00322687" w:rsidP="00322687">
      <w:r w:rsidRPr="00322687">
        <w:t>Аналог 2: игра</w:t>
      </w:r>
      <w:r w:rsidR="00E174A2" w:rsidRPr="00322687">
        <w:t xml:space="preserve"> «Быки и Коровы»</w:t>
      </w:r>
      <w:r w:rsidR="002315F5">
        <w:t>.</w:t>
      </w:r>
    </w:p>
    <w:p w14:paraId="207D73E0" w14:textId="77777777" w:rsidR="00E174A2" w:rsidRDefault="00E174A2" w:rsidP="00FB2737">
      <w:pPr>
        <w:rPr>
          <w:rStyle w:val="a6"/>
          <w:szCs w:val="24"/>
        </w:rPr>
      </w:pPr>
      <w:r w:rsidRPr="000A2421">
        <w:t xml:space="preserve">Ссылка: </w:t>
      </w:r>
      <w:hyperlink r:id="rId14" w:history="1">
        <w:r w:rsidRPr="000A2421">
          <w:rPr>
            <w:rStyle w:val="a6"/>
            <w:szCs w:val="24"/>
          </w:rPr>
          <w:t>https://yandex.ru/games/app/192576</w:t>
        </w:r>
      </w:hyperlink>
    </w:p>
    <w:p w14:paraId="0DCDF53B" w14:textId="1204701C" w:rsidR="00322687" w:rsidRPr="000A2421" w:rsidRDefault="00322687" w:rsidP="00FB2737">
      <w:r>
        <w:t>К достоинствам относится возможность использования подсказок.</w:t>
      </w:r>
    </w:p>
    <w:p w14:paraId="34B4F11E" w14:textId="77777777" w:rsidR="00E174A2" w:rsidRPr="000A2421" w:rsidRDefault="00E174A2" w:rsidP="00FB2737">
      <w:r w:rsidRPr="000A2421">
        <w:t>Недостатки:</w:t>
      </w:r>
    </w:p>
    <w:p w14:paraId="1C92D302" w14:textId="7FD79DCE" w:rsidR="00E174A2" w:rsidRPr="00322687" w:rsidRDefault="00322687" w:rsidP="00AD3637">
      <w:pPr>
        <w:pStyle w:val="a0"/>
      </w:pPr>
      <w:r w:rsidRPr="00322687">
        <w:t>п</w:t>
      </w:r>
      <w:r w:rsidR="00E174A2" w:rsidRPr="00322687">
        <w:t>ри использовании выпадающего меню для выбора цифр может быть неудобно каждый раз искать цифру, ч</w:t>
      </w:r>
      <w:r w:rsidRPr="00322687">
        <w:t>то может замедлить процесс игры;</w:t>
      </w:r>
    </w:p>
    <w:p w14:paraId="47B5B5AA" w14:textId="390D3CD7" w:rsidR="00E174A2" w:rsidRDefault="00322687" w:rsidP="00AD3637">
      <w:pPr>
        <w:pStyle w:val="a0"/>
      </w:pPr>
      <w:r w:rsidRPr="00322687">
        <w:t>о</w:t>
      </w:r>
      <w:r w:rsidR="00E174A2" w:rsidRPr="00322687">
        <w:t>тсутствует</w:t>
      </w:r>
      <w:r w:rsidR="00E174A2" w:rsidRPr="00AD3637">
        <w:t xml:space="preserve"> возможность выбора уровня сложности.</w:t>
      </w:r>
    </w:p>
    <w:p w14:paraId="5A418BED" w14:textId="724F791B" w:rsidR="00AD5CED" w:rsidRPr="00AD3637" w:rsidRDefault="00AD5CED" w:rsidP="002315F5">
      <w:r>
        <w:t>На рисунке 4.2 представлен интерфейс игры «Быки и Коровы».</w:t>
      </w:r>
    </w:p>
    <w:p w14:paraId="21070E9B" w14:textId="77777777" w:rsidR="00E174A2" w:rsidRPr="000A2421" w:rsidRDefault="00E174A2" w:rsidP="002315F5">
      <w:pPr>
        <w:ind w:firstLine="0"/>
        <w:jc w:val="center"/>
        <w:rPr>
          <w:szCs w:val="24"/>
        </w:rPr>
      </w:pPr>
      <w:r w:rsidRPr="000A2421">
        <w:rPr>
          <w:noProof/>
          <w:szCs w:val="24"/>
        </w:rPr>
        <w:drawing>
          <wp:inline distT="0" distB="0" distL="0" distR="0" wp14:anchorId="2AAEDC7D" wp14:editId="15AA7BAD">
            <wp:extent cx="4503420" cy="2257499"/>
            <wp:effectExtent l="0" t="0" r="0" b="9525"/>
            <wp:docPr id="10" name="Рисунок 10" descr="C:\Users\user\YandexDisk\Скриншоты\2024-01-16_11-15-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user\YandexDisk\Скриншоты\2024-01-16_11-15-49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3420" cy="2257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C80D9A" w14:textId="5D2B1E98" w:rsidR="00E174A2" w:rsidRPr="000A2421" w:rsidRDefault="00AD5CED" w:rsidP="00B609C1">
      <w:pPr>
        <w:pStyle w:val="a9"/>
      </w:pPr>
      <w:r>
        <w:t>Рисунок 4.2</w:t>
      </w:r>
      <w:r w:rsidR="00E174A2" w:rsidRPr="000A2421">
        <w:t xml:space="preserve"> – Игра «Быки и Коровы»</w:t>
      </w:r>
    </w:p>
    <w:p w14:paraId="63BE96BF" w14:textId="0BAC6EF0" w:rsidR="00E174A2" w:rsidRPr="00322687" w:rsidRDefault="00322687" w:rsidP="00322687">
      <w:r w:rsidRPr="00322687">
        <w:lastRenderedPageBreak/>
        <w:t>Аналог 3: игра</w:t>
      </w:r>
      <w:r w:rsidR="00E174A2" w:rsidRPr="00322687">
        <w:t xml:space="preserve"> «Быки и коровы»</w:t>
      </w:r>
      <w:r w:rsidR="002315F5">
        <w:t>.</w:t>
      </w:r>
    </w:p>
    <w:p w14:paraId="21AA1A5F" w14:textId="77777777" w:rsidR="00E174A2" w:rsidRDefault="00E174A2" w:rsidP="00FB2737">
      <w:pPr>
        <w:rPr>
          <w:rStyle w:val="a6"/>
          <w:szCs w:val="24"/>
        </w:rPr>
      </w:pPr>
      <w:r w:rsidRPr="000A2421">
        <w:rPr>
          <w:szCs w:val="24"/>
        </w:rPr>
        <w:t xml:space="preserve">Ссылка: </w:t>
      </w:r>
      <w:hyperlink r:id="rId16" w:history="1">
        <w:r w:rsidRPr="000A2421">
          <w:rPr>
            <w:rStyle w:val="a6"/>
            <w:szCs w:val="24"/>
          </w:rPr>
          <w:t>https://робомозг.рф/games/bullsandcows</w:t>
        </w:r>
      </w:hyperlink>
    </w:p>
    <w:p w14:paraId="5A790DE0" w14:textId="7C860079" w:rsidR="00322687" w:rsidRPr="00322687" w:rsidRDefault="00322687" w:rsidP="00322687">
      <w:r>
        <w:t>К достоинствам относится понятное объяснение правил.</w:t>
      </w:r>
    </w:p>
    <w:p w14:paraId="6C82F268" w14:textId="1CD41ED6" w:rsidR="00322687" w:rsidRPr="00322687" w:rsidRDefault="00322687" w:rsidP="00322687">
      <w:r w:rsidRPr="00322687">
        <w:t>Недостатком является отсутствие возможности выбора уровня сложности.</w:t>
      </w:r>
    </w:p>
    <w:p w14:paraId="0685C23F" w14:textId="5A7C3899" w:rsidR="00AD5CED" w:rsidRPr="00AD3637" w:rsidRDefault="00AD5CED" w:rsidP="00AD5CED">
      <w:r>
        <w:t>На рисунке 4.3 пред</w:t>
      </w:r>
      <w:r w:rsidR="002E55BF">
        <w:t>ставлен интерфейс игры «Быки и к</w:t>
      </w:r>
      <w:r>
        <w:t>оровы».</w:t>
      </w:r>
    </w:p>
    <w:p w14:paraId="400900D2" w14:textId="77777777" w:rsidR="00E174A2" w:rsidRDefault="00E174A2" w:rsidP="002315F5">
      <w:pPr>
        <w:pStyle w:val="a0"/>
        <w:numPr>
          <w:ilvl w:val="0"/>
          <w:numId w:val="0"/>
        </w:numPr>
        <w:jc w:val="center"/>
        <w:rPr>
          <w:sz w:val="28"/>
        </w:rPr>
      </w:pPr>
      <w:r>
        <w:rPr>
          <w:noProof/>
          <w:sz w:val="28"/>
        </w:rPr>
        <w:drawing>
          <wp:inline distT="0" distB="0" distL="0" distR="0" wp14:anchorId="62047CC8" wp14:editId="6133FBFA">
            <wp:extent cx="3992880" cy="3332519"/>
            <wp:effectExtent l="19050" t="19050" r="26670" b="20320"/>
            <wp:docPr id="9" name="Рисунок 9" descr="C:\Users\user\YandexDisk\Скриншоты\2024-01-16_11-03-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user\YandexDisk\Скриншоты\2024-01-16_11-03-39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6637" cy="333565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810038F" w14:textId="1594BF90" w:rsidR="00E174A2" w:rsidRDefault="00AD5CED" w:rsidP="00B609C1">
      <w:pPr>
        <w:pStyle w:val="a9"/>
      </w:pPr>
      <w:r>
        <w:t>Рисунок 4.3</w:t>
      </w:r>
      <w:r w:rsidR="00E174A2" w:rsidRPr="000A2421">
        <w:t xml:space="preserve"> – Игра «Быки и коровы»</w:t>
      </w:r>
    </w:p>
    <w:p w14:paraId="7AE42819" w14:textId="77777777" w:rsidR="00E174A2" w:rsidRPr="000A2421" w:rsidRDefault="00E174A2" w:rsidP="00E174A2">
      <w:r w:rsidRPr="000A2421">
        <w:t>Из анализа аналогов можно сделать вывод, что необходимо разработать такое приложение,</w:t>
      </w:r>
      <w:r>
        <w:t xml:space="preserve"> которое будет обладать следующими преимуществами</w:t>
      </w:r>
      <w:r w:rsidRPr="000A2421">
        <w:t>:</w:t>
      </w:r>
    </w:p>
    <w:p w14:paraId="1DE32F16" w14:textId="29D16691" w:rsidR="00E174A2" w:rsidRPr="00AD3637" w:rsidRDefault="00D557E8" w:rsidP="00AD3637">
      <w:pPr>
        <w:pStyle w:val="a0"/>
      </w:pPr>
      <w:r>
        <w:t>п</w:t>
      </w:r>
      <w:r w:rsidR="00E174A2" w:rsidRPr="00AD3637">
        <w:t>риложение на русском языке;</w:t>
      </w:r>
    </w:p>
    <w:p w14:paraId="2F9216F7" w14:textId="1E6B4A21" w:rsidR="00E174A2" w:rsidRPr="00AD3637" w:rsidRDefault="00D557E8" w:rsidP="00AD3637">
      <w:pPr>
        <w:pStyle w:val="a0"/>
      </w:pPr>
      <w:r>
        <w:t>в</w:t>
      </w:r>
      <w:r w:rsidR="00E174A2" w:rsidRPr="00AD3637">
        <w:t>озможность работы без Интернета;</w:t>
      </w:r>
    </w:p>
    <w:p w14:paraId="1287CF82" w14:textId="60CD04E5" w:rsidR="00E174A2" w:rsidRPr="00AD3637" w:rsidRDefault="00D557E8" w:rsidP="00AD3637">
      <w:pPr>
        <w:pStyle w:val="a0"/>
      </w:pPr>
      <w:r>
        <w:t>в</w:t>
      </w:r>
      <w:r w:rsidR="00E174A2" w:rsidRPr="00AD3637">
        <w:t>вод цифр с клавиатуры;</w:t>
      </w:r>
    </w:p>
    <w:p w14:paraId="7F307687" w14:textId="57F9DF7C" w:rsidR="00E174A2" w:rsidRPr="00AD3637" w:rsidRDefault="00D557E8" w:rsidP="00AD3637">
      <w:pPr>
        <w:pStyle w:val="a0"/>
      </w:pPr>
      <w:r>
        <w:t>в</w:t>
      </w:r>
      <w:r w:rsidR="00E174A2" w:rsidRPr="00AD3637">
        <w:t xml:space="preserve"> разработанной игре будет  реализован более широкий функционал игры по сравнению с аналогами: будут добавлены два уровня сложности и ограниченное количество попыток.</w:t>
      </w:r>
    </w:p>
    <w:p w14:paraId="200EA913" w14:textId="77777777" w:rsidR="00E174A2" w:rsidRPr="00E174A2" w:rsidRDefault="00E174A2" w:rsidP="00E174A2"/>
    <w:p w14:paraId="092F632B" w14:textId="6B5C7B5B" w:rsidR="00E61B22" w:rsidRDefault="00E61B22" w:rsidP="00E61B22">
      <w:pPr>
        <w:pStyle w:val="1"/>
      </w:pPr>
      <w:bookmarkStart w:id="12" w:name="_Toc163811207"/>
      <w:r>
        <w:lastRenderedPageBreak/>
        <w:t>Требования к результатам разработки</w:t>
      </w:r>
      <w:bookmarkEnd w:id="12"/>
    </w:p>
    <w:p w14:paraId="43756BA9" w14:textId="3D2E6517" w:rsidR="001D3FB1" w:rsidRDefault="001D3FB1" w:rsidP="001D3FB1">
      <w:pPr>
        <w:pStyle w:val="2"/>
      </w:pPr>
      <w:bookmarkStart w:id="13" w:name="_Toc163811208"/>
      <w:r>
        <w:t>Правила игры</w:t>
      </w:r>
      <w:bookmarkEnd w:id="13"/>
    </w:p>
    <w:p w14:paraId="06347929" w14:textId="77777777" w:rsidR="00E174A2" w:rsidRDefault="00E174A2" w:rsidP="00E174A2">
      <w:pPr>
        <w:rPr>
          <w:szCs w:val="24"/>
        </w:rPr>
      </w:pPr>
      <w:r>
        <w:rPr>
          <w:szCs w:val="24"/>
        </w:rPr>
        <w:t>Уровень 1</w:t>
      </w:r>
    </w:p>
    <w:p w14:paraId="2618C308" w14:textId="77777777" w:rsidR="00E174A2" w:rsidRDefault="00E174A2" w:rsidP="00E174A2">
      <w:pPr>
        <w:rPr>
          <w:szCs w:val="24"/>
        </w:rPr>
      </w:pPr>
      <w:r>
        <w:rPr>
          <w:szCs w:val="24"/>
        </w:rPr>
        <w:t>Компьютер загадывае</w:t>
      </w:r>
      <w:r w:rsidRPr="000A2421">
        <w:rPr>
          <w:szCs w:val="24"/>
        </w:rPr>
        <w:t>т ч</w:t>
      </w:r>
      <w:r>
        <w:rPr>
          <w:szCs w:val="24"/>
        </w:rPr>
        <w:t>етырехзначное число</w:t>
      </w:r>
      <w:r w:rsidRPr="000A2421">
        <w:rPr>
          <w:szCs w:val="24"/>
        </w:rPr>
        <w:t>, и</w:t>
      </w:r>
      <w:r>
        <w:rPr>
          <w:szCs w:val="24"/>
        </w:rPr>
        <w:t>спользуя цифры от 0 до 9. Игрок делает первых ход, предполагая четырехзначное число. Компьютер сообщает игроку количество «быков» и «коров» в его предположении:</w:t>
      </w:r>
    </w:p>
    <w:p w14:paraId="1EFED908" w14:textId="75989EAB" w:rsidR="00E174A2" w:rsidRDefault="00E174A2" w:rsidP="00E174A2">
      <w:pPr>
        <w:rPr>
          <w:szCs w:val="24"/>
        </w:rPr>
      </w:pPr>
      <w:r>
        <w:rPr>
          <w:szCs w:val="24"/>
        </w:rPr>
        <w:t>«Бык» - это цифра, которая есть в предположенном числе игрока и стоит на том же месте, что и в загаданном числе.</w:t>
      </w:r>
    </w:p>
    <w:p w14:paraId="31D8DA8E" w14:textId="17A7C205" w:rsidR="00E174A2" w:rsidRDefault="00DA18CF" w:rsidP="00E174A2">
      <w:pPr>
        <w:rPr>
          <w:szCs w:val="24"/>
        </w:rPr>
      </w:pPr>
      <w:r>
        <w:rPr>
          <w:szCs w:val="24"/>
        </w:rPr>
        <w:t>«Корова» - э</w:t>
      </w:r>
      <w:r w:rsidR="00E174A2">
        <w:rPr>
          <w:szCs w:val="24"/>
        </w:rPr>
        <w:t>то цифра, которая есть в предположенном числе игрока, но стоит на другом месте.</w:t>
      </w:r>
    </w:p>
    <w:p w14:paraId="67453A79" w14:textId="77777777" w:rsidR="00E174A2" w:rsidRDefault="00E174A2" w:rsidP="00E174A2">
      <w:pPr>
        <w:rPr>
          <w:szCs w:val="24"/>
        </w:rPr>
      </w:pPr>
      <w:r>
        <w:rPr>
          <w:szCs w:val="24"/>
        </w:rPr>
        <w:t>Игрок делает новое предположение, учитывая информацию о быках и коровах.</w:t>
      </w:r>
    </w:p>
    <w:p w14:paraId="65E11955" w14:textId="77777777" w:rsidR="00E174A2" w:rsidRPr="000A2421" w:rsidRDefault="00E174A2" w:rsidP="00E174A2">
      <w:pPr>
        <w:rPr>
          <w:szCs w:val="24"/>
        </w:rPr>
      </w:pPr>
      <w:r>
        <w:rPr>
          <w:szCs w:val="24"/>
        </w:rPr>
        <w:t>Игра продолжается до тех пор, пока игрок не угадает загаданное число, не закончатся 10 попыток или игрок не начнет игру заново.</w:t>
      </w:r>
    </w:p>
    <w:p w14:paraId="0795C8DE" w14:textId="77777777" w:rsidR="00E174A2" w:rsidRDefault="00E174A2" w:rsidP="00E174A2">
      <w:pPr>
        <w:rPr>
          <w:szCs w:val="24"/>
        </w:rPr>
      </w:pPr>
      <w:r>
        <w:rPr>
          <w:szCs w:val="24"/>
        </w:rPr>
        <w:t>Уровень 2</w:t>
      </w:r>
    </w:p>
    <w:p w14:paraId="1847B136" w14:textId="77777777" w:rsidR="00E174A2" w:rsidRDefault="00E174A2" w:rsidP="00E174A2">
      <w:pPr>
        <w:rPr>
          <w:szCs w:val="24"/>
        </w:rPr>
      </w:pPr>
      <w:r>
        <w:rPr>
          <w:szCs w:val="24"/>
        </w:rPr>
        <w:t>Суть игры та же, но компьютер загадывает пятизначное число и игроку дается 15 попыток на разгадывание числа.</w:t>
      </w:r>
    </w:p>
    <w:p w14:paraId="13BE582A" w14:textId="3659663D" w:rsidR="00AD5CED" w:rsidRDefault="00E174A2" w:rsidP="00AD5CED">
      <w:pPr>
        <w:rPr>
          <w:szCs w:val="24"/>
        </w:rPr>
      </w:pPr>
      <w:r w:rsidRPr="000A2421">
        <w:rPr>
          <w:szCs w:val="24"/>
        </w:rPr>
        <w:t>Игра заканчивается в двух случаях: либо пользователь угадывает число, либо количество</w:t>
      </w:r>
      <w:r>
        <w:rPr>
          <w:szCs w:val="24"/>
        </w:rPr>
        <w:t xml:space="preserve"> попыток закончилось</w:t>
      </w:r>
      <w:r w:rsidRPr="000A2421">
        <w:rPr>
          <w:szCs w:val="24"/>
        </w:rPr>
        <w:t>.</w:t>
      </w:r>
    </w:p>
    <w:p w14:paraId="1EB4040F" w14:textId="31232F10" w:rsidR="00AD5CED" w:rsidRPr="00B8553F" w:rsidRDefault="00AD5CED" w:rsidP="00AD5CED">
      <w:pPr>
        <w:rPr>
          <w:szCs w:val="24"/>
        </w:rPr>
      </w:pPr>
      <w:r>
        <w:rPr>
          <w:szCs w:val="24"/>
        </w:rPr>
        <w:t>Пример: Компьютер загадал число 2764, игрок сделал ход 2976. Компьютер ответил:  1 бык (цифра 2) и 2 коровы (цифры 7 и 6).</w:t>
      </w:r>
    </w:p>
    <w:p w14:paraId="00EA1178" w14:textId="5F19111E" w:rsidR="001D3FB1" w:rsidRDefault="00AA50F6" w:rsidP="00AA50F6">
      <w:pPr>
        <w:pStyle w:val="2"/>
      </w:pPr>
      <w:bookmarkStart w:id="14" w:name="_Toc163811209"/>
      <w:r>
        <w:t xml:space="preserve">Требования к </w:t>
      </w:r>
      <w:r w:rsidR="00E174A2">
        <w:t>пользовательскому интерфейсу</w:t>
      </w:r>
      <w:bookmarkEnd w:id="14"/>
    </w:p>
    <w:p w14:paraId="5ED7E93B" w14:textId="5C040F66" w:rsidR="00E174A2" w:rsidRDefault="00E174A2" w:rsidP="00B8553F">
      <w:r>
        <w:t xml:space="preserve">На рисунке 5.1 представлен прототип главной </w:t>
      </w:r>
      <w:r w:rsidRPr="00C637BA">
        <w:t>экранной формы будущего приложения.</w:t>
      </w:r>
    </w:p>
    <w:p w14:paraId="1C1B5681" w14:textId="1889A041" w:rsidR="00E174A2" w:rsidRDefault="00983D0E" w:rsidP="00E174A2">
      <w:pPr>
        <w:ind w:firstLine="0"/>
        <w:jc w:val="center"/>
      </w:pPr>
      <w:r>
        <w:pict w14:anchorId="2DDDFFC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1.6pt;height:173.4pt">
            <v:imagedata r:id="rId18" o:title="прототип 1"/>
          </v:shape>
        </w:pict>
      </w:r>
    </w:p>
    <w:p w14:paraId="207CADCE" w14:textId="72A8366A" w:rsidR="00E174A2" w:rsidRPr="009C69FC" w:rsidRDefault="006D4CE2" w:rsidP="009C69FC">
      <w:pPr>
        <w:pStyle w:val="a9"/>
      </w:pPr>
      <w:r w:rsidRPr="009C69FC">
        <w:t>Рисунок</w:t>
      </w:r>
      <w:r w:rsidR="00E174A2" w:rsidRPr="009C69FC">
        <w:t xml:space="preserve"> 5.1 – Прототип главной формы</w:t>
      </w:r>
    </w:p>
    <w:p w14:paraId="16829C35" w14:textId="3AA80CE9" w:rsidR="00E174A2" w:rsidRDefault="00E174A2" w:rsidP="00B8553F">
      <w:r>
        <w:lastRenderedPageBreak/>
        <w:t xml:space="preserve">На рисунке 5.2 представлен прототип </w:t>
      </w:r>
      <w:r w:rsidRPr="00C637BA">
        <w:t>экранной формы</w:t>
      </w:r>
      <w:r>
        <w:t xml:space="preserve"> выбора уровня сложности</w:t>
      </w:r>
      <w:r w:rsidRPr="00C637BA">
        <w:t>.</w:t>
      </w:r>
    </w:p>
    <w:p w14:paraId="2BAF4AD0" w14:textId="75BC7890" w:rsidR="00E174A2" w:rsidRDefault="00983D0E" w:rsidP="00E174A2">
      <w:pPr>
        <w:ind w:firstLine="0"/>
        <w:jc w:val="center"/>
      </w:pPr>
      <w:r>
        <w:rPr>
          <w:noProof/>
        </w:rPr>
        <w:pict w14:anchorId="54745303">
          <v:shape id="_x0000_i1026" type="#_x0000_t75" style="width:300pt;height:183.6pt">
            <v:imagedata r:id="rId19" o:title="прототип 2"/>
          </v:shape>
        </w:pict>
      </w:r>
    </w:p>
    <w:p w14:paraId="6BDF5155" w14:textId="2D3221DA" w:rsidR="00E174A2" w:rsidRPr="009C69FC" w:rsidRDefault="006D4CE2" w:rsidP="009C69FC">
      <w:pPr>
        <w:pStyle w:val="a9"/>
      </w:pPr>
      <w:r w:rsidRPr="009C69FC">
        <w:t>Рисунок</w:t>
      </w:r>
      <w:r w:rsidR="00E174A2" w:rsidRPr="009C69FC">
        <w:t xml:space="preserve"> 5.2 – Прототип экранной формы выбора уровня сложности</w:t>
      </w:r>
    </w:p>
    <w:p w14:paraId="4533BE08" w14:textId="7A7A8338" w:rsidR="00E174A2" w:rsidRDefault="00E174A2" w:rsidP="00177F34">
      <w:r>
        <w:t xml:space="preserve">На рисунке 5.3 представлен прототип игрового окна </w:t>
      </w:r>
      <w:r w:rsidRPr="00C637BA">
        <w:t>будущего приложения.</w:t>
      </w:r>
    </w:p>
    <w:p w14:paraId="6D0E143E" w14:textId="197C639F" w:rsidR="00E174A2" w:rsidRDefault="00983D0E" w:rsidP="00E174A2">
      <w:pPr>
        <w:ind w:firstLine="0"/>
        <w:jc w:val="center"/>
      </w:pPr>
      <w:r>
        <w:rPr>
          <w:noProof/>
        </w:rPr>
        <w:pict w14:anchorId="5F3E777B">
          <v:shape id="_x0000_i1027" type="#_x0000_t75" style="width:304.8pt;height:187.2pt">
            <v:imagedata r:id="rId20" o:title="прототип 3"/>
          </v:shape>
        </w:pict>
      </w:r>
    </w:p>
    <w:p w14:paraId="2EB98DCE" w14:textId="772A2F27" w:rsidR="00E174A2" w:rsidRDefault="006D4CE2" w:rsidP="00B609C1">
      <w:pPr>
        <w:pStyle w:val="a9"/>
      </w:pPr>
      <w:r>
        <w:t>Рисунок</w:t>
      </w:r>
      <w:r w:rsidR="00E174A2">
        <w:t xml:space="preserve"> 5.3 – Прототип игрового окна</w:t>
      </w:r>
    </w:p>
    <w:p w14:paraId="1F81D521" w14:textId="5196BD74" w:rsidR="00E174A2" w:rsidRDefault="006D4CE2" w:rsidP="00E174A2">
      <w:r>
        <w:t>На прототипе главной формы (</w:t>
      </w:r>
      <w:r w:rsidR="008512BB">
        <w:t>рис.</w:t>
      </w:r>
      <w:r w:rsidR="00E174A2">
        <w:t xml:space="preserve"> 5.1) представлены следующие компоненты:</w:t>
      </w:r>
    </w:p>
    <w:p w14:paraId="52DA1CCB" w14:textId="237E2F29" w:rsidR="00E174A2" w:rsidRPr="00AD3637" w:rsidRDefault="00E174A2" w:rsidP="00AD3637">
      <w:pPr>
        <w:pStyle w:val="a0"/>
      </w:pPr>
      <w:r w:rsidRPr="00AD3637">
        <w:t>в верхней части экрана приложения будет располагаться название игры;</w:t>
      </w:r>
    </w:p>
    <w:p w14:paraId="148F6E5E" w14:textId="462D16E3" w:rsidR="00E174A2" w:rsidRDefault="00E174A2" w:rsidP="00AD3637">
      <w:pPr>
        <w:pStyle w:val="a0"/>
      </w:pPr>
      <w:r w:rsidRPr="00AD3637">
        <w:t>под названием будет кнопка «Выбор уровня сложности»;</w:t>
      </w:r>
    </w:p>
    <w:p w14:paraId="41DB8371" w14:textId="6BF394EA" w:rsidR="00B23647" w:rsidRPr="00AD3637" w:rsidRDefault="00B23647" w:rsidP="00AD3637">
      <w:pPr>
        <w:pStyle w:val="a0"/>
      </w:pPr>
      <w:r>
        <w:t>в левом верхнем углу будет название игры;</w:t>
      </w:r>
    </w:p>
    <w:p w14:paraId="5D89BEB9" w14:textId="089C2A87" w:rsidR="00E174A2" w:rsidRPr="00AD3637" w:rsidRDefault="00E174A2" w:rsidP="00AD3637">
      <w:pPr>
        <w:pStyle w:val="a0"/>
      </w:pPr>
      <w:r w:rsidRPr="00AD3637">
        <w:t>ниже кнопка «Выход из игры».</w:t>
      </w:r>
    </w:p>
    <w:p w14:paraId="0866B05A" w14:textId="4954D6A4" w:rsidR="00E174A2" w:rsidRDefault="00E174A2" w:rsidP="00E174A2">
      <w:r>
        <w:t xml:space="preserve">На прототипе </w:t>
      </w:r>
      <w:r w:rsidR="006D4CE2">
        <w:t>формы выб</w:t>
      </w:r>
      <w:r w:rsidR="008512BB">
        <w:t>ора уровня сложности (рис.</w:t>
      </w:r>
      <w:r>
        <w:t xml:space="preserve"> 5.2) располагаются следующие компоненты:</w:t>
      </w:r>
    </w:p>
    <w:p w14:paraId="66882ACF" w14:textId="2ECCA4C4" w:rsidR="00E174A2" w:rsidRPr="00AD3637" w:rsidRDefault="00E174A2" w:rsidP="00AD3637">
      <w:pPr>
        <w:pStyle w:val="a0"/>
      </w:pPr>
      <w:r w:rsidRPr="00AD3637">
        <w:t>в левой верхней части находится кнопка «Уровень 1»;</w:t>
      </w:r>
    </w:p>
    <w:p w14:paraId="10DF374C" w14:textId="682E24E3" w:rsidR="00E174A2" w:rsidRPr="00AD3637" w:rsidRDefault="00E174A2" w:rsidP="00AD3637">
      <w:pPr>
        <w:pStyle w:val="a0"/>
      </w:pPr>
      <w:r w:rsidRPr="00AD3637">
        <w:lastRenderedPageBreak/>
        <w:t>ниже будут располагаться правила игры для Уровня 1;</w:t>
      </w:r>
    </w:p>
    <w:p w14:paraId="5E5907E5" w14:textId="6A6BBD2B" w:rsidR="00E174A2" w:rsidRDefault="00E174A2" w:rsidP="00AD3637">
      <w:pPr>
        <w:pStyle w:val="a0"/>
      </w:pPr>
      <w:r>
        <w:t>в правой верхней части находится кнопка «Уровень 2»;</w:t>
      </w:r>
    </w:p>
    <w:p w14:paraId="1890B941" w14:textId="1EE1E028" w:rsidR="00E174A2" w:rsidRDefault="00E174A2" w:rsidP="00AD3637">
      <w:pPr>
        <w:pStyle w:val="a0"/>
      </w:pPr>
      <w:r>
        <w:t>ниже будут правила игры для Уровня 2;</w:t>
      </w:r>
    </w:p>
    <w:p w14:paraId="7AA4B450" w14:textId="55E1C32F" w:rsidR="00B23647" w:rsidRDefault="00B23647" w:rsidP="00AD3637">
      <w:pPr>
        <w:pStyle w:val="a0"/>
      </w:pPr>
      <w:r>
        <w:t>в левом верхнем углу будет надпись «Выбор уровня сложности»;</w:t>
      </w:r>
    </w:p>
    <w:p w14:paraId="031FBD05" w14:textId="5C362BCF" w:rsidR="00E174A2" w:rsidRDefault="00E174A2" w:rsidP="00AD3637">
      <w:pPr>
        <w:pStyle w:val="a0"/>
      </w:pPr>
      <w:r>
        <w:t>в нижней части посередине располагается кнопка «Главное меню».</w:t>
      </w:r>
    </w:p>
    <w:p w14:paraId="73A32A73" w14:textId="3FA2F296" w:rsidR="00E174A2" w:rsidRDefault="00E174A2" w:rsidP="00B23647">
      <w:r>
        <w:t>На прототипе формы игрового окна (</w:t>
      </w:r>
      <w:r w:rsidR="008512BB">
        <w:t>рис.</w:t>
      </w:r>
      <w:r>
        <w:t xml:space="preserve"> 5.3) представлены следующие компоненты:</w:t>
      </w:r>
    </w:p>
    <w:p w14:paraId="55A0827A" w14:textId="4A1FDBFD" w:rsidR="00E174A2" w:rsidRPr="00DA18CF" w:rsidRDefault="00E174A2" w:rsidP="00AD3637">
      <w:pPr>
        <w:pStyle w:val="a0"/>
        <w:rPr>
          <w:szCs w:val="28"/>
        </w:rPr>
      </w:pPr>
      <w:r>
        <w:t>с</w:t>
      </w:r>
      <w:r w:rsidRPr="00DA18CF">
        <w:rPr>
          <w:szCs w:val="28"/>
        </w:rPr>
        <w:t>права будет находиться главное поле игры, на котором отображается количество ходов, числа, которые вводит игрок, количество «быков» и «коров»;</w:t>
      </w:r>
    </w:p>
    <w:p w14:paraId="09BA671A" w14:textId="1860FC27" w:rsidR="00E174A2" w:rsidRPr="00DA18CF" w:rsidRDefault="00E174A2" w:rsidP="00AD3637">
      <w:pPr>
        <w:pStyle w:val="a0"/>
        <w:rPr>
          <w:szCs w:val="28"/>
        </w:rPr>
      </w:pPr>
      <w:r w:rsidRPr="00DA18CF">
        <w:rPr>
          <w:szCs w:val="28"/>
        </w:rPr>
        <w:t>в левой верхней части будет информация о количестве попыток;</w:t>
      </w:r>
    </w:p>
    <w:p w14:paraId="4F120FAF" w14:textId="1BAFF39E" w:rsidR="00E174A2" w:rsidRDefault="00E174A2" w:rsidP="00AD3637">
      <w:pPr>
        <w:pStyle w:val="a0"/>
        <w:rPr>
          <w:szCs w:val="28"/>
        </w:rPr>
      </w:pPr>
      <w:r w:rsidRPr="00DA18CF">
        <w:rPr>
          <w:szCs w:val="28"/>
        </w:rPr>
        <w:t>ниже будет располагаться поле для ввода числа и кнопка «Сделать ход»;</w:t>
      </w:r>
    </w:p>
    <w:p w14:paraId="5109B5EB" w14:textId="265E54C8" w:rsidR="00B23647" w:rsidRPr="00DA18CF" w:rsidRDefault="00B23647" w:rsidP="00AD3637">
      <w:pPr>
        <w:pStyle w:val="a0"/>
        <w:rPr>
          <w:szCs w:val="28"/>
        </w:rPr>
      </w:pPr>
      <w:r>
        <w:rPr>
          <w:szCs w:val="28"/>
        </w:rPr>
        <w:t>в левом верхнем углу будет надпись «Уровень 1» или «Уровень 2» в зависимости от уровня сложности;</w:t>
      </w:r>
    </w:p>
    <w:p w14:paraId="7DE2E2E8" w14:textId="183AE687" w:rsidR="00E174A2" w:rsidRPr="00DA18CF" w:rsidRDefault="00E174A2" w:rsidP="00AD3637">
      <w:pPr>
        <w:pStyle w:val="a0"/>
        <w:rPr>
          <w:szCs w:val="28"/>
        </w:rPr>
      </w:pPr>
      <w:r w:rsidRPr="00DA18CF">
        <w:rPr>
          <w:szCs w:val="28"/>
        </w:rPr>
        <w:t>в левом нижнем углу будет кнопка «Начать сначала» и кнопка «Главное меню».</w:t>
      </w:r>
    </w:p>
    <w:p w14:paraId="1B168C65" w14:textId="68EB05E5" w:rsidR="009730DA" w:rsidRDefault="009730DA" w:rsidP="009730DA">
      <w:pPr>
        <w:pStyle w:val="2"/>
      </w:pPr>
      <w:bookmarkStart w:id="15" w:name="_Toc163811210"/>
      <w:r>
        <w:t xml:space="preserve">Требования к </w:t>
      </w:r>
      <w:r w:rsidR="00E174A2">
        <w:t>возможностям пользователя</w:t>
      </w:r>
      <w:bookmarkEnd w:id="15"/>
    </w:p>
    <w:p w14:paraId="302B5BBE" w14:textId="77777777" w:rsidR="00457B5F" w:rsidRDefault="00457B5F" w:rsidP="00457B5F">
      <w:r>
        <w:t>Игра должна обеспечивать пользователю следующие возможности:</w:t>
      </w:r>
    </w:p>
    <w:p w14:paraId="0A6B5CFF" w14:textId="244AB60C" w:rsidR="00457B5F" w:rsidRPr="00AD3637" w:rsidRDefault="008512BB" w:rsidP="00AD3637">
      <w:pPr>
        <w:pStyle w:val="a0"/>
      </w:pPr>
      <w:r>
        <w:t>выбрать уровень сложности – (рис.</w:t>
      </w:r>
      <w:r w:rsidR="009416D0">
        <w:t xml:space="preserve"> 5.2)</w:t>
      </w:r>
      <w:r w:rsidR="00457B5F" w:rsidRPr="00AD3637">
        <w:t>;</w:t>
      </w:r>
    </w:p>
    <w:p w14:paraId="53DB555D" w14:textId="400C3E12" w:rsidR="00457B5F" w:rsidRPr="00AD3637" w:rsidRDefault="00457B5F" w:rsidP="00AD3637">
      <w:pPr>
        <w:pStyle w:val="a0"/>
      </w:pPr>
      <w:r w:rsidRPr="00AD3637">
        <w:t>начать новую игру</w:t>
      </w:r>
      <w:r w:rsidR="00822180" w:rsidRPr="00AD3637">
        <w:t xml:space="preserve"> – начать игру сначала в случае победы, проигрыша или нажав на </w:t>
      </w:r>
      <w:r w:rsidR="008512BB">
        <w:t>кнопку «Начать сначала» (рис.</w:t>
      </w:r>
      <w:r w:rsidR="00822180" w:rsidRPr="00AD3637">
        <w:t xml:space="preserve"> 5.3)</w:t>
      </w:r>
      <w:r w:rsidRPr="00AD3637">
        <w:t>;</w:t>
      </w:r>
    </w:p>
    <w:p w14:paraId="2066A981" w14:textId="0D463F47" w:rsidR="00457B5F" w:rsidRPr="00AD3637" w:rsidRDefault="00457B5F" w:rsidP="00AD3637">
      <w:pPr>
        <w:pStyle w:val="a0"/>
      </w:pPr>
      <w:r w:rsidRPr="00AD3637">
        <w:t>прочитать правила игры</w:t>
      </w:r>
      <w:r w:rsidR="008512BB">
        <w:t xml:space="preserve"> (рис.</w:t>
      </w:r>
      <w:r w:rsidR="006A7952" w:rsidRPr="00AD3637">
        <w:t xml:space="preserve"> 5.2)</w:t>
      </w:r>
      <w:r w:rsidRPr="00AD3637">
        <w:t>;</w:t>
      </w:r>
    </w:p>
    <w:p w14:paraId="1D816FBD" w14:textId="1E8E7523" w:rsidR="00457B5F" w:rsidRPr="00AD3637" w:rsidRDefault="00457B5F" w:rsidP="00AD3637">
      <w:pPr>
        <w:pStyle w:val="a0"/>
      </w:pPr>
      <w:r w:rsidRPr="00AD3637">
        <w:t>вернуться в главное меню</w:t>
      </w:r>
      <w:r w:rsidR="008512BB">
        <w:t xml:space="preserve"> – кнопка «Главное меню» (рис. 5.2 и рис.</w:t>
      </w:r>
      <w:r w:rsidR="006A7952" w:rsidRPr="00AD3637">
        <w:t xml:space="preserve"> 5.3)</w:t>
      </w:r>
      <w:r w:rsidRPr="00AD3637">
        <w:t>;</w:t>
      </w:r>
    </w:p>
    <w:p w14:paraId="09A87024" w14:textId="113273A2" w:rsidR="00457B5F" w:rsidRPr="00AD3637" w:rsidRDefault="00457B5F" w:rsidP="00AD3637">
      <w:pPr>
        <w:pStyle w:val="a0"/>
      </w:pPr>
      <w:r w:rsidRPr="00AD3637">
        <w:t>сделать ход – ввести циф</w:t>
      </w:r>
      <w:r w:rsidR="006D4CE2" w:rsidRPr="00AD3637">
        <w:t xml:space="preserve">ры </w:t>
      </w:r>
      <w:r w:rsidR="008512BB">
        <w:t>для предположения числа (рис.</w:t>
      </w:r>
      <w:r w:rsidRPr="00AD3637">
        <w:t xml:space="preserve"> 5.3);</w:t>
      </w:r>
    </w:p>
    <w:p w14:paraId="59142B95" w14:textId="577F07CC" w:rsidR="006A7952" w:rsidRPr="00AD3637" w:rsidRDefault="00457B5F" w:rsidP="00AD3637">
      <w:pPr>
        <w:pStyle w:val="a0"/>
      </w:pPr>
      <w:r w:rsidRPr="00AD3637">
        <w:t>узнать количество быков и коров</w:t>
      </w:r>
      <w:r w:rsidR="006A7952" w:rsidRPr="00AD3637">
        <w:t xml:space="preserve"> – сто</w:t>
      </w:r>
      <w:r w:rsidR="008512BB">
        <w:t>лбики «Быки» и «Коровы» (рис.</w:t>
      </w:r>
      <w:r w:rsidR="006A7952" w:rsidRPr="00AD3637">
        <w:t xml:space="preserve"> 5.3)</w:t>
      </w:r>
      <w:r w:rsidR="003E74B6">
        <w:t>;</w:t>
      </w:r>
    </w:p>
    <w:p w14:paraId="235F5CCA" w14:textId="187E3857" w:rsidR="00457B5F" w:rsidRPr="00AD3637" w:rsidRDefault="00457B5F" w:rsidP="00AD3637">
      <w:pPr>
        <w:pStyle w:val="a0"/>
      </w:pPr>
      <w:r w:rsidRPr="00AD3637">
        <w:t>увидеть вводимое число – посмотреть  историю предыдущих попыток ввода числа</w:t>
      </w:r>
      <w:r w:rsidR="006A7952" w:rsidRPr="00AD3637">
        <w:t>, столбик «число»</w:t>
      </w:r>
      <w:r w:rsidR="008512BB">
        <w:t xml:space="preserve"> (рис.</w:t>
      </w:r>
      <w:r w:rsidR="006D4CE2" w:rsidRPr="00AD3637">
        <w:t xml:space="preserve"> </w:t>
      </w:r>
      <w:r w:rsidRPr="00AD3637">
        <w:t>5.3);</w:t>
      </w:r>
    </w:p>
    <w:p w14:paraId="1C777F89" w14:textId="71FEC08A" w:rsidR="00457B5F" w:rsidRPr="00AD3637" w:rsidRDefault="00457B5F" w:rsidP="00AD3637">
      <w:pPr>
        <w:pStyle w:val="a0"/>
      </w:pPr>
      <w:r w:rsidRPr="00AD3637">
        <w:t>увидеть номер хода</w:t>
      </w:r>
      <w:r w:rsidR="008512BB">
        <w:t xml:space="preserve"> – столбик «ход» (рис.</w:t>
      </w:r>
      <w:r w:rsidR="006A7952" w:rsidRPr="00AD3637">
        <w:t xml:space="preserve"> 5.3)</w:t>
      </w:r>
      <w:r w:rsidRPr="00AD3637">
        <w:t>;</w:t>
      </w:r>
    </w:p>
    <w:p w14:paraId="2F646F8E" w14:textId="22EFD4F0" w:rsidR="00457B5F" w:rsidRPr="00AD3637" w:rsidRDefault="00457B5F" w:rsidP="00AD3637">
      <w:pPr>
        <w:pStyle w:val="a0"/>
      </w:pPr>
      <w:r w:rsidRPr="00AD3637">
        <w:t>узнать оставшееся количество попыток в ходе игры</w:t>
      </w:r>
      <w:r w:rsidR="006A7952" w:rsidRPr="00AD3637">
        <w:t xml:space="preserve"> – стро</w:t>
      </w:r>
      <w:r w:rsidR="008512BB">
        <w:t>ка «количество попыток» (рис.</w:t>
      </w:r>
      <w:r w:rsidR="006A7952" w:rsidRPr="00AD3637">
        <w:t xml:space="preserve"> 5.3)</w:t>
      </w:r>
      <w:r w:rsidRPr="00AD3637">
        <w:t>;</w:t>
      </w:r>
    </w:p>
    <w:p w14:paraId="3B186AAF" w14:textId="792F14DB" w:rsidR="00457B5F" w:rsidRPr="00AD3637" w:rsidRDefault="00457B5F" w:rsidP="00AD3637">
      <w:pPr>
        <w:pStyle w:val="a0"/>
      </w:pPr>
      <w:r w:rsidRPr="00AD3637">
        <w:t>завершить игру при угадывании числа;</w:t>
      </w:r>
    </w:p>
    <w:p w14:paraId="32C19C15" w14:textId="0B5352A0" w:rsidR="00457B5F" w:rsidRPr="00AD3637" w:rsidRDefault="00457B5F" w:rsidP="00AD3637">
      <w:pPr>
        <w:pStyle w:val="a0"/>
      </w:pPr>
      <w:r w:rsidRPr="00AD3637">
        <w:t>узнать загаданное число при завершении игры</w:t>
      </w:r>
      <w:r w:rsidR="006A7952" w:rsidRPr="00AD3637">
        <w:t xml:space="preserve"> – в случае победы или проигрыша появится о</w:t>
      </w:r>
      <w:r w:rsidR="008512BB">
        <w:t>кно с загаданным числом (рис.</w:t>
      </w:r>
      <w:r w:rsidR="006A7952" w:rsidRPr="00AD3637">
        <w:t xml:space="preserve"> 5.3)</w:t>
      </w:r>
      <w:r w:rsidRPr="00AD3637">
        <w:t>;</w:t>
      </w:r>
    </w:p>
    <w:p w14:paraId="28932627" w14:textId="34B8C6F1" w:rsidR="00457B5F" w:rsidRPr="00AD3637" w:rsidRDefault="00457B5F" w:rsidP="00AD3637">
      <w:pPr>
        <w:pStyle w:val="a0"/>
      </w:pPr>
      <w:r w:rsidRPr="00AD3637">
        <w:t>завершить игру</w:t>
      </w:r>
      <w:r w:rsidR="006A7952" w:rsidRPr="00AD3637">
        <w:t xml:space="preserve"> –</w:t>
      </w:r>
      <w:r w:rsidR="008512BB">
        <w:t xml:space="preserve"> кнопка «Выход из игры» (рис.</w:t>
      </w:r>
      <w:r w:rsidR="006A7952" w:rsidRPr="00AD3637">
        <w:t xml:space="preserve"> 5.1)</w:t>
      </w:r>
      <w:r w:rsidR="009416D0">
        <w:t>.</w:t>
      </w:r>
    </w:p>
    <w:p w14:paraId="565F00AE" w14:textId="470D97D5" w:rsidR="009730DA" w:rsidRDefault="00AA50F6" w:rsidP="009730DA">
      <w:pPr>
        <w:pStyle w:val="2"/>
      </w:pPr>
      <w:bookmarkStart w:id="16" w:name="_Toc163811211"/>
      <w:r>
        <w:lastRenderedPageBreak/>
        <w:t xml:space="preserve">Требования к </w:t>
      </w:r>
      <w:r w:rsidR="00E174A2">
        <w:t>видам обеспечения</w:t>
      </w:r>
      <w:bookmarkEnd w:id="16"/>
    </w:p>
    <w:p w14:paraId="27E942AF" w14:textId="51FFBB8D" w:rsidR="00457B5F" w:rsidRPr="00457B5F" w:rsidRDefault="00457B5F" w:rsidP="00457B5F">
      <w:r>
        <w:t>В данном разделе перечислены требования к видам обеспечения разрабатываемого приложения.</w:t>
      </w:r>
    </w:p>
    <w:p w14:paraId="607098D9" w14:textId="67CE43B4" w:rsidR="00295D9C" w:rsidRDefault="00256697" w:rsidP="00256697">
      <w:pPr>
        <w:pStyle w:val="3"/>
      </w:pPr>
      <w:bookmarkStart w:id="17" w:name="_Toc163811212"/>
      <w:r>
        <w:t>Требования к математическому обеспечению</w:t>
      </w:r>
      <w:bookmarkEnd w:id="17"/>
    </w:p>
    <w:p w14:paraId="75257F7E" w14:textId="77777777" w:rsidR="00457B5F" w:rsidRPr="00793297" w:rsidRDefault="00457B5F" w:rsidP="00457B5F">
      <w:r>
        <w:t>Приложение «Быки и коровы» должно соответствовать следующим требованиям:</w:t>
      </w:r>
    </w:p>
    <w:p w14:paraId="3A98FBC3" w14:textId="473EB2F4" w:rsidR="00457B5F" w:rsidRPr="00AD3637" w:rsidRDefault="00736E3F" w:rsidP="00AD3637">
      <w:pPr>
        <w:pStyle w:val="a0"/>
      </w:pPr>
      <w:r>
        <w:t>р</w:t>
      </w:r>
      <w:r w:rsidR="00457B5F" w:rsidRPr="00AD3637">
        <w:t>еализация алгоритма проверки правильности введенного пользователем числа:</w:t>
      </w:r>
    </w:p>
    <w:p w14:paraId="19FF2C67" w14:textId="0671E017" w:rsidR="00457B5F" w:rsidRPr="00822180" w:rsidRDefault="00457B5F" w:rsidP="00AD3637">
      <w:pPr>
        <w:pStyle w:val="vguList2"/>
      </w:pPr>
      <w:r w:rsidRPr="00822180">
        <w:t>число должно быть четырехзначным</w:t>
      </w:r>
      <w:r w:rsidR="00822180" w:rsidRPr="00822180">
        <w:t xml:space="preserve"> при 1 Уровне сложности</w:t>
      </w:r>
      <w:r w:rsidRPr="00822180">
        <w:t>;</w:t>
      </w:r>
    </w:p>
    <w:p w14:paraId="05486BB4" w14:textId="05739BBA" w:rsidR="00822180" w:rsidRDefault="00822180" w:rsidP="00AD3637">
      <w:pPr>
        <w:pStyle w:val="vguList2"/>
      </w:pPr>
      <w:r>
        <w:t>число должно быть пяти</w:t>
      </w:r>
      <w:r w:rsidRPr="00822180">
        <w:t xml:space="preserve">значным при </w:t>
      </w:r>
      <w:r>
        <w:t>2</w:t>
      </w:r>
      <w:r w:rsidRPr="00822180">
        <w:t xml:space="preserve"> Уровне сложности;</w:t>
      </w:r>
    </w:p>
    <w:p w14:paraId="6D57269C" w14:textId="583372B6" w:rsidR="00457B5F" w:rsidRDefault="00457B5F" w:rsidP="00AD3637">
      <w:pPr>
        <w:pStyle w:val="vguList2"/>
      </w:pPr>
      <w:r>
        <w:t>чис</w:t>
      </w:r>
      <w:r w:rsidR="003038AC">
        <w:t>ло</w:t>
      </w:r>
      <w:r w:rsidR="00736E3F">
        <w:t xml:space="preserve"> не должно начинаться на ноль</w:t>
      </w:r>
      <w:r w:rsidR="003038AC">
        <w:t>;</w:t>
      </w:r>
    </w:p>
    <w:p w14:paraId="05562804" w14:textId="30CB2FE1" w:rsidR="003038AC" w:rsidRDefault="003038AC" w:rsidP="00AD3637">
      <w:pPr>
        <w:pStyle w:val="vguList2"/>
      </w:pPr>
      <w:r>
        <w:t>цифры в числе не должны повторяться;</w:t>
      </w:r>
    </w:p>
    <w:p w14:paraId="39F8EE6E" w14:textId="66692228" w:rsidR="003038AC" w:rsidRDefault="003038AC" w:rsidP="00AD3637">
      <w:pPr>
        <w:pStyle w:val="vguList2"/>
      </w:pPr>
      <w:r>
        <w:t>должны быть вве</w:t>
      </w:r>
      <w:r w:rsidR="00736E3F">
        <w:t>дены цифры, а не другие символы;</w:t>
      </w:r>
    </w:p>
    <w:p w14:paraId="43711B8B" w14:textId="591B7231" w:rsidR="00457B5F" w:rsidRPr="00AD3637" w:rsidRDefault="00736E3F" w:rsidP="00AD3637">
      <w:pPr>
        <w:pStyle w:val="a0"/>
      </w:pPr>
      <w:r>
        <w:t>г</w:t>
      </w:r>
      <w:r w:rsidR="00457B5F" w:rsidRPr="00AD3637">
        <w:t>енерация случайного числа, которое б</w:t>
      </w:r>
      <w:r>
        <w:t>удет являться загаданным числом;</w:t>
      </w:r>
    </w:p>
    <w:p w14:paraId="653A7A7C" w14:textId="56188259" w:rsidR="00457B5F" w:rsidRPr="00AD3637" w:rsidRDefault="00736E3F" w:rsidP="00AD3637">
      <w:pPr>
        <w:pStyle w:val="a0"/>
      </w:pPr>
      <w:r>
        <w:t>п</w:t>
      </w:r>
      <w:r w:rsidR="00457B5F" w:rsidRPr="00AD3637">
        <w:t>одсчет количества быков и коров введенного пользователем числа</w:t>
      </w:r>
      <w:r>
        <w:t xml:space="preserve"> относительно загаданного числа;</w:t>
      </w:r>
    </w:p>
    <w:p w14:paraId="6A7F376D" w14:textId="2C7E9439" w:rsidR="00C34C5C" w:rsidRPr="00AD3637" w:rsidRDefault="00736E3F" w:rsidP="00AD3637">
      <w:pPr>
        <w:pStyle w:val="a0"/>
      </w:pPr>
      <w:r>
        <w:t>п</w:t>
      </w:r>
      <w:r w:rsidR="00C34C5C" w:rsidRPr="00AD3637">
        <w:t>одсчет количес</w:t>
      </w:r>
      <w:r>
        <w:t>тва попыток ввода числа игроком;</w:t>
      </w:r>
    </w:p>
    <w:p w14:paraId="5639D224" w14:textId="6CAA89CA" w:rsidR="00C34C5C" w:rsidRPr="00AD3637" w:rsidRDefault="00736E3F" w:rsidP="00AD3637">
      <w:pPr>
        <w:pStyle w:val="a0"/>
      </w:pPr>
      <w:r>
        <w:t>п</w:t>
      </w:r>
      <w:r w:rsidR="00C34C5C" w:rsidRPr="00AD3637">
        <w:t>одсчет номера хода.</w:t>
      </w:r>
    </w:p>
    <w:p w14:paraId="2B1FFEE1" w14:textId="09709FF1" w:rsidR="00256697" w:rsidRDefault="00256697" w:rsidP="00256697">
      <w:pPr>
        <w:pStyle w:val="3"/>
      </w:pPr>
      <w:bookmarkStart w:id="18" w:name="_Toc163811213"/>
      <w:r>
        <w:t>Требования к информационному обеспечению</w:t>
      </w:r>
      <w:bookmarkEnd w:id="18"/>
    </w:p>
    <w:p w14:paraId="72A2F190" w14:textId="36E8344B" w:rsidR="00146720" w:rsidRPr="00146720" w:rsidRDefault="00146720" w:rsidP="00146720">
      <w:r>
        <w:t>В данном разделе перечислены требования к информационному обеспечению разрабатываемого приложения.</w:t>
      </w:r>
    </w:p>
    <w:p w14:paraId="313B46E9" w14:textId="3B060D91" w:rsidR="00E208B0" w:rsidRDefault="001F61FC" w:rsidP="001F61FC">
      <w:pPr>
        <w:pStyle w:val="4"/>
      </w:pPr>
      <w:r>
        <w:t>Требования к форматам хранения данных</w:t>
      </w:r>
    </w:p>
    <w:p w14:paraId="5C5CB342" w14:textId="4C3C0B97" w:rsidR="00146720" w:rsidRPr="00146720" w:rsidRDefault="00146720" w:rsidP="00146720">
      <w:r>
        <w:t>В данной разработке требования к форматам хранения данных не предъявляются.</w:t>
      </w:r>
    </w:p>
    <w:p w14:paraId="182D3338" w14:textId="68EFA90B" w:rsidR="001F61FC" w:rsidRDefault="008239DB" w:rsidP="008239DB">
      <w:pPr>
        <w:pStyle w:val="4"/>
      </w:pPr>
      <w:r>
        <w:t>Требования к лингвистическому обеспечению</w:t>
      </w:r>
    </w:p>
    <w:p w14:paraId="50B00B58" w14:textId="77777777" w:rsidR="00457B5F" w:rsidRPr="000D509E" w:rsidRDefault="00457B5F" w:rsidP="00457B5F">
      <w:r w:rsidRPr="000D509E">
        <w:t>Приложение «Быки и коровы» должно соответствовать следующим требованиям:</w:t>
      </w:r>
    </w:p>
    <w:p w14:paraId="480CBAF7" w14:textId="018B54FF" w:rsidR="00EA4EC3" w:rsidRPr="000D509E" w:rsidRDefault="00EA4EC3" w:rsidP="000D509E">
      <w:pPr>
        <w:pStyle w:val="a0"/>
      </w:pPr>
      <w:r w:rsidRPr="000D509E">
        <w:t>интерфейс приложен</w:t>
      </w:r>
      <w:r w:rsidR="000D509E">
        <w:t>ия должен быть на русском языке;</w:t>
      </w:r>
    </w:p>
    <w:p w14:paraId="16F30B9C" w14:textId="77777777" w:rsidR="000D509E" w:rsidRPr="000D509E" w:rsidRDefault="000D509E" w:rsidP="000D509E">
      <w:pPr>
        <w:pStyle w:val="a0"/>
      </w:pPr>
      <w:r w:rsidRPr="000D509E">
        <w:t xml:space="preserve">приложение должно быть реализовано на языке программирования </w:t>
      </w:r>
      <w:proofErr w:type="spellStart"/>
      <w:r w:rsidRPr="000D509E">
        <w:t>Python</w:t>
      </w:r>
      <w:proofErr w:type="spellEnd"/>
      <w:r w:rsidRPr="000D509E">
        <w:t>;</w:t>
      </w:r>
    </w:p>
    <w:p w14:paraId="05112775" w14:textId="77777777" w:rsidR="000D509E" w:rsidRPr="000D509E" w:rsidRDefault="000D509E" w:rsidP="000D509E">
      <w:pPr>
        <w:pStyle w:val="a0"/>
      </w:pPr>
      <w:r w:rsidRPr="000D509E">
        <w:t xml:space="preserve">разработка кода для приложения будет проходить с помощью IDE </w:t>
      </w:r>
      <w:proofErr w:type="spellStart"/>
      <w:r w:rsidRPr="000D509E">
        <w:t>PyCharm</w:t>
      </w:r>
      <w:proofErr w:type="spellEnd"/>
      <w:r w:rsidRPr="000D509E">
        <w:t>;</w:t>
      </w:r>
    </w:p>
    <w:p w14:paraId="7E23676D" w14:textId="337A2953" w:rsidR="000D509E" w:rsidRPr="000D509E" w:rsidRDefault="000D509E" w:rsidP="000D509E">
      <w:pPr>
        <w:pStyle w:val="a0"/>
      </w:pPr>
      <w:r w:rsidRPr="000D509E">
        <w:t>приложение должно быть реализова</w:t>
      </w:r>
      <w:r>
        <w:t xml:space="preserve">но с помощью библиотеки </w:t>
      </w:r>
      <w:proofErr w:type="spellStart"/>
      <w:r>
        <w:t>Tkinter</w:t>
      </w:r>
      <w:proofErr w:type="spellEnd"/>
      <w:r>
        <w:t>.</w:t>
      </w:r>
    </w:p>
    <w:p w14:paraId="6F91CF45" w14:textId="77777777" w:rsidR="000D509E" w:rsidRPr="003E74B6" w:rsidRDefault="000D509E" w:rsidP="000D509E">
      <w:pPr>
        <w:pStyle w:val="a0"/>
        <w:numPr>
          <w:ilvl w:val="0"/>
          <w:numId w:val="0"/>
        </w:numPr>
        <w:ind w:left="851"/>
        <w:rPr>
          <w:highlight w:val="yellow"/>
        </w:rPr>
      </w:pPr>
    </w:p>
    <w:p w14:paraId="02ABA6DD" w14:textId="690215C8" w:rsidR="008239DB" w:rsidRDefault="004A0E13" w:rsidP="004A0E13">
      <w:pPr>
        <w:pStyle w:val="3"/>
      </w:pPr>
      <w:bookmarkStart w:id="19" w:name="_Toc163811214"/>
      <w:r>
        <w:lastRenderedPageBreak/>
        <w:t>Требования к метрологическому обеспечению</w:t>
      </w:r>
      <w:bookmarkEnd w:id="19"/>
    </w:p>
    <w:p w14:paraId="2D2446EA" w14:textId="73946439" w:rsidR="00454333" w:rsidRPr="00454333" w:rsidRDefault="00454333" w:rsidP="00454333">
      <w:r>
        <w:t>В данной разработке требования к метрологическому обеспечению не предъявляются.</w:t>
      </w:r>
    </w:p>
    <w:p w14:paraId="25230B1D" w14:textId="470EE874" w:rsidR="004A0E13" w:rsidRDefault="004A0E13" w:rsidP="009730DA">
      <w:pPr>
        <w:pStyle w:val="3"/>
      </w:pPr>
      <w:bookmarkStart w:id="20" w:name="_Toc163811215"/>
      <w:r>
        <w:t>Требования к техническому обеспечению</w:t>
      </w:r>
      <w:bookmarkEnd w:id="20"/>
    </w:p>
    <w:p w14:paraId="72817F7B" w14:textId="77777777" w:rsidR="00941842" w:rsidRDefault="00941842" w:rsidP="00941842">
      <w:r w:rsidRPr="00C30AF3">
        <w:t xml:space="preserve">Минимальные требования к техническому обеспечению включают в себя: </w:t>
      </w:r>
    </w:p>
    <w:p w14:paraId="0E191929" w14:textId="4ADF9145" w:rsidR="00941842" w:rsidRPr="00AD3637" w:rsidRDefault="00A6671E" w:rsidP="00AD3637">
      <w:pPr>
        <w:pStyle w:val="a0"/>
      </w:pPr>
      <w:r>
        <w:t>о</w:t>
      </w:r>
      <w:r w:rsidR="00941842" w:rsidRPr="00AD3637">
        <w:t xml:space="preserve">перационная система: </w:t>
      </w:r>
      <w:proofErr w:type="spellStart"/>
      <w:r w:rsidR="00941842" w:rsidRPr="00AD3637">
        <w:t>Win</w:t>
      </w:r>
      <w:r>
        <w:t>dows</w:t>
      </w:r>
      <w:proofErr w:type="spellEnd"/>
      <w:r>
        <w:t xml:space="preserve"> 7 или более поздняя версия;</w:t>
      </w:r>
    </w:p>
    <w:p w14:paraId="417122E5" w14:textId="6CA3F338" w:rsidR="00941842" w:rsidRPr="00AD3637" w:rsidRDefault="00A6671E" w:rsidP="00AD3637">
      <w:pPr>
        <w:pStyle w:val="a0"/>
      </w:pPr>
      <w:r>
        <w:t>процессор с частотой 2 ГГц;</w:t>
      </w:r>
    </w:p>
    <w:p w14:paraId="694D8EB5" w14:textId="5B724097" w:rsidR="00941842" w:rsidRPr="00AD3637" w:rsidRDefault="00A6671E" w:rsidP="00AD3637">
      <w:pPr>
        <w:pStyle w:val="a0"/>
      </w:pPr>
      <w:r>
        <w:t>оперативная память не менее 2 ГБ;</w:t>
      </w:r>
    </w:p>
    <w:p w14:paraId="00E5761C" w14:textId="23069A39" w:rsidR="00941842" w:rsidRPr="00C30AF3" w:rsidRDefault="00A6671E" w:rsidP="00693CEC">
      <w:pPr>
        <w:pStyle w:val="a0"/>
      </w:pPr>
      <w:r>
        <w:t>у</w:t>
      </w:r>
      <w:r w:rsidR="00941842" w:rsidRPr="00AD3637">
        <w:t>стройство ввода: компьютерная мышь, клавиатура.</w:t>
      </w:r>
    </w:p>
    <w:p w14:paraId="48FA2DD2" w14:textId="2F3F901F" w:rsidR="009730DA" w:rsidRDefault="00645BED" w:rsidP="00645BED">
      <w:pPr>
        <w:pStyle w:val="2"/>
      </w:pPr>
      <w:bookmarkStart w:id="21" w:name="_Toc163811216"/>
      <w:r>
        <w:t>Требования к надежности</w:t>
      </w:r>
      <w:bookmarkEnd w:id="21"/>
    </w:p>
    <w:p w14:paraId="1C6FF536" w14:textId="77777777" w:rsidR="00457B5F" w:rsidRDefault="00457B5F" w:rsidP="00457B5F">
      <w:r>
        <w:t>Приложение «Быки и коровы» должно соответствовать следующим требованиям:</w:t>
      </w:r>
    </w:p>
    <w:p w14:paraId="0E1EDA7C" w14:textId="0A6BEA78" w:rsidR="00457B5F" w:rsidRPr="00AD3637" w:rsidRDefault="00457B5F" w:rsidP="00AD3637">
      <w:pPr>
        <w:pStyle w:val="a0"/>
      </w:pPr>
      <w:r w:rsidRPr="00AD3637">
        <w:t>каждый элемент интерфейса должен быть рабочим, срабатывать при нажатии, чтобы не возникало проблем с использованием;</w:t>
      </w:r>
    </w:p>
    <w:p w14:paraId="50B06D8F" w14:textId="576D30AD" w:rsidR="00457B5F" w:rsidRPr="00AD3637" w:rsidRDefault="00457B5F" w:rsidP="00AD3637">
      <w:pPr>
        <w:pStyle w:val="a0"/>
      </w:pPr>
      <w:r w:rsidRPr="00AD3637">
        <w:t>интерфейс должен четко отображать все компоненты приложения на экране;</w:t>
      </w:r>
    </w:p>
    <w:p w14:paraId="7C13BE14" w14:textId="0FAC4090" w:rsidR="00457B5F" w:rsidRPr="00AD3637" w:rsidRDefault="00457B5F" w:rsidP="00AD3637">
      <w:pPr>
        <w:pStyle w:val="a0"/>
      </w:pPr>
      <w:r w:rsidRPr="00AD3637">
        <w:t>регулярные тестирования приложения на выявление ошибок и их исправление для гарантиров</w:t>
      </w:r>
      <w:r w:rsidR="009416D0">
        <w:t>ания стабильного использования.</w:t>
      </w:r>
    </w:p>
    <w:p w14:paraId="7F640B47" w14:textId="070904E2" w:rsidR="00645BED" w:rsidRDefault="00645BED" w:rsidP="00645BED">
      <w:pPr>
        <w:pStyle w:val="2"/>
      </w:pPr>
      <w:bookmarkStart w:id="22" w:name="_Toc163811217"/>
      <w:r>
        <w:t>Требования к безопасности</w:t>
      </w:r>
      <w:bookmarkEnd w:id="22"/>
    </w:p>
    <w:p w14:paraId="31C00686" w14:textId="36378CED" w:rsidR="007C1DB2" w:rsidRPr="007C1DB2" w:rsidRDefault="007C1DB2" w:rsidP="007C1DB2">
      <w:r>
        <w:t>В данной разработке требования к безопасности не предъявляются.</w:t>
      </w:r>
    </w:p>
    <w:p w14:paraId="32C4A45D" w14:textId="67FCFD3C" w:rsidR="007A3137" w:rsidRDefault="007A3137" w:rsidP="007A3137">
      <w:pPr>
        <w:pStyle w:val="2"/>
      </w:pPr>
      <w:bookmarkStart w:id="23" w:name="_Toc163811218"/>
      <w:r>
        <w:t>Требования к патентной чистоте</w:t>
      </w:r>
      <w:bookmarkEnd w:id="23"/>
    </w:p>
    <w:p w14:paraId="546A7541" w14:textId="77777777" w:rsidR="007C1DB2" w:rsidRDefault="007C1DB2" w:rsidP="007C1DB2">
      <w:r>
        <w:t>При разработке приложения должны быть выполнены следующие требования к патентной чистоте:</w:t>
      </w:r>
    </w:p>
    <w:p w14:paraId="1321323B" w14:textId="6C2C573D" w:rsidR="007C1DB2" w:rsidRPr="00AD3637" w:rsidRDefault="007C1DB2" w:rsidP="00AD3637">
      <w:pPr>
        <w:pStyle w:val="a0"/>
      </w:pPr>
      <w:r w:rsidRPr="00AD3637">
        <w:t>все элементы приложения «Быки и коровы» (правила, дизайн, названия) должны быть уникальными и не нарушать никакие патентные права других компаний и приложений;</w:t>
      </w:r>
    </w:p>
    <w:p w14:paraId="7B90BF52" w14:textId="11D5FF7E" w:rsidR="007C1DB2" w:rsidRPr="00AD3637" w:rsidRDefault="007C1DB2" w:rsidP="00AD3637">
      <w:pPr>
        <w:pStyle w:val="a0"/>
      </w:pPr>
      <w:r w:rsidRPr="00AD3637">
        <w:t xml:space="preserve">приложение не должно содержать элементы нарушающие авторские права или патентные права, такие как изображения, символы, названия или </w:t>
      </w:r>
      <w:proofErr w:type="gramStart"/>
      <w:r w:rsidRPr="00AD3637">
        <w:t>другой</w:t>
      </w:r>
      <w:proofErr w:type="gramEnd"/>
      <w:r w:rsidRPr="00AD3637">
        <w:t xml:space="preserve"> контент, принадлежащие другим компаниям или разработчикам;</w:t>
      </w:r>
    </w:p>
    <w:p w14:paraId="65219553" w14:textId="7567D185" w:rsidR="007C1DB2" w:rsidRPr="00AD3637" w:rsidRDefault="007C1DB2" w:rsidP="00AD3637">
      <w:pPr>
        <w:pStyle w:val="a0"/>
      </w:pPr>
      <w:r w:rsidRPr="00AD3637">
        <w:t>все компоненты, используемые в приложении «Быки и коровы», должны быть свободны от патентных споров или интеллектуальных прав, относящихся к другим играм или программным продуктам.</w:t>
      </w:r>
    </w:p>
    <w:p w14:paraId="3BF80742" w14:textId="0BFF82FC" w:rsidR="003A546E" w:rsidRDefault="003A546E" w:rsidP="003A546E">
      <w:pPr>
        <w:pStyle w:val="2"/>
      </w:pPr>
      <w:bookmarkStart w:id="24" w:name="_Toc163811219"/>
      <w:r>
        <w:lastRenderedPageBreak/>
        <w:t>Требования к перспективам развития</w:t>
      </w:r>
      <w:bookmarkEnd w:id="24"/>
    </w:p>
    <w:p w14:paraId="7AACEA1A" w14:textId="77777777" w:rsidR="007C1DB2" w:rsidRDefault="007C1DB2" w:rsidP="007C1DB2">
      <w:r>
        <w:t>Приложение «Быки и коровы» должно соответствовать следующим требованиям:</w:t>
      </w:r>
    </w:p>
    <w:p w14:paraId="569DEBEB" w14:textId="20738908" w:rsidR="007C1DB2" w:rsidRPr="00AD3637" w:rsidRDefault="007C1DB2" w:rsidP="00AD3637">
      <w:pPr>
        <w:pStyle w:val="a0"/>
      </w:pPr>
      <w:r w:rsidRPr="00AD3637">
        <w:t>улучшение GUI – улучшение графического интерфейса повысит привлекательность приложения для пользователей, усилит ее имидж;</w:t>
      </w:r>
    </w:p>
    <w:p w14:paraId="0370759C" w14:textId="5FCC5EDC" w:rsidR="007C1DB2" w:rsidRPr="00AD3637" w:rsidRDefault="007C1DB2" w:rsidP="00AD3637">
      <w:pPr>
        <w:pStyle w:val="a0"/>
      </w:pPr>
      <w:r w:rsidRPr="00AD3637">
        <w:t>расширение функциональных требований – добавление новых функций и возможностей приложения.</w:t>
      </w:r>
    </w:p>
    <w:p w14:paraId="5730800A" w14:textId="77777777" w:rsidR="007C1DB2" w:rsidRPr="007C1DB2" w:rsidRDefault="007C1DB2" w:rsidP="007C1DB2"/>
    <w:p w14:paraId="7B2062F0" w14:textId="54ECF06C" w:rsidR="00127A5A" w:rsidRDefault="00127A5A" w:rsidP="00127A5A">
      <w:pPr>
        <w:pStyle w:val="1"/>
      </w:pPr>
      <w:bookmarkStart w:id="25" w:name="_Toc163811220"/>
      <w:r>
        <w:lastRenderedPageBreak/>
        <w:t>Состав и содержание работ</w:t>
      </w:r>
      <w:bookmarkEnd w:id="25"/>
    </w:p>
    <w:p w14:paraId="67C66F89" w14:textId="13BC75CD" w:rsidR="00B72468" w:rsidRDefault="00B72468" w:rsidP="00B72468">
      <w:r>
        <w:t>Этапы разработки представлены в таблице 1.</w:t>
      </w:r>
    </w:p>
    <w:p w14:paraId="3B4CFE16" w14:textId="26787EF9" w:rsidR="00B72468" w:rsidRPr="00B72468" w:rsidRDefault="00B72468" w:rsidP="00B72468">
      <w:pPr>
        <w:pStyle w:val="vgutTableName"/>
      </w:pPr>
      <w:r>
        <w:t>Таблица 1 – Состав и содержание работ настоящей разработки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242"/>
        <w:gridCol w:w="2552"/>
        <w:gridCol w:w="1758"/>
        <w:gridCol w:w="2767"/>
        <w:gridCol w:w="1984"/>
      </w:tblGrid>
      <w:tr w:rsidR="00B66930" w:rsidRPr="0088737C" w14:paraId="1B2E227B" w14:textId="77777777" w:rsidTr="00B724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42" w:type="dxa"/>
          </w:tcPr>
          <w:p w14:paraId="0DD59292" w14:textId="77777777" w:rsidR="00B66930" w:rsidRPr="0088737C" w:rsidRDefault="00B66930" w:rsidP="005A05AE">
            <w:pPr>
              <w:pStyle w:val="vgutTableText"/>
              <w:rPr>
                <w:rFonts w:cs="Times New Roman"/>
                <w:sz w:val="28"/>
                <w:szCs w:val="28"/>
              </w:rPr>
            </w:pPr>
            <w:r w:rsidRPr="00456903">
              <w:t>№ этапа</w:t>
            </w:r>
          </w:p>
        </w:tc>
        <w:tc>
          <w:tcPr>
            <w:tcW w:w="2552" w:type="dxa"/>
          </w:tcPr>
          <w:p w14:paraId="5564ADF3" w14:textId="77777777" w:rsidR="00B66930" w:rsidRPr="0088737C" w:rsidRDefault="00B66930" w:rsidP="005A05AE">
            <w:pPr>
              <w:pStyle w:val="vgutTableText"/>
              <w:rPr>
                <w:rFonts w:cs="Times New Roman"/>
                <w:sz w:val="28"/>
                <w:szCs w:val="28"/>
              </w:rPr>
            </w:pPr>
            <w:r w:rsidRPr="00456903">
              <w:t>Наименование этапа  </w:t>
            </w:r>
          </w:p>
        </w:tc>
        <w:tc>
          <w:tcPr>
            <w:tcW w:w="1758" w:type="dxa"/>
          </w:tcPr>
          <w:p w14:paraId="127224FD" w14:textId="77777777" w:rsidR="00B66930" w:rsidRPr="0088737C" w:rsidRDefault="00B66930" w:rsidP="005A05AE">
            <w:pPr>
              <w:pStyle w:val="vgutTableText"/>
              <w:rPr>
                <w:rFonts w:cs="Times New Roman"/>
                <w:sz w:val="28"/>
                <w:szCs w:val="28"/>
              </w:rPr>
            </w:pPr>
            <w:r w:rsidRPr="00456903">
              <w:t>Длительность  </w:t>
            </w:r>
          </w:p>
        </w:tc>
        <w:tc>
          <w:tcPr>
            <w:tcW w:w="2767" w:type="dxa"/>
          </w:tcPr>
          <w:p w14:paraId="4001ABFE" w14:textId="77777777" w:rsidR="00B66930" w:rsidRPr="0088737C" w:rsidRDefault="00B66930" w:rsidP="005A05AE">
            <w:pPr>
              <w:pStyle w:val="vgutTableText"/>
              <w:rPr>
                <w:rFonts w:cs="Times New Roman"/>
                <w:sz w:val="28"/>
                <w:szCs w:val="28"/>
              </w:rPr>
            </w:pPr>
            <w:r w:rsidRPr="00456903">
              <w:t>Состав работ  </w:t>
            </w:r>
          </w:p>
        </w:tc>
        <w:tc>
          <w:tcPr>
            <w:tcW w:w="1984" w:type="dxa"/>
          </w:tcPr>
          <w:p w14:paraId="1B2FFDF3" w14:textId="77777777" w:rsidR="00B66930" w:rsidRPr="0088737C" w:rsidRDefault="00B66930" w:rsidP="005A05AE">
            <w:pPr>
              <w:pStyle w:val="vgutTableText"/>
              <w:rPr>
                <w:rFonts w:cs="Times New Roman"/>
                <w:sz w:val="28"/>
                <w:szCs w:val="28"/>
              </w:rPr>
            </w:pPr>
            <w:r w:rsidRPr="00456903">
              <w:t>Результат  </w:t>
            </w:r>
          </w:p>
        </w:tc>
      </w:tr>
      <w:tr w:rsidR="00B66930" w:rsidRPr="0088737C" w14:paraId="6B113A3D" w14:textId="77777777" w:rsidTr="00B72468">
        <w:tc>
          <w:tcPr>
            <w:tcW w:w="1242" w:type="dxa"/>
          </w:tcPr>
          <w:p w14:paraId="53ED7BEF" w14:textId="77777777" w:rsidR="00B66930" w:rsidRPr="0088737C" w:rsidRDefault="00B66930" w:rsidP="005A05AE">
            <w:pPr>
              <w:pStyle w:val="vgutTableText"/>
              <w:rPr>
                <w:rFonts w:cs="Times New Roman"/>
                <w:sz w:val="28"/>
                <w:szCs w:val="28"/>
              </w:rPr>
            </w:pPr>
            <w:r w:rsidRPr="00456903">
              <w:t>1</w:t>
            </w:r>
          </w:p>
        </w:tc>
        <w:tc>
          <w:tcPr>
            <w:tcW w:w="2552" w:type="dxa"/>
          </w:tcPr>
          <w:p w14:paraId="58B862F4" w14:textId="77777777" w:rsidR="00B66930" w:rsidRPr="0088737C" w:rsidRDefault="00B66930" w:rsidP="005A05AE">
            <w:pPr>
              <w:pStyle w:val="vgutTableText"/>
              <w:rPr>
                <w:rFonts w:cs="Times New Roman"/>
                <w:sz w:val="28"/>
                <w:szCs w:val="28"/>
              </w:rPr>
            </w:pPr>
            <w:r w:rsidRPr="00456903">
              <w:t>Настройка рабочего окружения  </w:t>
            </w:r>
          </w:p>
        </w:tc>
        <w:tc>
          <w:tcPr>
            <w:tcW w:w="1758" w:type="dxa"/>
          </w:tcPr>
          <w:p w14:paraId="34B91065" w14:textId="77777777" w:rsidR="00B66930" w:rsidRPr="0088737C" w:rsidRDefault="00B66930" w:rsidP="005A05AE">
            <w:pPr>
              <w:pStyle w:val="vgutTableText"/>
              <w:rPr>
                <w:rFonts w:cs="Times New Roman"/>
                <w:sz w:val="28"/>
                <w:szCs w:val="28"/>
              </w:rPr>
            </w:pPr>
            <w:r w:rsidRPr="00456903">
              <w:t>1 неделя  </w:t>
            </w:r>
          </w:p>
        </w:tc>
        <w:tc>
          <w:tcPr>
            <w:tcW w:w="2767" w:type="dxa"/>
          </w:tcPr>
          <w:p w14:paraId="3AB6BFCB" w14:textId="1EEBA81B" w:rsidR="00B66930" w:rsidRPr="0088737C" w:rsidRDefault="00B66930" w:rsidP="005A05AE">
            <w:pPr>
              <w:pStyle w:val="vgutTableText"/>
              <w:rPr>
                <w:rFonts w:cs="Times New Roman"/>
                <w:sz w:val="28"/>
                <w:szCs w:val="28"/>
              </w:rPr>
            </w:pPr>
            <w:r w:rsidRPr="00456903">
              <w:t>В ходе работ оборудование должно быть подготовлено к написанию кода программы</w:t>
            </w:r>
          </w:p>
        </w:tc>
        <w:tc>
          <w:tcPr>
            <w:tcW w:w="1984" w:type="dxa"/>
          </w:tcPr>
          <w:p w14:paraId="0FE8A511" w14:textId="47ED7AA6" w:rsidR="00B66930" w:rsidRPr="0088737C" w:rsidRDefault="00B66930" w:rsidP="00983D0E">
            <w:pPr>
              <w:pStyle w:val="vgutTableText"/>
              <w:rPr>
                <w:rFonts w:cs="Times New Roman"/>
                <w:sz w:val="28"/>
                <w:szCs w:val="28"/>
              </w:rPr>
            </w:pPr>
            <w:r w:rsidRPr="00456903">
              <w:t>Рабочее место</w:t>
            </w:r>
            <w:r w:rsidR="00983D0E">
              <w:t>, подготовленное к написанию кода</w:t>
            </w:r>
          </w:p>
        </w:tc>
      </w:tr>
      <w:tr w:rsidR="00B66930" w:rsidRPr="0088737C" w14:paraId="0A701AF0" w14:textId="77777777" w:rsidTr="00B72468">
        <w:tc>
          <w:tcPr>
            <w:tcW w:w="1242" w:type="dxa"/>
          </w:tcPr>
          <w:p w14:paraId="0EF437CA" w14:textId="77777777" w:rsidR="00B66930" w:rsidRPr="0088737C" w:rsidRDefault="00B66930" w:rsidP="005A05AE">
            <w:pPr>
              <w:pStyle w:val="vgutTableText"/>
              <w:rPr>
                <w:rFonts w:cs="Times New Roman"/>
                <w:sz w:val="28"/>
                <w:szCs w:val="28"/>
              </w:rPr>
            </w:pPr>
            <w:r w:rsidRPr="00456903">
              <w:t>2</w:t>
            </w:r>
          </w:p>
        </w:tc>
        <w:tc>
          <w:tcPr>
            <w:tcW w:w="2552" w:type="dxa"/>
          </w:tcPr>
          <w:p w14:paraId="4A0CFD26" w14:textId="77777777" w:rsidR="00B66930" w:rsidRPr="0088737C" w:rsidRDefault="00B66930" w:rsidP="005A05AE">
            <w:pPr>
              <w:pStyle w:val="vgutTableText"/>
              <w:rPr>
                <w:rFonts w:cs="Times New Roman"/>
                <w:sz w:val="28"/>
                <w:szCs w:val="28"/>
              </w:rPr>
            </w:pPr>
            <w:r w:rsidRPr="00456903">
              <w:t>Написание кода программы</w:t>
            </w:r>
          </w:p>
        </w:tc>
        <w:tc>
          <w:tcPr>
            <w:tcW w:w="1758" w:type="dxa"/>
          </w:tcPr>
          <w:p w14:paraId="6F58808E" w14:textId="77777777" w:rsidR="00B66930" w:rsidRPr="0088737C" w:rsidRDefault="00B66930" w:rsidP="005A05AE">
            <w:pPr>
              <w:pStyle w:val="vgutTableText"/>
              <w:rPr>
                <w:rFonts w:cs="Times New Roman"/>
                <w:sz w:val="28"/>
                <w:szCs w:val="28"/>
              </w:rPr>
            </w:pPr>
            <w:r w:rsidRPr="00456903">
              <w:t>2 месяца</w:t>
            </w:r>
          </w:p>
        </w:tc>
        <w:tc>
          <w:tcPr>
            <w:tcW w:w="2767" w:type="dxa"/>
          </w:tcPr>
          <w:p w14:paraId="3148BB0D" w14:textId="788612E9" w:rsidR="00B66930" w:rsidRPr="0088737C" w:rsidRDefault="00B66930" w:rsidP="005A05AE">
            <w:pPr>
              <w:pStyle w:val="vgutTableText"/>
              <w:rPr>
                <w:rFonts w:cs="Times New Roman"/>
                <w:sz w:val="28"/>
                <w:szCs w:val="28"/>
              </w:rPr>
            </w:pPr>
            <w:r>
              <w:t>Н</w:t>
            </w:r>
            <w:r w:rsidRPr="00D80324">
              <w:t>аписан</w:t>
            </w:r>
            <w:r>
              <w:t>ие</w:t>
            </w:r>
            <w:r w:rsidRPr="00D80324">
              <w:t xml:space="preserve"> код</w:t>
            </w:r>
            <w:r>
              <w:t>а</w:t>
            </w:r>
            <w:r w:rsidRPr="00D80324">
              <w:t xml:space="preserve"> программы, который отвечает требованиям, </w:t>
            </w:r>
            <w:r>
              <w:t>представлен</w:t>
            </w:r>
            <w:r w:rsidRPr="00D80324">
              <w:t xml:space="preserve"> в техническом задании</w:t>
            </w:r>
          </w:p>
        </w:tc>
        <w:tc>
          <w:tcPr>
            <w:tcW w:w="1984" w:type="dxa"/>
          </w:tcPr>
          <w:p w14:paraId="4E3CB81D" w14:textId="796A5633" w:rsidR="00B66930" w:rsidRPr="0088737C" w:rsidRDefault="00B66930" w:rsidP="005A05AE">
            <w:pPr>
              <w:pStyle w:val="vgutTableText"/>
              <w:rPr>
                <w:rFonts w:cs="Times New Roman"/>
                <w:sz w:val="28"/>
                <w:szCs w:val="28"/>
              </w:rPr>
            </w:pPr>
            <w:r w:rsidRPr="00456903">
              <w:t>Готовая программа</w:t>
            </w:r>
          </w:p>
        </w:tc>
      </w:tr>
      <w:tr w:rsidR="00B66930" w:rsidRPr="0088737C" w14:paraId="5DFBEDD4" w14:textId="77777777" w:rsidTr="00B72468">
        <w:tc>
          <w:tcPr>
            <w:tcW w:w="1242" w:type="dxa"/>
          </w:tcPr>
          <w:p w14:paraId="09C619F8" w14:textId="77777777" w:rsidR="00B66930" w:rsidRPr="0088737C" w:rsidRDefault="00B66930" w:rsidP="005A05AE">
            <w:pPr>
              <w:pStyle w:val="vgutTableText"/>
              <w:rPr>
                <w:rFonts w:cs="Times New Roman"/>
                <w:sz w:val="28"/>
                <w:szCs w:val="28"/>
              </w:rPr>
            </w:pPr>
            <w:r w:rsidRPr="00456903">
              <w:t>3</w:t>
            </w:r>
          </w:p>
        </w:tc>
        <w:tc>
          <w:tcPr>
            <w:tcW w:w="2552" w:type="dxa"/>
          </w:tcPr>
          <w:p w14:paraId="0FDEFC17" w14:textId="77777777" w:rsidR="00B66930" w:rsidRPr="0088737C" w:rsidRDefault="00B66930" w:rsidP="005A05AE">
            <w:pPr>
              <w:pStyle w:val="vgutTableText"/>
              <w:rPr>
                <w:rFonts w:cs="Times New Roman"/>
                <w:sz w:val="28"/>
                <w:szCs w:val="28"/>
              </w:rPr>
            </w:pPr>
            <w:r w:rsidRPr="00456903">
              <w:t>Тестирование</w:t>
            </w:r>
          </w:p>
        </w:tc>
        <w:tc>
          <w:tcPr>
            <w:tcW w:w="1758" w:type="dxa"/>
          </w:tcPr>
          <w:p w14:paraId="7879AC49" w14:textId="77777777" w:rsidR="00B66930" w:rsidRPr="0088737C" w:rsidRDefault="00B66930" w:rsidP="005A05AE">
            <w:pPr>
              <w:pStyle w:val="vgutTableText"/>
              <w:rPr>
                <w:rFonts w:cs="Times New Roman"/>
                <w:sz w:val="28"/>
                <w:szCs w:val="28"/>
              </w:rPr>
            </w:pPr>
            <w:r w:rsidRPr="00456903">
              <w:t>1 месяц</w:t>
            </w:r>
          </w:p>
        </w:tc>
        <w:tc>
          <w:tcPr>
            <w:tcW w:w="2767" w:type="dxa"/>
          </w:tcPr>
          <w:p w14:paraId="6ED3539E" w14:textId="7EDFB593" w:rsidR="00B66930" w:rsidRPr="0088737C" w:rsidRDefault="00B66930" w:rsidP="005A05AE">
            <w:pPr>
              <w:pStyle w:val="vgutTableText"/>
              <w:rPr>
                <w:rFonts w:cs="Times New Roman"/>
                <w:sz w:val="28"/>
                <w:szCs w:val="28"/>
              </w:rPr>
            </w:pPr>
            <w:r w:rsidRPr="00456903">
              <w:t>Протестировать приложение на работоспособность и производительность</w:t>
            </w:r>
          </w:p>
        </w:tc>
        <w:tc>
          <w:tcPr>
            <w:tcW w:w="1984" w:type="dxa"/>
          </w:tcPr>
          <w:p w14:paraId="3C3BD234" w14:textId="7F79CDF9" w:rsidR="00B66930" w:rsidRPr="0088737C" w:rsidRDefault="00B66930" w:rsidP="005A05AE">
            <w:pPr>
              <w:pStyle w:val="vgutTableText"/>
              <w:rPr>
                <w:rFonts w:cs="Times New Roman"/>
                <w:sz w:val="28"/>
                <w:szCs w:val="28"/>
              </w:rPr>
            </w:pPr>
            <w:r w:rsidRPr="00456903">
              <w:t>Список недоработок</w:t>
            </w:r>
          </w:p>
        </w:tc>
      </w:tr>
      <w:tr w:rsidR="00B66930" w:rsidRPr="0088737C" w14:paraId="1A0A5CAC" w14:textId="77777777" w:rsidTr="00B72468">
        <w:tc>
          <w:tcPr>
            <w:tcW w:w="1242" w:type="dxa"/>
          </w:tcPr>
          <w:p w14:paraId="24DFCF29" w14:textId="77777777" w:rsidR="00B66930" w:rsidRPr="0088737C" w:rsidRDefault="00B66930" w:rsidP="005A05AE">
            <w:pPr>
              <w:pStyle w:val="vgutTableText"/>
              <w:rPr>
                <w:rFonts w:cs="Times New Roman"/>
                <w:sz w:val="28"/>
                <w:szCs w:val="28"/>
              </w:rPr>
            </w:pPr>
            <w:r w:rsidRPr="00456903">
              <w:t>4</w:t>
            </w:r>
          </w:p>
        </w:tc>
        <w:tc>
          <w:tcPr>
            <w:tcW w:w="2552" w:type="dxa"/>
          </w:tcPr>
          <w:p w14:paraId="391B1603" w14:textId="77777777" w:rsidR="00B66930" w:rsidRPr="0088737C" w:rsidRDefault="00B66930" w:rsidP="005A05AE">
            <w:pPr>
              <w:pStyle w:val="vgutTableText"/>
              <w:rPr>
                <w:rFonts w:cs="Times New Roman"/>
                <w:sz w:val="28"/>
                <w:szCs w:val="28"/>
              </w:rPr>
            </w:pPr>
            <w:r w:rsidRPr="00456903">
              <w:t>Доработка программы  </w:t>
            </w:r>
          </w:p>
        </w:tc>
        <w:tc>
          <w:tcPr>
            <w:tcW w:w="1758" w:type="dxa"/>
          </w:tcPr>
          <w:p w14:paraId="5F283AD1" w14:textId="77777777" w:rsidR="00B66930" w:rsidRPr="0088737C" w:rsidRDefault="00B66930" w:rsidP="005A05AE">
            <w:pPr>
              <w:pStyle w:val="vgutTableText"/>
              <w:rPr>
                <w:rFonts w:cs="Times New Roman"/>
                <w:sz w:val="28"/>
                <w:szCs w:val="28"/>
              </w:rPr>
            </w:pPr>
            <w:r w:rsidRPr="00456903">
              <w:t>2 недели  </w:t>
            </w:r>
          </w:p>
        </w:tc>
        <w:tc>
          <w:tcPr>
            <w:tcW w:w="2767" w:type="dxa"/>
          </w:tcPr>
          <w:p w14:paraId="256559F1" w14:textId="6745CCCC" w:rsidR="00B66930" w:rsidRPr="0088737C" w:rsidRDefault="00B66930" w:rsidP="005A05AE">
            <w:pPr>
              <w:pStyle w:val="vgutTableText"/>
              <w:rPr>
                <w:rFonts w:cs="Times New Roman"/>
                <w:sz w:val="28"/>
                <w:szCs w:val="28"/>
              </w:rPr>
            </w:pPr>
            <w:r w:rsidRPr="00456903">
              <w:t>Исправление недочетов</w:t>
            </w:r>
          </w:p>
        </w:tc>
        <w:tc>
          <w:tcPr>
            <w:tcW w:w="1984" w:type="dxa"/>
          </w:tcPr>
          <w:p w14:paraId="3C382940" w14:textId="5B4945B9" w:rsidR="00B66930" w:rsidRPr="0088737C" w:rsidRDefault="00983D0E" w:rsidP="005A05AE">
            <w:pPr>
              <w:pStyle w:val="vgutTableText"/>
              <w:rPr>
                <w:sz w:val="28"/>
                <w:szCs w:val="28"/>
              </w:rPr>
            </w:pPr>
            <w:r>
              <w:t>Программа, с устраненными ошибками и недочетами</w:t>
            </w:r>
          </w:p>
          <w:p w14:paraId="519346A7" w14:textId="77777777" w:rsidR="00B66930" w:rsidRPr="0088737C" w:rsidRDefault="00B66930" w:rsidP="005A05AE">
            <w:pPr>
              <w:pStyle w:val="vgutTableText"/>
              <w:rPr>
                <w:rFonts w:cs="Times New Roman"/>
                <w:sz w:val="28"/>
                <w:szCs w:val="28"/>
              </w:rPr>
            </w:pPr>
            <w:r w:rsidRPr="00456903">
              <w:t>  </w:t>
            </w:r>
          </w:p>
        </w:tc>
      </w:tr>
      <w:tr w:rsidR="00B66930" w:rsidRPr="0088737C" w14:paraId="44C09A06" w14:textId="77777777" w:rsidTr="00B72468">
        <w:tc>
          <w:tcPr>
            <w:tcW w:w="1242" w:type="dxa"/>
          </w:tcPr>
          <w:p w14:paraId="1A91EA75" w14:textId="77777777" w:rsidR="00B66930" w:rsidRPr="0088737C" w:rsidRDefault="00B66930" w:rsidP="005A05AE">
            <w:pPr>
              <w:pStyle w:val="vgutTableText"/>
              <w:rPr>
                <w:rFonts w:cs="Times New Roman"/>
                <w:sz w:val="28"/>
                <w:szCs w:val="28"/>
              </w:rPr>
            </w:pPr>
            <w:r w:rsidRPr="00456903">
              <w:t>5</w:t>
            </w:r>
          </w:p>
        </w:tc>
        <w:tc>
          <w:tcPr>
            <w:tcW w:w="2552" w:type="dxa"/>
          </w:tcPr>
          <w:p w14:paraId="6ADC5847" w14:textId="77777777" w:rsidR="00B66930" w:rsidRPr="0088737C" w:rsidRDefault="00B66930" w:rsidP="005A05AE">
            <w:pPr>
              <w:pStyle w:val="vgutTableText"/>
              <w:rPr>
                <w:rStyle w:val="normaltextrun"/>
                <w:rFonts w:cs="Times New Roman"/>
                <w:sz w:val="28"/>
                <w:szCs w:val="28"/>
              </w:rPr>
            </w:pPr>
            <w:r w:rsidRPr="00456903">
              <w:t>Подготовка эксплуатационной документации  </w:t>
            </w:r>
          </w:p>
        </w:tc>
        <w:tc>
          <w:tcPr>
            <w:tcW w:w="1758" w:type="dxa"/>
          </w:tcPr>
          <w:p w14:paraId="22338A77" w14:textId="77777777" w:rsidR="00B66930" w:rsidRPr="0088737C" w:rsidRDefault="00B66930" w:rsidP="005A05AE">
            <w:pPr>
              <w:pStyle w:val="vgutTableText"/>
              <w:rPr>
                <w:rStyle w:val="normaltextrun"/>
                <w:rFonts w:cs="Times New Roman"/>
                <w:sz w:val="28"/>
                <w:szCs w:val="28"/>
              </w:rPr>
            </w:pPr>
            <w:r w:rsidRPr="00456903">
              <w:t>2 недели  </w:t>
            </w:r>
          </w:p>
        </w:tc>
        <w:tc>
          <w:tcPr>
            <w:tcW w:w="2767" w:type="dxa"/>
          </w:tcPr>
          <w:p w14:paraId="2E53B5A6" w14:textId="7BCEACCF" w:rsidR="00B66930" w:rsidRPr="0088737C" w:rsidRDefault="00B66930" w:rsidP="005A05AE">
            <w:pPr>
              <w:pStyle w:val="vgutTableText"/>
              <w:rPr>
                <w:rStyle w:val="normaltextrun"/>
                <w:rFonts w:cs="Times New Roman"/>
                <w:sz w:val="28"/>
                <w:szCs w:val="28"/>
              </w:rPr>
            </w:pPr>
            <w:r w:rsidRPr="00456903">
              <w:t>Должно быть написано руководство пользователя</w:t>
            </w:r>
          </w:p>
        </w:tc>
        <w:tc>
          <w:tcPr>
            <w:tcW w:w="1984" w:type="dxa"/>
          </w:tcPr>
          <w:p w14:paraId="5C6C608B" w14:textId="2504ABEA" w:rsidR="00B66930" w:rsidRPr="0088737C" w:rsidRDefault="00B66930" w:rsidP="00983D0E">
            <w:pPr>
              <w:pStyle w:val="vgutTableText"/>
              <w:rPr>
                <w:rStyle w:val="normaltextrun"/>
                <w:rFonts w:eastAsiaTheme="majorEastAsia"/>
                <w:sz w:val="28"/>
                <w:szCs w:val="28"/>
              </w:rPr>
            </w:pPr>
            <w:r w:rsidRPr="00456903">
              <w:t xml:space="preserve">Руководство пользователя </w:t>
            </w:r>
            <w:bookmarkStart w:id="26" w:name="_GoBack"/>
            <w:bookmarkEnd w:id="26"/>
          </w:p>
        </w:tc>
      </w:tr>
    </w:tbl>
    <w:p w14:paraId="0C093474" w14:textId="77777777" w:rsidR="00941842" w:rsidRPr="00941842" w:rsidRDefault="00941842" w:rsidP="00941842"/>
    <w:p w14:paraId="7E2B9E48" w14:textId="5658A605" w:rsidR="008F6FA6" w:rsidRDefault="008F6FA6" w:rsidP="008F6FA6">
      <w:pPr>
        <w:pStyle w:val="1"/>
      </w:pPr>
      <w:bookmarkStart w:id="27" w:name="_Toc163811221"/>
      <w:r>
        <w:lastRenderedPageBreak/>
        <w:t>Требования к документированию</w:t>
      </w:r>
      <w:bookmarkEnd w:id="2"/>
      <w:bookmarkEnd w:id="3"/>
      <w:bookmarkEnd w:id="27"/>
    </w:p>
    <w:p w14:paraId="06D4510A" w14:textId="2150C802" w:rsidR="00B66930" w:rsidRDefault="00B66930" w:rsidP="00B66930">
      <w:pPr>
        <w:rPr>
          <w:rFonts w:eastAsia="MS Mincho" w:cs="Arial"/>
        </w:rPr>
      </w:pPr>
      <w:r>
        <w:t xml:space="preserve">Разработанный пакет документации – </w:t>
      </w:r>
      <w:r w:rsidR="00983D0E">
        <w:t>отчет по учебной практике</w:t>
      </w:r>
      <w:r w:rsidR="00983D0E">
        <w:t xml:space="preserve">, </w:t>
      </w:r>
      <w:r>
        <w:t>техническое задание, программа и методика испыт</w:t>
      </w:r>
      <w:r w:rsidR="00983D0E">
        <w:t>аний,  руководство пользователя, исходный код.</w:t>
      </w:r>
    </w:p>
    <w:p w14:paraId="4CB1B0CB" w14:textId="77777777" w:rsidR="00B66930" w:rsidRDefault="00B66930" w:rsidP="00B66930">
      <w:r>
        <w:t>Все вышеперечисленные документы должны быть написаны с учетом требований:</w:t>
      </w:r>
    </w:p>
    <w:p w14:paraId="57D82CE4" w14:textId="77777777" w:rsidR="00B66930" w:rsidRPr="00AD3637" w:rsidRDefault="00B66930" w:rsidP="00AD3637">
      <w:pPr>
        <w:pStyle w:val="a0"/>
      </w:pPr>
      <w:r w:rsidRPr="00AD3637">
        <w:t xml:space="preserve">СТП </w:t>
      </w:r>
      <w:proofErr w:type="spellStart"/>
      <w:r w:rsidRPr="00AD3637">
        <w:t>ВятГУ</w:t>
      </w:r>
      <w:proofErr w:type="spellEnd"/>
      <w:r w:rsidRPr="00AD3637">
        <w:t xml:space="preserve"> 101-2004;</w:t>
      </w:r>
    </w:p>
    <w:p w14:paraId="6CB17B57" w14:textId="5A4A5075" w:rsidR="00B66930" w:rsidRDefault="00B66930" w:rsidP="00AD3637">
      <w:pPr>
        <w:pStyle w:val="a0"/>
      </w:pPr>
      <w:r w:rsidRPr="00AD3637">
        <w:t>ГОСТ 34.602-2020.</w:t>
      </w:r>
    </w:p>
    <w:p w14:paraId="7444F231" w14:textId="77777777" w:rsidR="00B72468" w:rsidRDefault="00B72468" w:rsidP="00B72468">
      <w:pPr>
        <w:ind w:firstLine="0"/>
      </w:pPr>
    </w:p>
    <w:p w14:paraId="5D4AA5EC" w14:textId="77777777" w:rsidR="00B72468" w:rsidRDefault="00B72468" w:rsidP="00B72468">
      <w:pPr>
        <w:ind w:firstLine="0"/>
      </w:pPr>
    </w:p>
    <w:p w14:paraId="13CC376A" w14:textId="77777777" w:rsidR="00B72468" w:rsidRDefault="00B72468" w:rsidP="00B72468">
      <w:pPr>
        <w:ind w:firstLine="0"/>
      </w:pPr>
    </w:p>
    <w:p w14:paraId="1C768778" w14:textId="77777777" w:rsidR="00B72468" w:rsidRDefault="00B72468" w:rsidP="00B72468">
      <w:pPr>
        <w:ind w:firstLine="0"/>
      </w:pPr>
    </w:p>
    <w:p w14:paraId="0A37D5A6" w14:textId="77777777" w:rsidR="00B72468" w:rsidRDefault="00B72468" w:rsidP="00B72468">
      <w:pPr>
        <w:ind w:firstLine="0"/>
      </w:pPr>
    </w:p>
    <w:p w14:paraId="1B0BE69F" w14:textId="77777777" w:rsidR="00B72468" w:rsidRDefault="00B72468" w:rsidP="00B72468">
      <w:pPr>
        <w:ind w:firstLine="0"/>
      </w:pPr>
    </w:p>
    <w:p w14:paraId="329B26C6" w14:textId="77777777" w:rsidR="00B72468" w:rsidRDefault="00B72468" w:rsidP="00B72468">
      <w:pPr>
        <w:ind w:firstLine="0"/>
      </w:pPr>
    </w:p>
    <w:p w14:paraId="052B3893" w14:textId="77777777" w:rsidR="00B72468" w:rsidRDefault="00B72468" w:rsidP="00B72468">
      <w:pPr>
        <w:ind w:firstLine="0"/>
      </w:pPr>
    </w:p>
    <w:p w14:paraId="66260D2E" w14:textId="77777777" w:rsidR="00B72468" w:rsidRDefault="00B72468" w:rsidP="00B72468">
      <w:pPr>
        <w:ind w:firstLine="0"/>
      </w:pPr>
    </w:p>
    <w:p w14:paraId="5CD49D3D" w14:textId="77777777" w:rsidR="00B72468" w:rsidRDefault="00B72468" w:rsidP="00B72468">
      <w:pPr>
        <w:ind w:firstLine="0"/>
      </w:pPr>
    </w:p>
    <w:p w14:paraId="63A10CD7" w14:textId="77777777" w:rsidR="00B72468" w:rsidRDefault="00B72468" w:rsidP="00B72468">
      <w:pPr>
        <w:ind w:firstLine="0"/>
      </w:pPr>
    </w:p>
    <w:p w14:paraId="34769296" w14:textId="77777777" w:rsidR="00B72468" w:rsidRDefault="00B72468" w:rsidP="00B72468">
      <w:pPr>
        <w:ind w:firstLine="0"/>
      </w:pPr>
    </w:p>
    <w:p w14:paraId="43E24F58" w14:textId="77777777" w:rsidR="00B72468" w:rsidRDefault="00B72468" w:rsidP="00B72468">
      <w:pPr>
        <w:ind w:firstLine="0"/>
      </w:pPr>
    </w:p>
    <w:p w14:paraId="5C0ACE6A" w14:textId="77777777" w:rsidR="00B72468" w:rsidRDefault="00B72468" w:rsidP="00B72468">
      <w:pPr>
        <w:ind w:firstLine="0"/>
      </w:pPr>
    </w:p>
    <w:p w14:paraId="259DA47B" w14:textId="77777777" w:rsidR="00B72468" w:rsidRDefault="00B72468" w:rsidP="00B72468">
      <w:pPr>
        <w:ind w:firstLine="0"/>
      </w:pPr>
    </w:p>
    <w:p w14:paraId="2BBBD2B5" w14:textId="77777777" w:rsidR="00B72468" w:rsidRDefault="00B72468" w:rsidP="00B72468">
      <w:pPr>
        <w:ind w:firstLine="0"/>
      </w:pPr>
    </w:p>
    <w:p w14:paraId="5F8F434B" w14:textId="77777777" w:rsidR="00B72468" w:rsidRDefault="00B72468" w:rsidP="00B72468">
      <w:pPr>
        <w:ind w:firstLine="0"/>
      </w:pPr>
    </w:p>
    <w:p w14:paraId="16157069" w14:textId="77777777" w:rsidR="00B72468" w:rsidRDefault="00B72468" w:rsidP="00B72468">
      <w:pPr>
        <w:ind w:firstLine="0"/>
      </w:pPr>
    </w:p>
    <w:p w14:paraId="4F862FA8" w14:textId="77777777" w:rsidR="00B72468" w:rsidRDefault="00B72468" w:rsidP="00B72468">
      <w:pPr>
        <w:ind w:firstLine="0"/>
      </w:pPr>
    </w:p>
    <w:p w14:paraId="69DF0CC1" w14:textId="77777777" w:rsidR="00B72468" w:rsidRDefault="00B72468" w:rsidP="00B72468">
      <w:pPr>
        <w:ind w:firstLine="0"/>
      </w:pPr>
    </w:p>
    <w:p w14:paraId="2CF94851" w14:textId="77777777" w:rsidR="00B72468" w:rsidRDefault="00B72468" w:rsidP="00B72468">
      <w:pPr>
        <w:ind w:firstLine="0"/>
      </w:pPr>
    </w:p>
    <w:p w14:paraId="72581D18" w14:textId="77777777" w:rsidR="00B72468" w:rsidRDefault="00B72468" w:rsidP="00B72468">
      <w:pPr>
        <w:ind w:firstLine="0"/>
      </w:pPr>
    </w:p>
    <w:p w14:paraId="39612179" w14:textId="77777777" w:rsidR="00B72468" w:rsidRDefault="00B72468" w:rsidP="00B72468">
      <w:pPr>
        <w:ind w:firstLine="0"/>
      </w:pPr>
    </w:p>
    <w:p w14:paraId="5E4DED41" w14:textId="77777777" w:rsidR="00B72468" w:rsidRDefault="00B72468" w:rsidP="00B72468">
      <w:pPr>
        <w:ind w:firstLine="0"/>
      </w:pPr>
    </w:p>
    <w:p w14:paraId="6E93CFB2" w14:textId="77777777" w:rsidR="00B72468" w:rsidRDefault="00B72468" w:rsidP="00B72468">
      <w:pPr>
        <w:ind w:firstLine="0"/>
      </w:pPr>
    </w:p>
    <w:p w14:paraId="3793CDE2" w14:textId="77777777" w:rsidR="00B72468" w:rsidRDefault="00B72468" w:rsidP="00B72468">
      <w:pPr>
        <w:ind w:firstLine="0"/>
      </w:pPr>
    </w:p>
    <w:p w14:paraId="3C4E386F" w14:textId="4CAFFACC" w:rsidR="00B72468" w:rsidRDefault="00B72468" w:rsidP="00B72468">
      <w:pPr>
        <w:pStyle w:val="1"/>
      </w:pPr>
      <w:bookmarkStart w:id="28" w:name="_Toc163811222"/>
      <w:r>
        <w:lastRenderedPageBreak/>
        <w:t>Требования к приемо-сдаточным процедурам</w:t>
      </w:r>
      <w:bookmarkEnd w:id="28"/>
    </w:p>
    <w:p w14:paraId="2DFEB143" w14:textId="77777777" w:rsidR="000775C3" w:rsidRDefault="000775C3" w:rsidP="000775C3">
      <w:r>
        <w:t>Процесс приемки-сдачи в соответствии с установленными процедурами предусматривает следующий формат:</w:t>
      </w:r>
    </w:p>
    <w:p w14:paraId="1EE31203" w14:textId="31B686F3" w:rsidR="000775C3" w:rsidRDefault="000D509E" w:rsidP="000775C3">
      <w:pPr>
        <w:pStyle w:val="a0"/>
      </w:pPr>
      <w:r>
        <w:t>р</w:t>
      </w:r>
      <w:r w:rsidR="000775C3">
        <w:t>азработчик, являющийся автором проекта, прибывает в специально отведенную аудиторию, где представляет свою работу комиссии;</w:t>
      </w:r>
    </w:p>
    <w:p w14:paraId="0836B930" w14:textId="5D2AFD35" w:rsidR="000775C3" w:rsidRDefault="000D509E" w:rsidP="000775C3">
      <w:pPr>
        <w:pStyle w:val="a0"/>
      </w:pPr>
      <w:r>
        <w:t>п</w:t>
      </w:r>
      <w:r w:rsidR="000775C3">
        <w:t xml:space="preserve">еред началом доклада разработчик предоставляет документацию, заверенную необходимым набором подписей, для ознакомления членам комиссии; </w:t>
      </w:r>
    </w:p>
    <w:p w14:paraId="366B0D7A" w14:textId="4AA1B60B" w:rsidR="000775C3" w:rsidRDefault="000D509E" w:rsidP="000775C3">
      <w:pPr>
        <w:pStyle w:val="a0"/>
      </w:pPr>
      <w:r>
        <w:t>р</w:t>
      </w:r>
      <w:r w:rsidR="000775C3">
        <w:t>азработчик представляет проект в течение пяти минут;</w:t>
      </w:r>
    </w:p>
    <w:p w14:paraId="43F0CD26" w14:textId="493B4615" w:rsidR="000775C3" w:rsidRDefault="000D509E" w:rsidP="000775C3">
      <w:pPr>
        <w:pStyle w:val="a0"/>
      </w:pPr>
      <w:r>
        <w:t>в</w:t>
      </w:r>
      <w:r w:rsidR="000775C3">
        <w:t xml:space="preserve"> рамках данного формата приемки проекта разработчик должен продемонстрировать полное понимание основных аспектов своей работы и быть готовым к обсуждению любых вопросов, которые могут возникнуть у членов комиссии;</w:t>
      </w:r>
    </w:p>
    <w:p w14:paraId="07FAFDC1" w14:textId="6581A24A" w:rsidR="000775C3" w:rsidRDefault="000D509E" w:rsidP="000775C3">
      <w:pPr>
        <w:pStyle w:val="a0"/>
      </w:pPr>
      <w:r>
        <w:t>в</w:t>
      </w:r>
      <w:r w:rsidR="000775C3">
        <w:t xml:space="preserve"> результате процесса приемки-сдачи комиссия должна оценить выполненную работу и принять решение о её приемке/не приемке с занесением результатов в ведомость.</w:t>
      </w:r>
    </w:p>
    <w:p w14:paraId="42E58B83" w14:textId="77777777" w:rsidR="000775C3" w:rsidRDefault="000775C3" w:rsidP="000775C3">
      <w:r>
        <w:t>Комиссия, ответственная за приемку работы, состоит из представителей заказчика:</w:t>
      </w:r>
    </w:p>
    <w:p w14:paraId="7B25F57B" w14:textId="1465281E" w:rsidR="000775C3" w:rsidRDefault="000775C3" w:rsidP="000775C3">
      <w:pPr>
        <w:pStyle w:val="a0"/>
      </w:pPr>
      <w:proofErr w:type="spellStart"/>
      <w:r>
        <w:t>Ржаникова</w:t>
      </w:r>
      <w:proofErr w:type="spellEnd"/>
      <w:r>
        <w:t xml:space="preserve"> Елена Дмитриевна – преподаватель по МДК 05.05 «Анализ и разработка технических заданий»;</w:t>
      </w:r>
    </w:p>
    <w:p w14:paraId="7A47682A" w14:textId="5E310796" w:rsidR="000775C3" w:rsidRDefault="000775C3" w:rsidP="000775C3">
      <w:pPr>
        <w:pStyle w:val="a0"/>
      </w:pPr>
      <w:r>
        <w:t>Крутиков Александр Константинович – преподаватель по учебной практике УП 05;</w:t>
      </w:r>
    </w:p>
    <w:p w14:paraId="20741676" w14:textId="5C6B265C" w:rsidR="000775C3" w:rsidRDefault="000775C3" w:rsidP="000775C3">
      <w:pPr>
        <w:pStyle w:val="a0"/>
      </w:pPr>
      <w:proofErr w:type="spellStart"/>
      <w:r>
        <w:t>Самоделкин</w:t>
      </w:r>
      <w:proofErr w:type="spellEnd"/>
      <w:r>
        <w:t xml:space="preserve"> Павел Андреевич – преподаватель по МДК 06.01 «Внедрение информационных систем»;</w:t>
      </w:r>
    </w:p>
    <w:p w14:paraId="29593345" w14:textId="08A6F61D" w:rsidR="00B72468" w:rsidRPr="00B72468" w:rsidRDefault="000775C3" w:rsidP="000775C3">
      <w:pPr>
        <w:pStyle w:val="a0"/>
      </w:pPr>
      <w:r>
        <w:t>Чистяков Геннадий Андреевич – руководитель образовательной программы по специальности 09.02.07 «Информационные системы и программирование».</w:t>
      </w:r>
    </w:p>
    <w:sectPr w:rsidR="00B72468" w:rsidRPr="00B72468" w:rsidSect="00D2756B">
      <w:headerReference w:type="default" r:id="rId21"/>
      <w:pgSz w:w="11906" w:h="16838"/>
      <w:pgMar w:top="1134" w:right="567" w:bottom="1134" w:left="1134" w:header="708" w:footer="708" w:gutter="0"/>
      <w:pgNumType w:start="1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B388A24" w14:textId="77777777" w:rsidR="0039544E" w:rsidRDefault="0039544E">
      <w:pPr>
        <w:spacing w:before="0" w:line="240" w:lineRule="auto"/>
      </w:pPr>
      <w:r>
        <w:separator/>
      </w:r>
    </w:p>
  </w:endnote>
  <w:endnote w:type="continuationSeparator" w:id="0">
    <w:p w14:paraId="6767FEC5" w14:textId="77777777" w:rsidR="0039544E" w:rsidRDefault="0039544E">
      <w:pPr>
        <w:spacing w:before="0" w:line="240" w:lineRule="auto"/>
      </w:pPr>
      <w:r>
        <w:continuationSeparator/>
      </w:r>
    </w:p>
  </w:endnote>
  <w:endnote w:type="continuationNotice" w:id="1">
    <w:p w14:paraId="3CFB1620" w14:textId="77777777" w:rsidR="0039544E" w:rsidRDefault="0039544E">
      <w:pPr>
        <w:spacing w:before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D5F4352" w14:textId="77777777" w:rsidR="0039544E" w:rsidRDefault="0039544E" w:rsidP="00990EAC">
      <w:pPr>
        <w:spacing w:before="0" w:line="240" w:lineRule="auto"/>
      </w:pPr>
      <w:r>
        <w:separator/>
      </w:r>
    </w:p>
  </w:footnote>
  <w:footnote w:type="continuationSeparator" w:id="0">
    <w:p w14:paraId="79746C73" w14:textId="77777777" w:rsidR="0039544E" w:rsidRDefault="0039544E" w:rsidP="00990EAC">
      <w:pPr>
        <w:spacing w:before="0" w:line="240" w:lineRule="auto"/>
      </w:pPr>
      <w:r>
        <w:continuationSeparator/>
      </w:r>
    </w:p>
  </w:footnote>
  <w:footnote w:type="continuationNotice" w:id="1">
    <w:p w14:paraId="564B478C" w14:textId="77777777" w:rsidR="0039544E" w:rsidRDefault="0039544E">
      <w:pPr>
        <w:spacing w:before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B06B065" w14:textId="54B7B2D9" w:rsidR="00EC57F9" w:rsidRPr="00C17A21" w:rsidRDefault="00EC57F9" w:rsidP="00990EAC">
    <w:pPr>
      <w:pStyle w:val="ad"/>
      <w:ind w:firstLine="0"/>
      <w:jc w:val="center"/>
      <w:rPr>
        <w:rStyle w:val="af1"/>
        <w:lang w:val="en-US"/>
      </w:rPr>
    </w:pPr>
    <w:r w:rsidRPr="00C17A21">
      <w:rPr>
        <w:rStyle w:val="af1"/>
      </w:rPr>
      <w:fldChar w:fldCharType="begin"/>
    </w:r>
    <w:r w:rsidRPr="00C17A21">
      <w:rPr>
        <w:rStyle w:val="af1"/>
      </w:rPr>
      <w:instrText xml:space="preserve"> PAGE </w:instrText>
    </w:r>
    <w:r w:rsidRPr="00C17A21">
      <w:rPr>
        <w:rStyle w:val="af1"/>
      </w:rPr>
      <w:fldChar w:fldCharType="separate"/>
    </w:r>
    <w:r w:rsidR="00983D0E">
      <w:rPr>
        <w:rStyle w:val="af1"/>
        <w:noProof/>
      </w:rPr>
      <w:t>15</w:t>
    </w:r>
    <w:r w:rsidRPr="00C17A21">
      <w:rPr>
        <w:rStyle w:val="af1"/>
      </w:rPr>
      <w:fldChar w:fldCharType="end"/>
    </w:r>
  </w:p>
  <w:p w14:paraId="0AA9F560" w14:textId="77777777" w:rsidR="00EC57F9" w:rsidRPr="008E27BF" w:rsidRDefault="00EC57F9" w:rsidP="00990EAC">
    <w:pPr>
      <w:pStyle w:val="ad"/>
      <w:ind w:firstLine="0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C7602320"/>
    <w:lvl w:ilvl="0">
      <w:start w:val="1"/>
      <w:numFmt w:val="bullet"/>
      <w:pStyle w:val="a"/>
      <w:lvlText w:val=""/>
      <w:lvlJc w:val="left"/>
      <w:pPr>
        <w:ind w:left="1211" w:hanging="360"/>
      </w:pPr>
      <w:rPr>
        <w:rFonts w:ascii="Symbol" w:hAnsi="Symbol" w:hint="default"/>
      </w:rPr>
    </w:lvl>
  </w:abstractNum>
  <w:abstractNum w:abstractNumId="1">
    <w:nsid w:val="046C5572"/>
    <w:multiLevelType w:val="hybridMultilevel"/>
    <w:tmpl w:val="71AEC2D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>
    <w:nsid w:val="0C3A4901"/>
    <w:multiLevelType w:val="hybridMultilevel"/>
    <w:tmpl w:val="F33E15F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>
    <w:nsid w:val="19E7744A"/>
    <w:multiLevelType w:val="hybridMultilevel"/>
    <w:tmpl w:val="ABE4C416"/>
    <w:lvl w:ilvl="0" w:tplc="D4660364">
      <w:start w:val="1"/>
      <w:numFmt w:val="decimal"/>
      <w:pStyle w:val="vguNumber"/>
      <w:lvlText w:val="%1)"/>
      <w:lvlJc w:val="left"/>
      <w:pPr>
        <w:ind w:left="1211" w:hanging="360"/>
      </w:pPr>
    </w:lvl>
    <w:lvl w:ilvl="1" w:tplc="73BED02C">
      <w:start w:val="1"/>
      <w:numFmt w:val="lowerLetter"/>
      <w:lvlText w:val="%2."/>
      <w:lvlJc w:val="left"/>
      <w:pPr>
        <w:ind w:left="1931" w:hanging="360"/>
      </w:pPr>
    </w:lvl>
    <w:lvl w:ilvl="2" w:tplc="BBCADF4C" w:tentative="1">
      <w:start w:val="1"/>
      <w:numFmt w:val="lowerRoman"/>
      <w:lvlText w:val="%3."/>
      <w:lvlJc w:val="right"/>
      <w:pPr>
        <w:ind w:left="2651" w:hanging="180"/>
      </w:pPr>
    </w:lvl>
    <w:lvl w:ilvl="3" w:tplc="07E671C6" w:tentative="1">
      <w:start w:val="1"/>
      <w:numFmt w:val="decimal"/>
      <w:lvlText w:val="%4."/>
      <w:lvlJc w:val="left"/>
      <w:pPr>
        <w:ind w:left="3371" w:hanging="360"/>
      </w:pPr>
    </w:lvl>
    <w:lvl w:ilvl="4" w:tplc="5C28D2F8" w:tentative="1">
      <w:start w:val="1"/>
      <w:numFmt w:val="lowerLetter"/>
      <w:lvlText w:val="%5."/>
      <w:lvlJc w:val="left"/>
      <w:pPr>
        <w:ind w:left="4091" w:hanging="360"/>
      </w:pPr>
    </w:lvl>
    <w:lvl w:ilvl="5" w:tplc="29002856" w:tentative="1">
      <w:start w:val="1"/>
      <w:numFmt w:val="lowerRoman"/>
      <w:lvlText w:val="%6."/>
      <w:lvlJc w:val="right"/>
      <w:pPr>
        <w:ind w:left="4811" w:hanging="180"/>
      </w:pPr>
    </w:lvl>
    <w:lvl w:ilvl="6" w:tplc="B922CF84" w:tentative="1">
      <w:start w:val="1"/>
      <w:numFmt w:val="decimal"/>
      <w:lvlText w:val="%7."/>
      <w:lvlJc w:val="left"/>
      <w:pPr>
        <w:ind w:left="5531" w:hanging="360"/>
      </w:pPr>
    </w:lvl>
    <w:lvl w:ilvl="7" w:tplc="AD68F384" w:tentative="1">
      <w:start w:val="1"/>
      <w:numFmt w:val="lowerLetter"/>
      <w:lvlText w:val="%8."/>
      <w:lvlJc w:val="left"/>
      <w:pPr>
        <w:ind w:left="6251" w:hanging="360"/>
      </w:pPr>
    </w:lvl>
    <w:lvl w:ilvl="8" w:tplc="A8E4DA02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>
    <w:nsid w:val="1AD47E7A"/>
    <w:multiLevelType w:val="multilevel"/>
    <w:tmpl w:val="9196B196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1286" w:hanging="576"/>
      </w:pPr>
      <w:rPr>
        <w:rFonts w:ascii="Times New Roman" w:hAnsi="Times New Roman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lvlText w:val="%1.%2.%3"/>
      <w:lvlJc w:val="left"/>
      <w:pPr>
        <w:ind w:left="1713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5">
    <w:nsid w:val="2AE07DDF"/>
    <w:multiLevelType w:val="hybridMultilevel"/>
    <w:tmpl w:val="7076E1B0"/>
    <w:lvl w:ilvl="0" w:tplc="9B3CE014">
      <w:start w:val="1"/>
      <w:numFmt w:val="bullet"/>
      <w:pStyle w:val="a0"/>
      <w:lvlText w:val=""/>
      <w:lvlJc w:val="left"/>
      <w:pPr>
        <w:ind w:left="645" w:hanging="360"/>
      </w:pPr>
      <w:rPr>
        <w:rFonts w:ascii="Symbol" w:hAnsi="Symbol" w:hint="default"/>
      </w:rPr>
    </w:lvl>
    <w:lvl w:ilvl="1" w:tplc="145ECC2A">
      <w:start w:val="1"/>
      <w:numFmt w:val="bullet"/>
      <w:lvlText w:val=""/>
      <w:lvlJc w:val="left"/>
      <w:pPr>
        <w:ind w:left="1016" w:hanging="360"/>
      </w:pPr>
      <w:rPr>
        <w:rFonts w:ascii="Symbol" w:hAnsi="Symbol" w:hint="default"/>
      </w:rPr>
    </w:lvl>
    <w:lvl w:ilvl="2" w:tplc="0E6A7488" w:tentative="1">
      <w:start w:val="1"/>
      <w:numFmt w:val="bullet"/>
      <w:lvlText w:val=""/>
      <w:lvlJc w:val="left"/>
      <w:pPr>
        <w:ind w:left="1736" w:hanging="360"/>
      </w:pPr>
      <w:rPr>
        <w:rFonts w:ascii="Wingdings" w:hAnsi="Wingdings" w:hint="default"/>
      </w:rPr>
    </w:lvl>
    <w:lvl w:ilvl="3" w:tplc="1E367F3C" w:tentative="1">
      <w:start w:val="1"/>
      <w:numFmt w:val="bullet"/>
      <w:lvlText w:val=""/>
      <w:lvlJc w:val="left"/>
      <w:pPr>
        <w:ind w:left="2456" w:hanging="360"/>
      </w:pPr>
      <w:rPr>
        <w:rFonts w:ascii="Symbol" w:hAnsi="Symbol" w:hint="default"/>
      </w:rPr>
    </w:lvl>
    <w:lvl w:ilvl="4" w:tplc="822EAE72" w:tentative="1">
      <w:start w:val="1"/>
      <w:numFmt w:val="bullet"/>
      <w:lvlText w:val="o"/>
      <w:lvlJc w:val="left"/>
      <w:pPr>
        <w:ind w:left="3176" w:hanging="360"/>
      </w:pPr>
      <w:rPr>
        <w:rFonts w:ascii="Courier New" w:hAnsi="Courier New" w:cs="Courier New" w:hint="default"/>
      </w:rPr>
    </w:lvl>
    <w:lvl w:ilvl="5" w:tplc="DE2488E6" w:tentative="1">
      <w:start w:val="1"/>
      <w:numFmt w:val="bullet"/>
      <w:lvlText w:val=""/>
      <w:lvlJc w:val="left"/>
      <w:pPr>
        <w:ind w:left="3896" w:hanging="360"/>
      </w:pPr>
      <w:rPr>
        <w:rFonts w:ascii="Wingdings" w:hAnsi="Wingdings" w:hint="default"/>
      </w:rPr>
    </w:lvl>
    <w:lvl w:ilvl="6" w:tplc="6060B5FC" w:tentative="1">
      <w:start w:val="1"/>
      <w:numFmt w:val="bullet"/>
      <w:lvlText w:val=""/>
      <w:lvlJc w:val="left"/>
      <w:pPr>
        <w:ind w:left="4616" w:hanging="360"/>
      </w:pPr>
      <w:rPr>
        <w:rFonts w:ascii="Symbol" w:hAnsi="Symbol" w:hint="default"/>
      </w:rPr>
    </w:lvl>
    <w:lvl w:ilvl="7" w:tplc="F9A4B38A" w:tentative="1">
      <w:start w:val="1"/>
      <w:numFmt w:val="bullet"/>
      <w:lvlText w:val="o"/>
      <w:lvlJc w:val="left"/>
      <w:pPr>
        <w:ind w:left="5336" w:hanging="360"/>
      </w:pPr>
      <w:rPr>
        <w:rFonts w:ascii="Courier New" w:hAnsi="Courier New" w:cs="Courier New" w:hint="default"/>
      </w:rPr>
    </w:lvl>
    <w:lvl w:ilvl="8" w:tplc="3A8A30FE" w:tentative="1">
      <w:start w:val="1"/>
      <w:numFmt w:val="bullet"/>
      <w:lvlText w:val=""/>
      <w:lvlJc w:val="left"/>
      <w:pPr>
        <w:ind w:left="6056" w:hanging="360"/>
      </w:pPr>
      <w:rPr>
        <w:rFonts w:ascii="Wingdings" w:hAnsi="Wingdings" w:hint="default"/>
      </w:rPr>
    </w:lvl>
  </w:abstractNum>
  <w:abstractNum w:abstractNumId="6">
    <w:nsid w:val="312E6BA4"/>
    <w:multiLevelType w:val="hybridMultilevel"/>
    <w:tmpl w:val="566CD8BA"/>
    <w:lvl w:ilvl="0" w:tplc="98FEDC46">
      <w:start w:val="1"/>
      <w:numFmt w:val="russianUpper"/>
      <w:pStyle w:val="vguAdditionName"/>
      <w:lvlText w:val="Приложение %1."/>
      <w:lvlJc w:val="left"/>
      <w:pPr>
        <w:ind w:left="5607" w:hanging="360"/>
      </w:pPr>
      <w:rPr>
        <w:rFonts w:hint="default"/>
      </w:rPr>
    </w:lvl>
    <w:lvl w:ilvl="1" w:tplc="F1446014" w:tentative="1">
      <w:start w:val="1"/>
      <w:numFmt w:val="lowerLetter"/>
      <w:lvlText w:val="%2."/>
      <w:lvlJc w:val="left"/>
      <w:pPr>
        <w:ind w:left="3142" w:hanging="360"/>
      </w:pPr>
    </w:lvl>
    <w:lvl w:ilvl="2" w:tplc="7A348E7E" w:tentative="1">
      <w:start w:val="1"/>
      <w:numFmt w:val="lowerRoman"/>
      <w:lvlText w:val="%3."/>
      <w:lvlJc w:val="right"/>
      <w:pPr>
        <w:ind w:left="3862" w:hanging="180"/>
      </w:pPr>
    </w:lvl>
    <w:lvl w:ilvl="3" w:tplc="15A8153C" w:tentative="1">
      <w:start w:val="1"/>
      <w:numFmt w:val="decimal"/>
      <w:lvlText w:val="%4."/>
      <w:lvlJc w:val="left"/>
      <w:pPr>
        <w:ind w:left="4582" w:hanging="360"/>
      </w:pPr>
    </w:lvl>
    <w:lvl w:ilvl="4" w:tplc="F03A973A" w:tentative="1">
      <w:start w:val="1"/>
      <w:numFmt w:val="lowerLetter"/>
      <w:lvlText w:val="%5."/>
      <w:lvlJc w:val="left"/>
      <w:pPr>
        <w:ind w:left="5302" w:hanging="360"/>
      </w:pPr>
    </w:lvl>
    <w:lvl w:ilvl="5" w:tplc="1E46B678" w:tentative="1">
      <w:start w:val="1"/>
      <w:numFmt w:val="lowerRoman"/>
      <w:lvlText w:val="%6."/>
      <w:lvlJc w:val="right"/>
      <w:pPr>
        <w:ind w:left="6022" w:hanging="180"/>
      </w:pPr>
    </w:lvl>
    <w:lvl w:ilvl="6" w:tplc="D256E6B2" w:tentative="1">
      <w:start w:val="1"/>
      <w:numFmt w:val="decimal"/>
      <w:lvlText w:val="%7."/>
      <w:lvlJc w:val="left"/>
      <w:pPr>
        <w:ind w:left="6742" w:hanging="360"/>
      </w:pPr>
    </w:lvl>
    <w:lvl w:ilvl="7" w:tplc="FBF204E4" w:tentative="1">
      <w:start w:val="1"/>
      <w:numFmt w:val="lowerLetter"/>
      <w:lvlText w:val="%8."/>
      <w:lvlJc w:val="left"/>
      <w:pPr>
        <w:ind w:left="7462" w:hanging="360"/>
      </w:pPr>
    </w:lvl>
    <w:lvl w:ilvl="8" w:tplc="1D06E19A" w:tentative="1">
      <w:start w:val="1"/>
      <w:numFmt w:val="lowerRoman"/>
      <w:lvlText w:val="%9."/>
      <w:lvlJc w:val="right"/>
      <w:pPr>
        <w:ind w:left="8182" w:hanging="180"/>
      </w:pPr>
    </w:lvl>
  </w:abstractNum>
  <w:abstractNum w:abstractNumId="7">
    <w:nsid w:val="3DDF4D6B"/>
    <w:multiLevelType w:val="hybridMultilevel"/>
    <w:tmpl w:val="0D0AA99E"/>
    <w:lvl w:ilvl="0" w:tplc="FFFFFFFF">
      <w:start w:val="1"/>
      <w:numFmt w:val="bullet"/>
      <w:lvlText w:val="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8">
    <w:nsid w:val="444724E7"/>
    <w:multiLevelType w:val="hybridMultilevel"/>
    <w:tmpl w:val="CFFA32C2"/>
    <w:lvl w:ilvl="0" w:tplc="04190001">
      <w:start w:val="1"/>
      <w:numFmt w:val="bullet"/>
      <w:lvlText w:val=""/>
      <w:lvlJc w:val="left"/>
      <w:pPr>
        <w:ind w:left="16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1" w:hanging="360"/>
      </w:pPr>
      <w:rPr>
        <w:rFonts w:ascii="Wingdings" w:hAnsi="Wingdings" w:hint="default"/>
      </w:rPr>
    </w:lvl>
  </w:abstractNum>
  <w:abstractNum w:abstractNumId="9">
    <w:nsid w:val="4ACA77E7"/>
    <w:multiLevelType w:val="hybridMultilevel"/>
    <w:tmpl w:val="FC0AB564"/>
    <w:lvl w:ilvl="0" w:tplc="FFFFFFFF">
      <w:start w:val="1"/>
      <w:numFmt w:val="bullet"/>
      <w:lvlText w:val=""/>
      <w:lvlJc w:val="left"/>
      <w:pPr>
        <w:ind w:left="12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31" w:hanging="360"/>
      </w:pPr>
      <w:rPr>
        <w:rFonts w:ascii="Wingdings" w:hAnsi="Wingdings" w:hint="default"/>
      </w:rPr>
    </w:lvl>
  </w:abstractNum>
  <w:abstractNum w:abstractNumId="10">
    <w:nsid w:val="4ECB0832"/>
    <w:multiLevelType w:val="multilevel"/>
    <w:tmpl w:val="09DA6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5AC450D"/>
    <w:multiLevelType w:val="hybridMultilevel"/>
    <w:tmpl w:val="6ADAA1FC"/>
    <w:lvl w:ilvl="0" w:tplc="FFFFFFFF">
      <w:start w:val="1"/>
      <w:numFmt w:val="bullet"/>
      <w:lvlText w:val="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3"/>
  </w:num>
  <w:num w:numId="5">
    <w:abstractNumId w:val="4"/>
  </w:num>
  <w:num w:numId="6">
    <w:abstractNumId w:val="7"/>
  </w:num>
  <w:num w:numId="7">
    <w:abstractNumId w:val="9"/>
  </w:num>
  <w:num w:numId="8">
    <w:abstractNumId w:val="11"/>
  </w:num>
  <w:num w:numId="9">
    <w:abstractNumId w:val="1"/>
  </w:num>
  <w:num w:numId="10">
    <w:abstractNumId w:val="8"/>
  </w:num>
  <w:num w:numId="11">
    <w:abstractNumId w:val="2"/>
  </w:num>
  <w:num w:numId="12">
    <w:abstractNumId w:val="1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D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1"/>
  <w:stylePaneSortMethod w:val="0000"/>
  <w:defaultTabStop w:val="2126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5A26"/>
    <w:rsid w:val="0000190E"/>
    <w:rsid w:val="00003AF1"/>
    <w:rsid w:val="00015480"/>
    <w:rsid w:val="00020C2C"/>
    <w:rsid w:val="00024473"/>
    <w:rsid w:val="00032359"/>
    <w:rsid w:val="00033833"/>
    <w:rsid w:val="00035A26"/>
    <w:rsid w:val="00037B3E"/>
    <w:rsid w:val="00040D1E"/>
    <w:rsid w:val="0004336A"/>
    <w:rsid w:val="00044093"/>
    <w:rsid w:val="00046056"/>
    <w:rsid w:val="00051403"/>
    <w:rsid w:val="0005745E"/>
    <w:rsid w:val="000607F7"/>
    <w:rsid w:val="00061F64"/>
    <w:rsid w:val="00063A5F"/>
    <w:rsid w:val="00066F6D"/>
    <w:rsid w:val="000775C3"/>
    <w:rsid w:val="0008146F"/>
    <w:rsid w:val="00082203"/>
    <w:rsid w:val="000934BA"/>
    <w:rsid w:val="00094729"/>
    <w:rsid w:val="0009553E"/>
    <w:rsid w:val="00096EC7"/>
    <w:rsid w:val="000A537A"/>
    <w:rsid w:val="000C0C5D"/>
    <w:rsid w:val="000C2A5F"/>
    <w:rsid w:val="000C7B86"/>
    <w:rsid w:val="000C7DE5"/>
    <w:rsid w:val="000D3006"/>
    <w:rsid w:val="000D38ED"/>
    <w:rsid w:val="000D3A15"/>
    <w:rsid w:val="000D509E"/>
    <w:rsid w:val="000D6CA9"/>
    <w:rsid w:val="000E6490"/>
    <w:rsid w:val="00104146"/>
    <w:rsid w:val="00106B06"/>
    <w:rsid w:val="0011316B"/>
    <w:rsid w:val="001135FD"/>
    <w:rsid w:val="001157C8"/>
    <w:rsid w:val="00117152"/>
    <w:rsid w:val="001223A9"/>
    <w:rsid w:val="001238DC"/>
    <w:rsid w:val="001275E2"/>
    <w:rsid w:val="00127A5A"/>
    <w:rsid w:val="0013162A"/>
    <w:rsid w:val="0013287A"/>
    <w:rsid w:val="00146720"/>
    <w:rsid w:val="00150617"/>
    <w:rsid w:val="00155A8D"/>
    <w:rsid w:val="0016119C"/>
    <w:rsid w:val="001673EC"/>
    <w:rsid w:val="00172DBA"/>
    <w:rsid w:val="00177F34"/>
    <w:rsid w:val="00186EFA"/>
    <w:rsid w:val="0019044F"/>
    <w:rsid w:val="001A12C2"/>
    <w:rsid w:val="001A50A1"/>
    <w:rsid w:val="001B065B"/>
    <w:rsid w:val="001B0E64"/>
    <w:rsid w:val="001B3C9B"/>
    <w:rsid w:val="001B794F"/>
    <w:rsid w:val="001D3FB1"/>
    <w:rsid w:val="001F3C1A"/>
    <w:rsid w:val="001F5E9C"/>
    <w:rsid w:val="001F61FC"/>
    <w:rsid w:val="00201509"/>
    <w:rsid w:val="00203105"/>
    <w:rsid w:val="002315F5"/>
    <w:rsid w:val="0023221D"/>
    <w:rsid w:val="00234403"/>
    <w:rsid w:val="00234BD7"/>
    <w:rsid w:val="0023504B"/>
    <w:rsid w:val="00241C37"/>
    <w:rsid w:val="00243144"/>
    <w:rsid w:val="00244671"/>
    <w:rsid w:val="00244AD0"/>
    <w:rsid w:val="002469D0"/>
    <w:rsid w:val="002502BF"/>
    <w:rsid w:val="00256697"/>
    <w:rsid w:val="00263185"/>
    <w:rsid w:val="0026423B"/>
    <w:rsid w:val="00270C38"/>
    <w:rsid w:val="00276CAB"/>
    <w:rsid w:val="00277614"/>
    <w:rsid w:val="00287E94"/>
    <w:rsid w:val="00292B29"/>
    <w:rsid w:val="002952BC"/>
    <w:rsid w:val="00295D9C"/>
    <w:rsid w:val="00296BBF"/>
    <w:rsid w:val="002A514A"/>
    <w:rsid w:val="002A56D9"/>
    <w:rsid w:val="002C1982"/>
    <w:rsid w:val="002D354A"/>
    <w:rsid w:val="002D5B25"/>
    <w:rsid w:val="002D5ED0"/>
    <w:rsid w:val="002E28E9"/>
    <w:rsid w:val="002E55BF"/>
    <w:rsid w:val="002F15DD"/>
    <w:rsid w:val="002F1897"/>
    <w:rsid w:val="003038AC"/>
    <w:rsid w:val="00303DC8"/>
    <w:rsid w:val="00311E97"/>
    <w:rsid w:val="00312254"/>
    <w:rsid w:val="00312F95"/>
    <w:rsid w:val="00317BF7"/>
    <w:rsid w:val="00322687"/>
    <w:rsid w:val="00323F6E"/>
    <w:rsid w:val="00326605"/>
    <w:rsid w:val="00342964"/>
    <w:rsid w:val="00347071"/>
    <w:rsid w:val="00347678"/>
    <w:rsid w:val="00350180"/>
    <w:rsid w:val="00351631"/>
    <w:rsid w:val="003552A3"/>
    <w:rsid w:val="00364D74"/>
    <w:rsid w:val="00370436"/>
    <w:rsid w:val="003711B3"/>
    <w:rsid w:val="00372C9E"/>
    <w:rsid w:val="00374EF9"/>
    <w:rsid w:val="00380D25"/>
    <w:rsid w:val="00386F3E"/>
    <w:rsid w:val="00387E10"/>
    <w:rsid w:val="00390EAB"/>
    <w:rsid w:val="003915BE"/>
    <w:rsid w:val="00393F45"/>
    <w:rsid w:val="0039544E"/>
    <w:rsid w:val="00397496"/>
    <w:rsid w:val="003A4E95"/>
    <w:rsid w:val="003A546E"/>
    <w:rsid w:val="003C2810"/>
    <w:rsid w:val="003D3E93"/>
    <w:rsid w:val="003D61D2"/>
    <w:rsid w:val="003E0217"/>
    <w:rsid w:val="003E09BF"/>
    <w:rsid w:val="003E1A1B"/>
    <w:rsid w:val="003E22A5"/>
    <w:rsid w:val="003E3B91"/>
    <w:rsid w:val="003E58AE"/>
    <w:rsid w:val="003E6766"/>
    <w:rsid w:val="003E72CD"/>
    <w:rsid w:val="003E74B6"/>
    <w:rsid w:val="003E7D35"/>
    <w:rsid w:val="003F3F0D"/>
    <w:rsid w:val="00410843"/>
    <w:rsid w:val="00412E47"/>
    <w:rsid w:val="004347A5"/>
    <w:rsid w:val="00442256"/>
    <w:rsid w:val="00447629"/>
    <w:rsid w:val="00451E07"/>
    <w:rsid w:val="00454333"/>
    <w:rsid w:val="00455936"/>
    <w:rsid w:val="0045599D"/>
    <w:rsid w:val="00457B5F"/>
    <w:rsid w:val="004605D9"/>
    <w:rsid w:val="004677DC"/>
    <w:rsid w:val="00471FE2"/>
    <w:rsid w:val="00472A19"/>
    <w:rsid w:val="00475A10"/>
    <w:rsid w:val="004767CD"/>
    <w:rsid w:val="00477484"/>
    <w:rsid w:val="004815DC"/>
    <w:rsid w:val="0048416D"/>
    <w:rsid w:val="004A0E13"/>
    <w:rsid w:val="004A34C3"/>
    <w:rsid w:val="004A7A41"/>
    <w:rsid w:val="004B0C8E"/>
    <w:rsid w:val="004B0F88"/>
    <w:rsid w:val="004B7636"/>
    <w:rsid w:val="004C5524"/>
    <w:rsid w:val="004F4D49"/>
    <w:rsid w:val="005008C8"/>
    <w:rsid w:val="005017B0"/>
    <w:rsid w:val="00503505"/>
    <w:rsid w:val="005040DD"/>
    <w:rsid w:val="0051150B"/>
    <w:rsid w:val="00512B60"/>
    <w:rsid w:val="00514790"/>
    <w:rsid w:val="00514894"/>
    <w:rsid w:val="00514CFD"/>
    <w:rsid w:val="00524056"/>
    <w:rsid w:val="00530053"/>
    <w:rsid w:val="00531049"/>
    <w:rsid w:val="00531E80"/>
    <w:rsid w:val="005343A0"/>
    <w:rsid w:val="005343B2"/>
    <w:rsid w:val="00541DD4"/>
    <w:rsid w:val="00544617"/>
    <w:rsid w:val="005524E9"/>
    <w:rsid w:val="00554344"/>
    <w:rsid w:val="00555E69"/>
    <w:rsid w:val="0056079D"/>
    <w:rsid w:val="00561F8C"/>
    <w:rsid w:val="0057389A"/>
    <w:rsid w:val="00576138"/>
    <w:rsid w:val="005764B1"/>
    <w:rsid w:val="00584E3E"/>
    <w:rsid w:val="005909BE"/>
    <w:rsid w:val="00592879"/>
    <w:rsid w:val="005972E7"/>
    <w:rsid w:val="005A05AE"/>
    <w:rsid w:val="005A188B"/>
    <w:rsid w:val="005A4E60"/>
    <w:rsid w:val="005B29A2"/>
    <w:rsid w:val="005B38F3"/>
    <w:rsid w:val="005B5089"/>
    <w:rsid w:val="005D1D9F"/>
    <w:rsid w:val="005D4ECA"/>
    <w:rsid w:val="005E38E8"/>
    <w:rsid w:val="005E7941"/>
    <w:rsid w:val="005F0877"/>
    <w:rsid w:val="005F0B98"/>
    <w:rsid w:val="006007E9"/>
    <w:rsid w:val="006030ED"/>
    <w:rsid w:val="00606C43"/>
    <w:rsid w:val="00620630"/>
    <w:rsid w:val="006252D8"/>
    <w:rsid w:val="0062534D"/>
    <w:rsid w:val="006267F9"/>
    <w:rsid w:val="00627BC1"/>
    <w:rsid w:val="006324C6"/>
    <w:rsid w:val="00636E3B"/>
    <w:rsid w:val="00642FB9"/>
    <w:rsid w:val="00645BED"/>
    <w:rsid w:val="0064643E"/>
    <w:rsid w:val="00661775"/>
    <w:rsid w:val="006638C9"/>
    <w:rsid w:val="006652DC"/>
    <w:rsid w:val="006673D6"/>
    <w:rsid w:val="00671CDE"/>
    <w:rsid w:val="00693CEC"/>
    <w:rsid w:val="00695763"/>
    <w:rsid w:val="006A3648"/>
    <w:rsid w:val="006A4E6C"/>
    <w:rsid w:val="006A534C"/>
    <w:rsid w:val="006A5DFD"/>
    <w:rsid w:val="006A7952"/>
    <w:rsid w:val="006D422E"/>
    <w:rsid w:val="006D46A3"/>
    <w:rsid w:val="006D4CE2"/>
    <w:rsid w:val="006E4EA7"/>
    <w:rsid w:val="006E62EB"/>
    <w:rsid w:val="006E7276"/>
    <w:rsid w:val="006E7B7F"/>
    <w:rsid w:val="006F512D"/>
    <w:rsid w:val="00701738"/>
    <w:rsid w:val="00702405"/>
    <w:rsid w:val="007024A2"/>
    <w:rsid w:val="00706D32"/>
    <w:rsid w:val="0071279D"/>
    <w:rsid w:val="00715348"/>
    <w:rsid w:val="007157E7"/>
    <w:rsid w:val="00717B43"/>
    <w:rsid w:val="00736E3F"/>
    <w:rsid w:val="00741EC2"/>
    <w:rsid w:val="00742650"/>
    <w:rsid w:val="007445A3"/>
    <w:rsid w:val="00747AA0"/>
    <w:rsid w:val="007522DD"/>
    <w:rsid w:val="00755434"/>
    <w:rsid w:val="007630D2"/>
    <w:rsid w:val="007661F7"/>
    <w:rsid w:val="0076691E"/>
    <w:rsid w:val="00770291"/>
    <w:rsid w:val="00773671"/>
    <w:rsid w:val="00773EC7"/>
    <w:rsid w:val="00775FCB"/>
    <w:rsid w:val="007A0770"/>
    <w:rsid w:val="007A3137"/>
    <w:rsid w:val="007A44EC"/>
    <w:rsid w:val="007A670B"/>
    <w:rsid w:val="007B2E9D"/>
    <w:rsid w:val="007B79AA"/>
    <w:rsid w:val="007C1DB2"/>
    <w:rsid w:val="007C2693"/>
    <w:rsid w:val="007C5DA6"/>
    <w:rsid w:val="007C648D"/>
    <w:rsid w:val="007C6517"/>
    <w:rsid w:val="007D189A"/>
    <w:rsid w:val="007D18D6"/>
    <w:rsid w:val="007E7DEB"/>
    <w:rsid w:val="007F6F16"/>
    <w:rsid w:val="00801271"/>
    <w:rsid w:val="00801482"/>
    <w:rsid w:val="008047D0"/>
    <w:rsid w:val="0081256F"/>
    <w:rsid w:val="0081417D"/>
    <w:rsid w:val="00815163"/>
    <w:rsid w:val="00815197"/>
    <w:rsid w:val="00816AE0"/>
    <w:rsid w:val="00822180"/>
    <w:rsid w:val="008233FB"/>
    <w:rsid w:val="008239DB"/>
    <w:rsid w:val="008251B9"/>
    <w:rsid w:val="0084496D"/>
    <w:rsid w:val="00847368"/>
    <w:rsid w:val="008512BB"/>
    <w:rsid w:val="00851CEE"/>
    <w:rsid w:val="00853022"/>
    <w:rsid w:val="00856459"/>
    <w:rsid w:val="00860B07"/>
    <w:rsid w:val="00873C68"/>
    <w:rsid w:val="008821B6"/>
    <w:rsid w:val="00887461"/>
    <w:rsid w:val="008913CD"/>
    <w:rsid w:val="00895567"/>
    <w:rsid w:val="008A116C"/>
    <w:rsid w:val="008A19F3"/>
    <w:rsid w:val="008A3C7E"/>
    <w:rsid w:val="008A447D"/>
    <w:rsid w:val="008A7235"/>
    <w:rsid w:val="008B1742"/>
    <w:rsid w:val="008B2FF6"/>
    <w:rsid w:val="008B3835"/>
    <w:rsid w:val="008B5671"/>
    <w:rsid w:val="008B57AD"/>
    <w:rsid w:val="008C0D47"/>
    <w:rsid w:val="008C30AA"/>
    <w:rsid w:val="008C6310"/>
    <w:rsid w:val="008D417C"/>
    <w:rsid w:val="008D6356"/>
    <w:rsid w:val="008F4105"/>
    <w:rsid w:val="008F6FA6"/>
    <w:rsid w:val="00901F59"/>
    <w:rsid w:val="00907058"/>
    <w:rsid w:val="0090747E"/>
    <w:rsid w:val="009078D1"/>
    <w:rsid w:val="00912AA6"/>
    <w:rsid w:val="0092285C"/>
    <w:rsid w:val="00922A0E"/>
    <w:rsid w:val="009236FA"/>
    <w:rsid w:val="00930B24"/>
    <w:rsid w:val="00931494"/>
    <w:rsid w:val="00940731"/>
    <w:rsid w:val="00941637"/>
    <w:rsid w:val="009416D0"/>
    <w:rsid w:val="00941842"/>
    <w:rsid w:val="00944557"/>
    <w:rsid w:val="00946800"/>
    <w:rsid w:val="00950955"/>
    <w:rsid w:val="0095138C"/>
    <w:rsid w:val="00955863"/>
    <w:rsid w:val="00957C73"/>
    <w:rsid w:val="00962BF3"/>
    <w:rsid w:val="0096798D"/>
    <w:rsid w:val="00970E98"/>
    <w:rsid w:val="009730DA"/>
    <w:rsid w:val="0097494B"/>
    <w:rsid w:val="0097511E"/>
    <w:rsid w:val="0098081B"/>
    <w:rsid w:val="0098133E"/>
    <w:rsid w:val="00983D0E"/>
    <w:rsid w:val="00984F9D"/>
    <w:rsid w:val="009863FC"/>
    <w:rsid w:val="0098708B"/>
    <w:rsid w:val="00990EAC"/>
    <w:rsid w:val="00991D11"/>
    <w:rsid w:val="0099717C"/>
    <w:rsid w:val="00997825"/>
    <w:rsid w:val="009A1CB3"/>
    <w:rsid w:val="009A78AA"/>
    <w:rsid w:val="009C15AC"/>
    <w:rsid w:val="009C1E84"/>
    <w:rsid w:val="009C2712"/>
    <w:rsid w:val="009C36DE"/>
    <w:rsid w:val="009C5201"/>
    <w:rsid w:val="009C62A8"/>
    <w:rsid w:val="009C6785"/>
    <w:rsid w:val="009C69FC"/>
    <w:rsid w:val="009D483E"/>
    <w:rsid w:val="009D5528"/>
    <w:rsid w:val="009D6117"/>
    <w:rsid w:val="009D69EC"/>
    <w:rsid w:val="009F1C8A"/>
    <w:rsid w:val="009F59D7"/>
    <w:rsid w:val="00A0279B"/>
    <w:rsid w:val="00A06116"/>
    <w:rsid w:val="00A22E7D"/>
    <w:rsid w:val="00A26122"/>
    <w:rsid w:val="00A3550C"/>
    <w:rsid w:val="00A43971"/>
    <w:rsid w:val="00A43D43"/>
    <w:rsid w:val="00A50EA5"/>
    <w:rsid w:val="00A51A5D"/>
    <w:rsid w:val="00A52CF3"/>
    <w:rsid w:val="00A54F03"/>
    <w:rsid w:val="00A631A3"/>
    <w:rsid w:val="00A63893"/>
    <w:rsid w:val="00A64A7D"/>
    <w:rsid w:val="00A6518F"/>
    <w:rsid w:val="00A65FEB"/>
    <w:rsid w:val="00A66360"/>
    <w:rsid w:val="00A6671E"/>
    <w:rsid w:val="00A67E0B"/>
    <w:rsid w:val="00A70C76"/>
    <w:rsid w:val="00A7464D"/>
    <w:rsid w:val="00A80780"/>
    <w:rsid w:val="00A82498"/>
    <w:rsid w:val="00A93B7E"/>
    <w:rsid w:val="00AA487E"/>
    <w:rsid w:val="00AA50F6"/>
    <w:rsid w:val="00AB047F"/>
    <w:rsid w:val="00AB276B"/>
    <w:rsid w:val="00AB465D"/>
    <w:rsid w:val="00AB7875"/>
    <w:rsid w:val="00AC0A3C"/>
    <w:rsid w:val="00AC354C"/>
    <w:rsid w:val="00AC4F31"/>
    <w:rsid w:val="00AC53A7"/>
    <w:rsid w:val="00AD0740"/>
    <w:rsid w:val="00AD1E5B"/>
    <w:rsid w:val="00AD3637"/>
    <w:rsid w:val="00AD5CED"/>
    <w:rsid w:val="00AD74DC"/>
    <w:rsid w:val="00AE4CE5"/>
    <w:rsid w:val="00AF478D"/>
    <w:rsid w:val="00AF7668"/>
    <w:rsid w:val="00B06B73"/>
    <w:rsid w:val="00B125F0"/>
    <w:rsid w:val="00B23647"/>
    <w:rsid w:val="00B27F07"/>
    <w:rsid w:val="00B3164A"/>
    <w:rsid w:val="00B36C5A"/>
    <w:rsid w:val="00B37E6B"/>
    <w:rsid w:val="00B426FB"/>
    <w:rsid w:val="00B609C1"/>
    <w:rsid w:val="00B62D3F"/>
    <w:rsid w:val="00B63A5B"/>
    <w:rsid w:val="00B6451B"/>
    <w:rsid w:val="00B6574F"/>
    <w:rsid w:val="00B6663A"/>
    <w:rsid w:val="00B66930"/>
    <w:rsid w:val="00B7174E"/>
    <w:rsid w:val="00B72468"/>
    <w:rsid w:val="00B775B6"/>
    <w:rsid w:val="00B84157"/>
    <w:rsid w:val="00B8553F"/>
    <w:rsid w:val="00B90121"/>
    <w:rsid w:val="00BB0350"/>
    <w:rsid w:val="00BB41FD"/>
    <w:rsid w:val="00BB7AEE"/>
    <w:rsid w:val="00BC17B4"/>
    <w:rsid w:val="00BC283C"/>
    <w:rsid w:val="00BD2B75"/>
    <w:rsid w:val="00BD442E"/>
    <w:rsid w:val="00BD738C"/>
    <w:rsid w:val="00BE39B8"/>
    <w:rsid w:val="00BE71FF"/>
    <w:rsid w:val="00BF0033"/>
    <w:rsid w:val="00BF44A4"/>
    <w:rsid w:val="00BF7BFF"/>
    <w:rsid w:val="00C035AA"/>
    <w:rsid w:val="00C105A1"/>
    <w:rsid w:val="00C10B2D"/>
    <w:rsid w:val="00C11E33"/>
    <w:rsid w:val="00C122F9"/>
    <w:rsid w:val="00C1681F"/>
    <w:rsid w:val="00C17699"/>
    <w:rsid w:val="00C2408C"/>
    <w:rsid w:val="00C34C5C"/>
    <w:rsid w:val="00C435ED"/>
    <w:rsid w:val="00C44F52"/>
    <w:rsid w:val="00C52A0D"/>
    <w:rsid w:val="00C54F79"/>
    <w:rsid w:val="00C60FD7"/>
    <w:rsid w:val="00C61DF4"/>
    <w:rsid w:val="00C86701"/>
    <w:rsid w:val="00C8774D"/>
    <w:rsid w:val="00C92C19"/>
    <w:rsid w:val="00C9376A"/>
    <w:rsid w:val="00C93C3A"/>
    <w:rsid w:val="00C96227"/>
    <w:rsid w:val="00C977CA"/>
    <w:rsid w:val="00CA462A"/>
    <w:rsid w:val="00CA46E3"/>
    <w:rsid w:val="00CB1422"/>
    <w:rsid w:val="00CB211A"/>
    <w:rsid w:val="00CB62A2"/>
    <w:rsid w:val="00CC3B6C"/>
    <w:rsid w:val="00CD1405"/>
    <w:rsid w:val="00CE3A3D"/>
    <w:rsid w:val="00CE7A30"/>
    <w:rsid w:val="00CE7A85"/>
    <w:rsid w:val="00CF3B09"/>
    <w:rsid w:val="00CF4EF6"/>
    <w:rsid w:val="00D0476C"/>
    <w:rsid w:val="00D04868"/>
    <w:rsid w:val="00D065A6"/>
    <w:rsid w:val="00D1204C"/>
    <w:rsid w:val="00D1695C"/>
    <w:rsid w:val="00D24A5D"/>
    <w:rsid w:val="00D25CD9"/>
    <w:rsid w:val="00D26A08"/>
    <w:rsid w:val="00D270A5"/>
    <w:rsid w:val="00D2756B"/>
    <w:rsid w:val="00D3115C"/>
    <w:rsid w:val="00D31A36"/>
    <w:rsid w:val="00D37FCB"/>
    <w:rsid w:val="00D4023D"/>
    <w:rsid w:val="00D4069A"/>
    <w:rsid w:val="00D54ECC"/>
    <w:rsid w:val="00D557E8"/>
    <w:rsid w:val="00D664C5"/>
    <w:rsid w:val="00D7189D"/>
    <w:rsid w:val="00D730CA"/>
    <w:rsid w:val="00D801DF"/>
    <w:rsid w:val="00D86307"/>
    <w:rsid w:val="00D94F64"/>
    <w:rsid w:val="00D978E4"/>
    <w:rsid w:val="00DA18CF"/>
    <w:rsid w:val="00DA33AC"/>
    <w:rsid w:val="00DA64D0"/>
    <w:rsid w:val="00DA6582"/>
    <w:rsid w:val="00DB0DFE"/>
    <w:rsid w:val="00DB67CB"/>
    <w:rsid w:val="00DC22C2"/>
    <w:rsid w:val="00DC4BFE"/>
    <w:rsid w:val="00DC575A"/>
    <w:rsid w:val="00DC5FE1"/>
    <w:rsid w:val="00DD2B98"/>
    <w:rsid w:val="00DD4754"/>
    <w:rsid w:val="00DE03C1"/>
    <w:rsid w:val="00DE18B5"/>
    <w:rsid w:val="00DE76BA"/>
    <w:rsid w:val="00DF09F4"/>
    <w:rsid w:val="00DF6E30"/>
    <w:rsid w:val="00E02E0B"/>
    <w:rsid w:val="00E0593E"/>
    <w:rsid w:val="00E174A2"/>
    <w:rsid w:val="00E208B0"/>
    <w:rsid w:val="00E26720"/>
    <w:rsid w:val="00E36DF7"/>
    <w:rsid w:val="00E41AEE"/>
    <w:rsid w:val="00E4794F"/>
    <w:rsid w:val="00E508A7"/>
    <w:rsid w:val="00E50F28"/>
    <w:rsid w:val="00E60A44"/>
    <w:rsid w:val="00E61B22"/>
    <w:rsid w:val="00E666EA"/>
    <w:rsid w:val="00E74087"/>
    <w:rsid w:val="00E85CEA"/>
    <w:rsid w:val="00E8690C"/>
    <w:rsid w:val="00E97C53"/>
    <w:rsid w:val="00EA4EC3"/>
    <w:rsid w:val="00EA6493"/>
    <w:rsid w:val="00EA70F3"/>
    <w:rsid w:val="00EA7476"/>
    <w:rsid w:val="00EB0651"/>
    <w:rsid w:val="00EB1F89"/>
    <w:rsid w:val="00EB1FC2"/>
    <w:rsid w:val="00EB6A0B"/>
    <w:rsid w:val="00EC14DF"/>
    <w:rsid w:val="00EC1BB9"/>
    <w:rsid w:val="00EC4E3D"/>
    <w:rsid w:val="00EC57F9"/>
    <w:rsid w:val="00EC5FFB"/>
    <w:rsid w:val="00ED3B32"/>
    <w:rsid w:val="00ED4484"/>
    <w:rsid w:val="00ED6B45"/>
    <w:rsid w:val="00ED7346"/>
    <w:rsid w:val="00ED77F3"/>
    <w:rsid w:val="00EE084D"/>
    <w:rsid w:val="00EE45D4"/>
    <w:rsid w:val="00EF1410"/>
    <w:rsid w:val="00F05BB5"/>
    <w:rsid w:val="00F113BF"/>
    <w:rsid w:val="00F20633"/>
    <w:rsid w:val="00F20ED0"/>
    <w:rsid w:val="00F2337D"/>
    <w:rsid w:val="00F25908"/>
    <w:rsid w:val="00F26E37"/>
    <w:rsid w:val="00F32A7C"/>
    <w:rsid w:val="00F34EC4"/>
    <w:rsid w:val="00F374E5"/>
    <w:rsid w:val="00F4271F"/>
    <w:rsid w:val="00F5534E"/>
    <w:rsid w:val="00F6042B"/>
    <w:rsid w:val="00F62A47"/>
    <w:rsid w:val="00F62DCD"/>
    <w:rsid w:val="00F72589"/>
    <w:rsid w:val="00F7451A"/>
    <w:rsid w:val="00F745DD"/>
    <w:rsid w:val="00F76B03"/>
    <w:rsid w:val="00F76EBD"/>
    <w:rsid w:val="00F8478E"/>
    <w:rsid w:val="00F84AC0"/>
    <w:rsid w:val="00F84B99"/>
    <w:rsid w:val="00F85769"/>
    <w:rsid w:val="00F8700A"/>
    <w:rsid w:val="00F91124"/>
    <w:rsid w:val="00FA3223"/>
    <w:rsid w:val="00FA6956"/>
    <w:rsid w:val="00FB0572"/>
    <w:rsid w:val="00FB05EA"/>
    <w:rsid w:val="00FB2737"/>
    <w:rsid w:val="00FC6AE0"/>
    <w:rsid w:val="00FD0787"/>
    <w:rsid w:val="00FD0C4A"/>
    <w:rsid w:val="00FD2680"/>
    <w:rsid w:val="00FD73B1"/>
    <w:rsid w:val="00FE77D9"/>
    <w:rsid w:val="07177A84"/>
    <w:rsid w:val="0F030047"/>
    <w:rsid w:val="2DDF2CFF"/>
    <w:rsid w:val="309BC5F6"/>
    <w:rsid w:val="30B9DD65"/>
    <w:rsid w:val="339F39E7"/>
    <w:rsid w:val="34A1791B"/>
    <w:rsid w:val="53A057EF"/>
    <w:rsid w:val="650829A6"/>
    <w:rsid w:val="6D85F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8D8FCA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98"/>
    <w:lsdException w:name="caption" w:uiPriority="35" w:qFormat="1"/>
    <w:lsdException w:name="page number" w:uiPriority="0"/>
    <w:lsdException w:name="List Bullet" w:qFormat="1"/>
    <w:lsdException w:name="Title" w:semiHidden="0" w:unhideWhenUsed="0"/>
    <w:lsdException w:name="Default Paragraph Font" w:uiPriority="1"/>
    <w:lsdException w:name="Body Text Indent" w:uiPriority="0"/>
    <w:lsdException w:name="Subtitle" w:semiHidden="0" w:unhideWhenUsed="0" w:qFormat="1"/>
    <w:lsdException w:name="Note Heading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locked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nhideWhenUsed="0" w:qFormat="1"/>
    <w:lsdException w:name="Intense Emphasis" w:semiHidden="0" w:uiPriority="21" w:unhideWhenUsed="0" w:qFormat="1"/>
    <w:lsdException w:name="Subtle Reference" w:semiHidden="0" w:unhideWhenUsed="0" w:qFormat="1"/>
    <w:lsdException w:name="Intense Reference" w:semiHidden="0" w:unhideWhenUsed="0" w:qFormat="1"/>
    <w:lsdException w:name="Book Title" w:semiHidden="0" w:unhideWhenUsed="0"/>
    <w:lsdException w:name="Bibliography" w:uiPriority="37"/>
    <w:lsdException w:name="TOC Heading" w:uiPriority="39" w:qFormat="1"/>
  </w:latentStyles>
  <w:style w:type="paragraph" w:default="1" w:styleId="a1">
    <w:name w:val="Normal"/>
    <w:aliases w:val="vgu_Text"/>
    <w:qFormat/>
    <w:rsid w:val="00C96227"/>
    <w:pPr>
      <w:spacing w:before="240" w:after="0" w:line="360" w:lineRule="auto"/>
      <w:ind w:firstLine="851"/>
      <w:contextualSpacing/>
      <w:jc w:val="both"/>
    </w:pPr>
    <w:rPr>
      <w:rFonts w:ascii="Times New Roman" w:hAnsi="Times New Roman"/>
      <w:sz w:val="24"/>
    </w:rPr>
  </w:style>
  <w:style w:type="paragraph" w:styleId="1">
    <w:name w:val="heading 1"/>
    <w:aliases w:val="vgu_Header1"/>
    <w:basedOn w:val="a1"/>
    <w:next w:val="a1"/>
    <w:link w:val="10"/>
    <w:uiPriority w:val="9"/>
    <w:qFormat/>
    <w:rsid w:val="00EA6493"/>
    <w:pPr>
      <w:keepNext/>
      <w:keepLines/>
      <w:pageBreakBefore/>
      <w:numPr>
        <w:numId w:val="5"/>
      </w:numPr>
      <w:tabs>
        <w:tab w:val="left" w:pos="1418"/>
      </w:tabs>
      <w:spacing w:before="480"/>
      <w:ind w:left="0" w:firstLine="851"/>
      <w:jc w:val="left"/>
      <w:outlineLvl w:val="0"/>
    </w:pPr>
    <w:rPr>
      <w:rFonts w:eastAsiaTheme="majorEastAsia" w:cs="Times New Roman"/>
      <w:b/>
      <w:bCs/>
      <w:noProof/>
      <w:szCs w:val="36"/>
    </w:rPr>
  </w:style>
  <w:style w:type="paragraph" w:styleId="2">
    <w:name w:val="heading 2"/>
    <w:aliases w:val="vgu_Header2"/>
    <w:basedOn w:val="a1"/>
    <w:next w:val="a1"/>
    <w:link w:val="20"/>
    <w:uiPriority w:val="9"/>
    <w:unhideWhenUsed/>
    <w:qFormat/>
    <w:rsid w:val="00EA6493"/>
    <w:pPr>
      <w:keepNext/>
      <w:keepLines/>
      <w:numPr>
        <w:ilvl w:val="1"/>
        <w:numId w:val="5"/>
      </w:numPr>
      <w:tabs>
        <w:tab w:val="num" w:pos="964"/>
        <w:tab w:val="left" w:pos="1560"/>
      </w:tabs>
      <w:spacing w:before="200"/>
      <w:ind w:left="0" w:firstLine="851"/>
      <w:outlineLvl w:val="1"/>
    </w:pPr>
    <w:rPr>
      <w:rFonts w:eastAsiaTheme="majorEastAsia" w:cs="Times New Roman"/>
      <w:b/>
      <w:bCs/>
      <w:szCs w:val="36"/>
    </w:rPr>
  </w:style>
  <w:style w:type="paragraph" w:styleId="3">
    <w:name w:val="heading 3"/>
    <w:aliases w:val="vgu_Header3"/>
    <w:basedOn w:val="a1"/>
    <w:next w:val="a1"/>
    <w:link w:val="30"/>
    <w:uiPriority w:val="9"/>
    <w:unhideWhenUsed/>
    <w:qFormat/>
    <w:rsid w:val="00EA6493"/>
    <w:pPr>
      <w:keepNext/>
      <w:keepLines/>
      <w:numPr>
        <w:ilvl w:val="2"/>
        <w:numId w:val="5"/>
      </w:numPr>
      <w:tabs>
        <w:tab w:val="left" w:pos="1701"/>
      </w:tabs>
      <w:spacing w:before="200"/>
      <w:ind w:left="0" w:firstLine="851"/>
      <w:outlineLvl w:val="2"/>
    </w:pPr>
    <w:rPr>
      <w:rFonts w:eastAsiaTheme="majorEastAsia" w:cs="Times New Roman"/>
      <w:b/>
      <w:bCs/>
    </w:rPr>
  </w:style>
  <w:style w:type="paragraph" w:styleId="4">
    <w:name w:val="heading 4"/>
    <w:aliases w:val="vgu_Header4"/>
    <w:basedOn w:val="a1"/>
    <w:next w:val="a1"/>
    <w:link w:val="40"/>
    <w:uiPriority w:val="9"/>
    <w:unhideWhenUsed/>
    <w:qFormat/>
    <w:rsid w:val="00EA6493"/>
    <w:pPr>
      <w:keepNext/>
      <w:keepLines/>
      <w:numPr>
        <w:ilvl w:val="3"/>
        <w:numId w:val="5"/>
      </w:numPr>
      <w:tabs>
        <w:tab w:val="left" w:pos="1843"/>
      </w:tabs>
      <w:spacing w:before="200"/>
      <w:ind w:left="0" w:firstLine="851"/>
      <w:outlineLvl w:val="3"/>
    </w:pPr>
    <w:rPr>
      <w:rFonts w:eastAsiaTheme="majorEastAsia" w:cs="Times New Roman"/>
      <w:b/>
      <w:bCs/>
      <w:iCs/>
    </w:rPr>
  </w:style>
  <w:style w:type="paragraph" w:styleId="5">
    <w:name w:val="heading 5"/>
    <w:aliases w:val="vgu_Header5"/>
    <w:basedOn w:val="a1"/>
    <w:next w:val="a1"/>
    <w:link w:val="50"/>
    <w:uiPriority w:val="9"/>
    <w:unhideWhenUsed/>
    <w:qFormat/>
    <w:rsid w:val="00815163"/>
    <w:pPr>
      <w:keepNext/>
      <w:keepLines/>
      <w:numPr>
        <w:ilvl w:val="4"/>
        <w:numId w:val="5"/>
      </w:numPr>
      <w:tabs>
        <w:tab w:val="left" w:pos="1985"/>
      </w:tabs>
      <w:spacing w:before="200"/>
      <w:ind w:left="0" w:firstLine="851"/>
      <w:outlineLvl w:val="4"/>
    </w:pPr>
    <w:rPr>
      <w:rFonts w:eastAsiaTheme="majorEastAsia" w:cs="Times New Roman"/>
      <w:b/>
    </w:rPr>
  </w:style>
  <w:style w:type="paragraph" w:styleId="6">
    <w:name w:val="heading 6"/>
    <w:aliases w:val="vgu_Header6"/>
    <w:basedOn w:val="a1"/>
    <w:next w:val="a1"/>
    <w:link w:val="60"/>
    <w:uiPriority w:val="9"/>
    <w:unhideWhenUsed/>
    <w:qFormat/>
    <w:rsid w:val="006D46A3"/>
    <w:pPr>
      <w:keepNext/>
      <w:keepLines/>
      <w:numPr>
        <w:ilvl w:val="5"/>
        <w:numId w:val="5"/>
      </w:numPr>
      <w:tabs>
        <w:tab w:val="left" w:pos="2268"/>
      </w:tabs>
      <w:spacing w:before="200"/>
      <w:ind w:left="0" w:firstLine="851"/>
      <w:outlineLvl w:val="5"/>
    </w:pPr>
    <w:rPr>
      <w:rFonts w:eastAsiaTheme="majorEastAsia" w:cs="Times New Roman"/>
      <w:iCs/>
    </w:rPr>
  </w:style>
  <w:style w:type="paragraph" w:styleId="7">
    <w:name w:val="heading 7"/>
    <w:aliases w:val="vgu_Header7"/>
    <w:basedOn w:val="a1"/>
    <w:next w:val="a1"/>
    <w:link w:val="70"/>
    <w:uiPriority w:val="9"/>
    <w:unhideWhenUsed/>
    <w:qFormat/>
    <w:rsid w:val="006D46A3"/>
    <w:pPr>
      <w:keepNext/>
      <w:keepLines/>
      <w:numPr>
        <w:ilvl w:val="6"/>
        <w:numId w:val="5"/>
      </w:numPr>
      <w:tabs>
        <w:tab w:val="left" w:pos="2410"/>
      </w:tabs>
      <w:spacing w:before="200"/>
      <w:ind w:left="0" w:firstLine="851"/>
      <w:outlineLvl w:val="6"/>
    </w:pPr>
    <w:rPr>
      <w:rFonts w:eastAsiaTheme="majorEastAsia" w:cs="Times New Roman"/>
      <w:iCs/>
    </w:rPr>
  </w:style>
  <w:style w:type="paragraph" w:styleId="8">
    <w:name w:val="heading 8"/>
    <w:aliases w:val="vgu_Header8"/>
    <w:basedOn w:val="a1"/>
    <w:next w:val="a1"/>
    <w:link w:val="80"/>
    <w:uiPriority w:val="9"/>
    <w:unhideWhenUsed/>
    <w:qFormat/>
    <w:rsid w:val="006D46A3"/>
    <w:pPr>
      <w:keepNext/>
      <w:keepLines/>
      <w:numPr>
        <w:ilvl w:val="7"/>
        <w:numId w:val="5"/>
      </w:numPr>
      <w:tabs>
        <w:tab w:val="left" w:pos="2552"/>
      </w:tabs>
      <w:spacing w:before="200"/>
      <w:ind w:left="0" w:firstLine="851"/>
      <w:outlineLvl w:val="7"/>
    </w:pPr>
    <w:rPr>
      <w:rFonts w:eastAsiaTheme="majorEastAsia" w:cs="Times New Roman"/>
      <w:szCs w:val="20"/>
    </w:rPr>
  </w:style>
  <w:style w:type="paragraph" w:styleId="9">
    <w:name w:val="heading 9"/>
    <w:aliases w:val="vgu_Header9"/>
    <w:basedOn w:val="a1"/>
    <w:next w:val="a1"/>
    <w:link w:val="90"/>
    <w:uiPriority w:val="9"/>
    <w:unhideWhenUsed/>
    <w:qFormat/>
    <w:rsid w:val="006D46A3"/>
    <w:pPr>
      <w:keepNext/>
      <w:keepLines/>
      <w:numPr>
        <w:ilvl w:val="8"/>
        <w:numId w:val="5"/>
      </w:numPr>
      <w:tabs>
        <w:tab w:val="left" w:pos="2835"/>
      </w:tabs>
      <w:spacing w:before="200"/>
      <w:ind w:left="0" w:firstLine="851"/>
      <w:outlineLvl w:val="8"/>
    </w:pPr>
    <w:rPr>
      <w:rFonts w:asciiTheme="majorHAnsi" w:eastAsiaTheme="majorEastAsia" w:hAnsiTheme="majorHAnsi" w:cstheme="majorBidi"/>
      <w:iCs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aliases w:val="vgu_Header1 Знак"/>
    <w:basedOn w:val="a2"/>
    <w:link w:val="1"/>
    <w:uiPriority w:val="9"/>
    <w:rsid w:val="00EA6493"/>
    <w:rPr>
      <w:rFonts w:ascii="Times New Roman" w:eastAsiaTheme="majorEastAsia" w:hAnsi="Times New Roman" w:cs="Times New Roman"/>
      <w:b/>
      <w:bCs/>
      <w:noProof/>
      <w:sz w:val="24"/>
      <w:szCs w:val="36"/>
    </w:rPr>
  </w:style>
  <w:style w:type="character" w:customStyle="1" w:styleId="20">
    <w:name w:val="Заголовок 2 Знак"/>
    <w:aliases w:val="vgu_Header2 Знак"/>
    <w:basedOn w:val="a2"/>
    <w:link w:val="2"/>
    <w:uiPriority w:val="9"/>
    <w:rsid w:val="00EA6493"/>
    <w:rPr>
      <w:rFonts w:ascii="Times New Roman" w:eastAsiaTheme="majorEastAsia" w:hAnsi="Times New Roman" w:cs="Times New Roman"/>
      <w:b/>
      <w:bCs/>
      <w:sz w:val="24"/>
      <w:szCs w:val="36"/>
    </w:rPr>
  </w:style>
  <w:style w:type="character" w:customStyle="1" w:styleId="30">
    <w:name w:val="Заголовок 3 Знак"/>
    <w:aliases w:val="vgu_Header3 Знак"/>
    <w:basedOn w:val="a2"/>
    <w:link w:val="3"/>
    <w:uiPriority w:val="9"/>
    <w:rsid w:val="00EA6493"/>
    <w:rPr>
      <w:rFonts w:ascii="Times New Roman" w:eastAsiaTheme="majorEastAsia" w:hAnsi="Times New Roman" w:cs="Times New Roman"/>
      <w:b/>
      <w:bCs/>
      <w:sz w:val="24"/>
    </w:rPr>
  </w:style>
  <w:style w:type="character" w:customStyle="1" w:styleId="40">
    <w:name w:val="Заголовок 4 Знак"/>
    <w:aliases w:val="vgu_Header4 Знак"/>
    <w:basedOn w:val="a2"/>
    <w:link w:val="4"/>
    <w:uiPriority w:val="9"/>
    <w:rsid w:val="00EA6493"/>
    <w:rPr>
      <w:rFonts w:ascii="Times New Roman" w:eastAsiaTheme="majorEastAsia" w:hAnsi="Times New Roman" w:cs="Times New Roman"/>
      <w:b/>
      <w:bCs/>
      <w:iCs/>
      <w:sz w:val="24"/>
    </w:rPr>
  </w:style>
  <w:style w:type="character" w:customStyle="1" w:styleId="50">
    <w:name w:val="Заголовок 5 Знак"/>
    <w:aliases w:val="vgu_Header5 Знак"/>
    <w:basedOn w:val="a2"/>
    <w:link w:val="5"/>
    <w:uiPriority w:val="9"/>
    <w:rsid w:val="00815163"/>
    <w:rPr>
      <w:rFonts w:ascii="Times New Roman" w:eastAsiaTheme="majorEastAsia" w:hAnsi="Times New Roman" w:cs="Times New Roman"/>
      <w:b/>
      <w:sz w:val="24"/>
    </w:rPr>
  </w:style>
  <w:style w:type="character" w:customStyle="1" w:styleId="60">
    <w:name w:val="Заголовок 6 Знак"/>
    <w:aliases w:val="vgu_Header6 Знак"/>
    <w:basedOn w:val="a2"/>
    <w:link w:val="6"/>
    <w:uiPriority w:val="9"/>
    <w:rsid w:val="006D46A3"/>
    <w:rPr>
      <w:rFonts w:ascii="Times New Roman" w:eastAsiaTheme="majorEastAsia" w:hAnsi="Times New Roman" w:cs="Times New Roman"/>
      <w:iCs/>
      <w:sz w:val="24"/>
    </w:rPr>
  </w:style>
  <w:style w:type="character" w:customStyle="1" w:styleId="70">
    <w:name w:val="Заголовок 7 Знак"/>
    <w:aliases w:val="vgu_Header7 Знак"/>
    <w:basedOn w:val="a2"/>
    <w:link w:val="7"/>
    <w:uiPriority w:val="9"/>
    <w:rsid w:val="006D46A3"/>
    <w:rPr>
      <w:rFonts w:ascii="Times New Roman" w:eastAsiaTheme="majorEastAsia" w:hAnsi="Times New Roman" w:cs="Times New Roman"/>
      <w:iCs/>
      <w:sz w:val="24"/>
    </w:rPr>
  </w:style>
  <w:style w:type="character" w:customStyle="1" w:styleId="80">
    <w:name w:val="Заголовок 8 Знак"/>
    <w:aliases w:val="vgu_Header8 Знак"/>
    <w:basedOn w:val="a2"/>
    <w:link w:val="8"/>
    <w:uiPriority w:val="9"/>
    <w:rsid w:val="006D46A3"/>
    <w:rPr>
      <w:rFonts w:ascii="Times New Roman" w:eastAsiaTheme="majorEastAsia" w:hAnsi="Times New Roman" w:cs="Times New Roman"/>
      <w:sz w:val="24"/>
      <w:szCs w:val="20"/>
    </w:rPr>
  </w:style>
  <w:style w:type="character" w:customStyle="1" w:styleId="90">
    <w:name w:val="Заголовок 9 Знак"/>
    <w:aliases w:val="vgu_Header9 Знак"/>
    <w:basedOn w:val="a2"/>
    <w:link w:val="9"/>
    <w:uiPriority w:val="9"/>
    <w:rsid w:val="006D46A3"/>
    <w:rPr>
      <w:rFonts w:asciiTheme="majorHAnsi" w:eastAsiaTheme="majorEastAsia" w:hAnsiTheme="majorHAnsi" w:cstheme="majorBidi"/>
      <w:iCs/>
      <w:sz w:val="24"/>
      <w:szCs w:val="28"/>
    </w:rPr>
  </w:style>
  <w:style w:type="paragraph" w:styleId="a0">
    <w:name w:val="List Paragraph"/>
    <w:aliases w:val="vgu_List1"/>
    <w:basedOn w:val="a1"/>
    <w:link w:val="a5"/>
    <w:uiPriority w:val="34"/>
    <w:qFormat/>
    <w:rsid w:val="006D46A3"/>
    <w:pPr>
      <w:keepLines/>
      <w:numPr>
        <w:numId w:val="1"/>
      </w:numPr>
      <w:tabs>
        <w:tab w:val="left" w:pos="1276"/>
      </w:tabs>
      <w:spacing w:before="0"/>
      <w:ind w:left="0" w:firstLine="851"/>
    </w:pPr>
  </w:style>
  <w:style w:type="character" w:customStyle="1" w:styleId="a5">
    <w:name w:val="Абзац списка Знак"/>
    <w:aliases w:val="vgu_List1 Знак"/>
    <w:basedOn w:val="a2"/>
    <w:link w:val="a0"/>
    <w:uiPriority w:val="34"/>
    <w:locked/>
    <w:rsid w:val="006D46A3"/>
    <w:rPr>
      <w:rFonts w:ascii="Times New Roman" w:hAnsi="Times New Roman"/>
      <w:sz w:val="24"/>
    </w:rPr>
  </w:style>
  <w:style w:type="paragraph" w:customStyle="1" w:styleId="vguList2">
    <w:name w:val="vgu_List2"/>
    <w:basedOn w:val="a0"/>
    <w:qFormat/>
    <w:rsid w:val="006D46A3"/>
    <w:pPr>
      <w:tabs>
        <w:tab w:val="left" w:pos="2268"/>
      </w:tabs>
      <w:ind w:firstLine="1701"/>
    </w:pPr>
  </w:style>
  <w:style w:type="paragraph" w:customStyle="1" w:styleId="vguList3">
    <w:name w:val="vgu_List3"/>
    <w:basedOn w:val="vguList2"/>
    <w:qFormat/>
    <w:rsid w:val="006D46A3"/>
    <w:pPr>
      <w:tabs>
        <w:tab w:val="clear" w:pos="2268"/>
        <w:tab w:val="left" w:pos="3402"/>
      </w:tabs>
      <w:ind w:firstLine="2835"/>
    </w:pPr>
  </w:style>
  <w:style w:type="character" w:styleId="a6">
    <w:name w:val="Hyperlink"/>
    <w:basedOn w:val="a2"/>
    <w:uiPriority w:val="99"/>
    <w:unhideWhenUsed/>
    <w:rsid w:val="00C96227"/>
    <w:rPr>
      <w:color w:val="0000FF" w:themeColor="hyperlink"/>
      <w:u w:val="single"/>
    </w:rPr>
  </w:style>
  <w:style w:type="paragraph" w:customStyle="1" w:styleId="vguNumber">
    <w:name w:val="vgu_Number"/>
    <w:basedOn w:val="a0"/>
    <w:rsid w:val="006819D3"/>
    <w:pPr>
      <w:numPr>
        <w:numId w:val="4"/>
      </w:numPr>
      <w:spacing w:before="240"/>
    </w:pPr>
  </w:style>
  <w:style w:type="paragraph" w:customStyle="1" w:styleId="vguCContentName">
    <w:name w:val="vguC_Content_Name"/>
    <w:basedOn w:val="vguHeader"/>
    <w:link w:val="vguCContentName0"/>
    <w:qFormat/>
    <w:rsid w:val="00C96227"/>
    <w:pPr>
      <w:tabs>
        <w:tab w:val="left" w:pos="1985"/>
      </w:tabs>
    </w:pPr>
  </w:style>
  <w:style w:type="paragraph" w:styleId="a">
    <w:name w:val="List Bullet"/>
    <w:basedOn w:val="a1"/>
    <w:uiPriority w:val="99"/>
    <w:semiHidden/>
    <w:unhideWhenUsed/>
    <w:qFormat/>
    <w:rsid w:val="00ED6EE3"/>
    <w:pPr>
      <w:numPr>
        <w:numId w:val="2"/>
      </w:numPr>
      <w:spacing w:before="0"/>
      <w:ind w:left="425" w:hanging="425"/>
    </w:pPr>
  </w:style>
  <w:style w:type="character" w:customStyle="1" w:styleId="vguCContentName0">
    <w:name w:val="vguC_Content_Name Знак"/>
    <w:basedOn w:val="vguHeader0"/>
    <w:link w:val="vguCContentName"/>
    <w:rsid w:val="00C96227"/>
    <w:rPr>
      <w:rFonts w:ascii="Times New Roman" w:hAnsi="Times New Roman"/>
      <w:b/>
      <w:caps/>
      <w:sz w:val="24"/>
    </w:rPr>
  </w:style>
  <w:style w:type="paragraph" w:styleId="a7">
    <w:name w:val="Balloon Text"/>
    <w:basedOn w:val="a1"/>
    <w:link w:val="a8"/>
    <w:uiPriority w:val="99"/>
    <w:semiHidden/>
    <w:unhideWhenUsed/>
    <w:rsid w:val="00F952EF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2"/>
    <w:link w:val="a7"/>
    <w:uiPriority w:val="99"/>
    <w:semiHidden/>
    <w:rsid w:val="00F952EF"/>
    <w:rPr>
      <w:rFonts w:ascii="Tahoma" w:hAnsi="Tahoma" w:cs="Tahoma"/>
      <w:sz w:val="16"/>
      <w:szCs w:val="16"/>
    </w:rPr>
  </w:style>
  <w:style w:type="paragraph" w:styleId="a9">
    <w:name w:val="caption"/>
    <w:aliases w:val="vgu_PictureName"/>
    <w:basedOn w:val="a1"/>
    <w:next w:val="a1"/>
    <w:link w:val="aa"/>
    <w:uiPriority w:val="35"/>
    <w:unhideWhenUsed/>
    <w:qFormat/>
    <w:rsid w:val="00F84AC0"/>
    <w:pPr>
      <w:spacing w:before="0" w:after="240" w:line="720" w:lineRule="auto"/>
      <w:ind w:firstLine="0"/>
      <w:jc w:val="center"/>
    </w:pPr>
    <w:rPr>
      <w:bCs/>
      <w:szCs w:val="18"/>
    </w:rPr>
  </w:style>
  <w:style w:type="character" w:customStyle="1" w:styleId="aa">
    <w:name w:val="Название объекта Знак"/>
    <w:aliases w:val="vgu_PictureName Знак"/>
    <w:basedOn w:val="a2"/>
    <w:link w:val="a9"/>
    <w:uiPriority w:val="35"/>
    <w:rsid w:val="00F84AC0"/>
    <w:rPr>
      <w:rFonts w:ascii="Times New Roman" w:hAnsi="Times New Roman"/>
      <w:bCs/>
      <w:sz w:val="24"/>
      <w:szCs w:val="18"/>
    </w:rPr>
  </w:style>
  <w:style w:type="character" w:styleId="ab">
    <w:name w:val="Subtle Emphasis"/>
    <w:basedOn w:val="a2"/>
    <w:uiPriority w:val="99"/>
    <w:semiHidden/>
    <w:qFormat/>
    <w:rsid w:val="003B4D8E"/>
    <w:rPr>
      <w:i/>
      <w:iCs/>
      <w:color w:val="808080" w:themeColor="text1" w:themeTint="7F"/>
    </w:rPr>
  </w:style>
  <w:style w:type="table" w:styleId="ac">
    <w:name w:val="Table Grid"/>
    <w:basedOn w:val="a3"/>
    <w:uiPriority w:val="39"/>
    <w:rsid w:val="002D420C"/>
    <w:pPr>
      <w:spacing w:after="0" w:line="240" w:lineRule="auto"/>
    </w:pPr>
    <w:rPr>
      <w:rFonts w:ascii="Times New Roman" w:hAnsi="Times New Roman"/>
      <w:sz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jc w:val="left"/>
      </w:pPr>
      <w:rPr>
        <w:rFonts w:ascii="Times New Roman" w:hAnsi="Times New Roman"/>
        <w:sz w:val="24"/>
      </w:rPr>
    </w:tblStylePr>
  </w:style>
  <w:style w:type="paragraph" w:customStyle="1" w:styleId="vgutTableText">
    <w:name w:val="vgut_TableText"/>
    <w:basedOn w:val="a1"/>
    <w:link w:val="vgutTableText0"/>
    <w:qFormat/>
    <w:rsid w:val="001568A3"/>
    <w:pPr>
      <w:spacing w:before="0" w:after="60" w:line="276" w:lineRule="auto"/>
      <w:ind w:firstLine="0"/>
      <w:jc w:val="left"/>
    </w:pPr>
  </w:style>
  <w:style w:type="character" w:customStyle="1" w:styleId="vgutTableText0">
    <w:name w:val="vgut_TableText Знак"/>
    <w:basedOn w:val="a2"/>
    <w:link w:val="vgutTableText"/>
    <w:rsid w:val="001568A3"/>
    <w:rPr>
      <w:rFonts w:ascii="Times New Roman" w:hAnsi="Times New Roman"/>
      <w:sz w:val="24"/>
    </w:rPr>
  </w:style>
  <w:style w:type="paragraph" w:customStyle="1" w:styleId="vguAdditionName">
    <w:name w:val="vgu_AdditionName"/>
    <w:basedOn w:val="1"/>
    <w:qFormat/>
    <w:rsid w:val="00B6663A"/>
    <w:pPr>
      <w:pageBreakBefore w:val="0"/>
      <w:numPr>
        <w:numId w:val="3"/>
      </w:numPr>
      <w:tabs>
        <w:tab w:val="num" w:pos="360"/>
      </w:tabs>
      <w:ind w:left="2693" w:hanging="2693"/>
    </w:pPr>
    <w:rPr>
      <w:caps/>
      <w:smallCaps/>
    </w:rPr>
  </w:style>
  <w:style w:type="paragraph" w:customStyle="1" w:styleId="vguHeader">
    <w:name w:val="vgu_Header"/>
    <w:basedOn w:val="a1"/>
    <w:link w:val="vguHeader0"/>
    <w:qFormat/>
    <w:rsid w:val="00303DC8"/>
    <w:pPr>
      <w:keepNext/>
      <w:keepLines/>
      <w:pageBreakBefore/>
      <w:ind w:firstLine="0"/>
      <w:jc w:val="center"/>
    </w:pPr>
    <w:rPr>
      <w:b/>
      <w:caps/>
    </w:rPr>
  </w:style>
  <w:style w:type="character" w:customStyle="1" w:styleId="vguHeader0">
    <w:name w:val="vgu_Header Знак"/>
    <w:basedOn w:val="a2"/>
    <w:link w:val="vguHeader"/>
    <w:rsid w:val="00303DC8"/>
    <w:rPr>
      <w:rFonts w:ascii="Times New Roman" w:hAnsi="Times New Roman"/>
      <w:b/>
      <w:caps/>
      <w:sz w:val="28"/>
    </w:rPr>
  </w:style>
  <w:style w:type="paragraph" w:styleId="11">
    <w:name w:val="toc 1"/>
    <w:aliases w:val="vguC_Contents1"/>
    <w:basedOn w:val="a1"/>
    <w:next w:val="a1"/>
    <w:link w:val="12"/>
    <w:autoRedefine/>
    <w:uiPriority w:val="39"/>
    <w:rsid w:val="00C96227"/>
    <w:pPr>
      <w:tabs>
        <w:tab w:val="left" w:pos="426"/>
        <w:tab w:val="right" w:leader="dot" w:pos="10206"/>
      </w:tabs>
      <w:spacing w:before="0" w:line="276" w:lineRule="auto"/>
      <w:ind w:left="426" w:right="567" w:hanging="426"/>
      <w:contextualSpacing w:val="0"/>
      <w:jc w:val="left"/>
    </w:pPr>
    <w:rPr>
      <w:rFonts w:eastAsia="Times New Roman" w:cs="Times New Roman"/>
      <w:noProof/>
      <w:szCs w:val="24"/>
    </w:rPr>
  </w:style>
  <w:style w:type="character" w:customStyle="1" w:styleId="12">
    <w:name w:val="Оглавление 1 Знак"/>
    <w:aliases w:val="vguC_Contents1 Знак"/>
    <w:basedOn w:val="a2"/>
    <w:link w:val="11"/>
    <w:uiPriority w:val="39"/>
    <w:rsid w:val="00C96227"/>
    <w:rPr>
      <w:rFonts w:ascii="Times New Roman" w:eastAsia="Times New Roman" w:hAnsi="Times New Roman" w:cs="Times New Roman"/>
      <w:noProof/>
      <w:sz w:val="24"/>
      <w:szCs w:val="24"/>
    </w:rPr>
  </w:style>
  <w:style w:type="paragraph" w:styleId="21">
    <w:name w:val="toc 2"/>
    <w:aliases w:val="vguC_Contents2"/>
    <w:basedOn w:val="a1"/>
    <w:next w:val="a1"/>
    <w:autoRedefine/>
    <w:uiPriority w:val="39"/>
    <w:rsid w:val="00C96227"/>
    <w:pPr>
      <w:tabs>
        <w:tab w:val="left" w:pos="1134"/>
        <w:tab w:val="right" w:leader="dot" w:pos="10206"/>
      </w:tabs>
      <w:spacing w:before="0" w:line="276" w:lineRule="auto"/>
      <w:ind w:right="567" w:firstLine="567"/>
      <w:contextualSpacing w:val="0"/>
      <w:jc w:val="left"/>
    </w:pPr>
    <w:rPr>
      <w:rFonts w:eastAsia="Times New Roman" w:cs="Times New Roman"/>
      <w:noProof/>
      <w:szCs w:val="24"/>
    </w:rPr>
  </w:style>
  <w:style w:type="paragraph" w:styleId="31">
    <w:name w:val="toc 3"/>
    <w:aliases w:val="vguC_Contents3"/>
    <w:basedOn w:val="a1"/>
    <w:next w:val="a1"/>
    <w:autoRedefine/>
    <w:uiPriority w:val="39"/>
    <w:rsid w:val="00C96227"/>
    <w:pPr>
      <w:tabs>
        <w:tab w:val="left" w:pos="1843"/>
        <w:tab w:val="right" w:leader="dot" w:pos="10206"/>
      </w:tabs>
      <w:spacing w:before="0" w:line="276" w:lineRule="auto"/>
      <w:ind w:right="567" w:firstLine="1134"/>
      <w:contextualSpacing w:val="0"/>
      <w:jc w:val="left"/>
    </w:pPr>
    <w:rPr>
      <w:rFonts w:eastAsia="Times New Roman" w:cs="Times New Roman"/>
      <w:noProof/>
      <w:szCs w:val="24"/>
    </w:rPr>
  </w:style>
  <w:style w:type="paragraph" w:styleId="41">
    <w:name w:val="toc 4"/>
    <w:aliases w:val="vguC_Contents1Add"/>
    <w:basedOn w:val="a1"/>
    <w:next w:val="a1"/>
    <w:autoRedefine/>
    <w:uiPriority w:val="39"/>
    <w:unhideWhenUsed/>
    <w:rsid w:val="00224E38"/>
    <w:pPr>
      <w:tabs>
        <w:tab w:val="left" w:pos="-4678"/>
        <w:tab w:val="left" w:pos="1985"/>
        <w:tab w:val="right" w:leader="dot" w:pos="10206"/>
      </w:tabs>
      <w:suppressAutoHyphens/>
      <w:spacing w:before="0" w:line="276" w:lineRule="auto"/>
      <w:ind w:left="1985" w:right="566" w:hanging="1985"/>
      <w:jc w:val="left"/>
    </w:pPr>
    <w:rPr>
      <w:noProof/>
    </w:rPr>
  </w:style>
  <w:style w:type="paragraph" w:customStyle="1" w:styleId="vgutTableName">
    <w:name w:val="vgut_TableName"/>
    <w:basedOn w:val="a1"/>
    <w:link w:val="vgutTableName0"/>
    <w:qFormat/>
    <w:rsid w:val="00F84AC0"/>
    <w:pPr>
      <w:spacing w:before="60" w:after="60" w:line="276" w:lineRule="auto"/>
      <w:ind w:firstLine="0"/>
      <w:contextualSpacing w:val="0"/>
      <w:jc w:val="left"/>
    </w:pPr>
  </w:style>
  <w:style w:type="character" w:customStyle="1" w:styleId="vgutTableName0">
    <w:name w:val="vgut_TableName Знак"/>
    <w:basedOn w:val="aa"/>
    <w:link w:val="vgutTableName"/>
    <w:rsid w:val="00F84AC0"/>
    <w:rPr>
      <w:rFonts w:ascii="Times New Roman" w:hAnsi="Times New Roman"/>
      <w:bCs w:val="0"/>
      <w:sz w:val="24"/>
      <w:szCs w:val="18"/>
    </w:rPr>
  </w:style>
  <w:style w:type="paragraph" w:styleId="ad">
    <w:name w:val="header"/>
    <w:aliases w:val="vgux_TitleHeader"/>
    <w:basedOn w:val="a1"/>
    <w:link w:val="ae"/>
    <w:uiPriority w:val="99"/>
    <w:unhideWhenUsed/>
    <w:rsid w:val="00C17A21"/>
    <w:pPr>
      <w:tabs>
        <w:tab w:val="center" w:pos="4677"/>
        <w:tab w:val="right" w:pos="9355"/>
      </w:tabs>
      <w:spacing w:before="0" w:line="240" w:lineRule="auto"/>
    </w:pPr>
  </w:style>
  <w:style w:type="character" w:customStyle="1" w:styleId="ae">
    <w:name w:val="Верхний колонтитул Знак"/>
    <w:aliases w:val="vgux_TitleHeader Знак"/>
    <w:basedOn w:val="a2"/>
    <w:link w:val="ad"/>
    <w:uiPriority w:val="99"/>
    <w:rsid w:val="00C17A21"/>
    <w:rPr>
      <w:rFonts w:ascii="Times New Roman" w:hAnsi="Times New Roman"/>
      <w:sz w:val="28"/>
    </w:rPr>
  </w:style>
  <w:style w:type="paragraph" w:styleId="af">
    <w:name w:val="footer"/>
    <w:aliases w:val="vgux_TitleFooter"/>
    <w:basedOn w:val="a1"/>
    <w:link w:val="af0"/>
    <w:uiPriority w:val="98"/>
    <w:unhideWhenUsed/>
    <w:rsid w:val="003D56FE"/>
    <w:pPr>
      <w:tabs>
        <w:tab w:val="center" w:pos="4677"/>
        <w:tab w:val="right" w:pos="9355"/>
      </w:tabs>
      <w:spacing w:before="0" w:line="240" w:lineRule="auto"/>
      <w:ind w:firstLine="0"/>
      <w:jc w:val="center"/>
    </w:pPr>
    <w:rPr>
      <w:b/>
      <w:sz w:val="32"/>
    </w:rPr>
  </w:style>
  <w:style w:type="character" w:customStyle="1" w:styleId="af0">
    <w:name w:val="Нижний колонтитул Знак"/>
    <w:aliases w:val="vgux_TitleFooter Знак"/>
    <w:basedOn w:val="a2"/>
    <w:link w:val="af"/>
    <w:uiPriority w:val="98"/>
    <w:rsid w:val="00627B79"/>
    <w:rPr>
      <w:rFonts w:ascii="Times New Roman" w:hAnsi="Times New Roman"/>
      <w:b/>
      <w:sz w:val="32"/>
    </w:rPr>
  </w:style>
  <w:style w:type="character" w:styleId="af1">
    <w:name w:val="page number"/>
    <w:aliases w:val="vgux_PageNumber"/>
    <w:basedOn w:val="a2"/>
    <w:rsid w:val="00C17A21"/>
    <w:rPr>
      <w:szCs w:val="24"/>
    </w:rPr>
  </w:style>
  <w:style w:type="paragraph" w:customStyle="1" w:styleId="vguxTitleDocName">
    <w:name w:val="vgux_TitleDocName"/>
    <w:basedOn w:val="a1"/>
    <w:qFormat/>
    <w:rsid w:val="00FF06B0"/>
    <w:pPr>
      <w:spacing w:before="480" w:after="120"/>
      <w:ind w:firstLine="0"/>
      <w:contextualSpacing w:val="0"/>
      <w:jc w:val="center"/>
    </w:pPr>
    <w:rPr>
      <w:b/>
      <w:caps/>
      <w:sz w:val="32"/>
      <w:lang w:val="en-US"/>
    </w:rPr>
  </w:style>
  <w:style w:type="paragraph" w:customStyle="1" w:styleId="vguxTitleDocType">
    <w:name w:val="vgux_TitleDocType"/>
    <w:basedOn w:val="a1"/>
    <w:qFormat/>
    <w:rsid w:val="00FF06B0"/>
    <w:pPr>
      <w:spacing w:before="0" w:after="360"/>
      <w:ind w:firstLine="0"/>
      <w:jc w:val="center"/>
    </w:pPr>
    <w:rPr>
      <w:b/>
      <w:smallCaps/>
    </w:rPr>
  </w:style>
  <w:style w:type="paragraph" w:customStyle="1" w:styleId="vguxTitleText">
    <w:name w:val="vgux_TitleText"/>
    <w:basedOn w:val="a1"/>
    <w:qFormat/>
    <w:rsid w:val="00FF06B0"/>
    <w:pPr>
      <w:ind w:firstLine="0"/>
      <w:jc w:val="center"/>
    </w:pPr>
  </w:style>
  <w:style w:type="paragraph" w:customStyle="1" w:styleId="vguxTitleDocTheme">
    <w:name w:val="vgux_TitleDocTheme"/>
    <w:basedOn w:val="a1"/>
    <w:qFormat/>
    <w:rsid w:val="00FF06B0"/>
    <w:pPr>
      <w:spacing w:before="0" w:after="960"/>
      <w:ind w:firstLine="0"/>
      <w:jc w:val="center"/>
    </w:pPr>
    <w:rPr>
      <w:b/>
      <w:caps/>
      <w:sz w:val="32"/>
      <w:lang w:val="en-US"/>
    </w:rPr>
  </w:style>
  <w:style w:type="character" w:styleId="af2">
    <w:name w:val="annotation reference"/>
    <w:basedOn w:val="a2"/>
    <w:uiPriority w:val="99"/>
    <w:semiHidden/>
    <w:unhideWhenUsed/>
    <w:rsid w:val="006505F8"/>
    <w:rPr>
      <w:sz w:val="16"/>
      <w:szCs w:val="16"/>
    </w:rPr>
  </w:style>
  <w:style w:type="paragraph" w:styleId="af3">
    <w:name w:val="annotation text"/>
    <w:basedOn w:val="a1"/>
    <w:link w:val="af4"/>
    <w:uiPriority w:val="99"/>
    <w:semiHidden/>
    <w:unhideWhenUsed/>
    <w:rsid w:val="006505F8"/>
    <w:pPr>
      <w:spacing w:line="240" w:lineRule="auto"/>
    </w:pPr>
    <w:rPr>
      <w:sz w:val="20"/>
      <w:szCs w:val="20"/>
    </w:rPr>
  </w:style>
  <w:style w:type="character" w:customStyle="1" w:styleId="af4">
    <w:name w:val="Текст примечания Знак"/>
    <w:basedOn w:val="a2"/>
    <w:link w:val="af3"/>
    <w:uiPriority w:val="99"/>
    <w:semiHidden/>
    <w:rsid w:val="006505F8"/>
    <w:rPr>
      <w:rFonts w:ascii="Times New Roman" w:hAnsi="Times New Roman"/>
      <w:sz w:val="20"/>
      <w:szCs w:val="20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6505F8"/>
    <w:rPr>
      <w:b/>
      <w:bCs/>
    </w:rPr>
  </w:style>
  <w:style w:type="character" w:customStyle="1" w:styleId="af6">
    <w:name w:val="Тема примечания Знак"/>
    <w:basedOn w:val="af4"/>
    <w:link w:val="af5"/>
    <w:uiPriority w:val="99"/>
    <w:semiHidden/>
    <w:rsid w:val="006505F8"/>
    <w:rPr>
      <w:rFonts w:ascii="Times New Roman" w:hAnsi="Times New Roman"/>
      <w:b/>
      <w:bCs/>
      <w:sz w:val="20"/>
      <w:szCs w:val="20"/>
    </w:rPr>
  </w:style>
  <w:style w:type="paragraph" w:styleId="af7">
    <w:name w:val="footnote text"/>
    <w:basedOn w:val="a1"/>
    <w:link w:val="af8"/>
    <w:uiPriority w:val="99"/>
    <w:unhideWhenUsed/>
    <w:rsid w:val="008374E1"/>
    <w:pPr>
      <w:spacing w:before="0" w:line="240" w:lineRule="auto"/>
    </w:pPr>
    <w:rPr>
      <w:sz w:val="20"/>
      <w:szCs w:val="20"/>
    </w:rPr>
  </w:style>
  <w:style w:type="character" w:customStyle="1" w:styleId="af8">
    <w:name w:val="Текст сноски Знак"/>
    <w:basedOn w:val="a2"/>
    <w:link w:val="af7"/>
    <w:uiPriority w:val="99"/>
    <w:rsid w:val="008374E1"/>
    <w:rPr>
      <w:rFonts w:ascii="Times New Roman" w:hAnsi="Times New Roman"/>
      <w:sz w:val="20"/>
      <w:szCs w:val="20"/>
    </w:rPr>
  </w:style>
  <w:style w:type="character" w:styleId="af9">
    <w:name w:val="footnote reference"/>
    <w:basedOn w:val="a2"/>
    <w:uiPriority w:val="99"/>
    <w:semiHidden/>
    <w:unhideWhenUsed/>
    <w:rsid w:val="008374E1"/>
    <w:rPr>
      <w:vertAlign w:val="superscript"/>
    </w:rPr>
  </w:style>
  <w:style w:type="paragraph" w:styleId="afa">
    <w:name w:val="Revision"/>
    <w:hidden/>
    <w:uiPriority w:val="99"/>
    <w:semiHidden/>
    <w:rsid w:val="009C0B09"/>
    <w:pPr>
      <w:spacing w:after="0" w:line="240" w:lineRule="auto"/>
    </w:pPr>
    <w:rPr>
      <w:rFonts w:ascii="Times New Roman" w:hAnsi="Times New Roman"/>
      <w:sz w:val="28"/>
    </w:rPr>
  </w:style>
  <w:style w:type="paragraph" w:styleId="afb">
    <w:name w:val="TOC Heading"/>
    <w:basedOn w:val="1"/>
    <w:next w:val="a1"/>
    <w:uiPriority w:val="39"/>
    <w:unhideWhenUsed/>
    <w:qFormat/>
    <w:rsid w:val="00442256"/>
    <w:pPr>
      <w:pageBreakBefore w:val="0"/>
      <w:numPr>
        <w:numId w:val="0"/>
      </w:numPr>
      <w:tabs>
        <w:tab w:val="clear" w:pos="1418"/>
      </w:tabs>
      <w:spacing w:before="240" w:line="259" w:lineRule="auto"/>
      <w:contextualSpacing w:val="0"/>
      <w:outlineLvl w:val="9"/>
    </w:pPr>
    <w:rPr>
      <w:rFonts w:asciiTheme="majorHAnsi" w:hAnsiTheme="majorHAnsi" w:cstheme="majorBidi"/>
      <w:b w:val="0"/>
      <w:bCs w:val="0"/>
      <w:noProof w:val="0"/>
      <w:color w:val="365F91" w:themeColor="accent1" w:themeShade="BF"/>
      <w:sz w:val="32"/>
      <w:szCs w:val="32"/>
    </w:rPr>
  </w:style>
  <w:style w:type="character" w:customStyle="1" w:styleId="normaltextrun">
    <w:name w:val="normaltextrun"/>
    <w:basedOn w:val="a2"/>
    <w:rsid w:val="00B6693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98"/>
    <w:lsdException w:name="caption" w:uiPriority="35" w:qFormat="1"/>
    <w:lsdException w:name="page number" w:uiPriority="0"/>
    <w:lsdException w:name="List Bullet" w:qFormat="1"/>
    <w:lsdException w:name="Title" w:semiHidden="0" w:unhideWhenUsed="0"/>
    <w:lsdException w:name="Default Paragraph Font" w:uiPriority="1"/>
    <w:lsdException w:name="Body Text Indent" w:uiPriority="0"/>
    <w:lsdException w:name="Subtitle" w:semiHidden="0" w:unhideWhenUsed="0" w:qFormat="1"/>
    <w:lsdException w:name="Note Heading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locked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nhideWhenUsed="0" w:qFormat="1"/>
    <w:lsdException w:name="Intense Emphasis" w:semiHidden="0" w:uiPriority="21" w:unhideWhenUsed="0" w:qFormat="1"/>
    <w:lsdException w:name="Subtle Reference" w:semiHidden="0" w:unhideWhenUsed="0" w:qFormat="1"/>
    <w:lsdException w:name="Intense Reference" w:semiHidden="0" w:unhideWhenUsed="0" w:qFormat="1"/>
    <w:lsdException w:name="Book Title" w:semiHidden="0" w:unhideWhenUsed="0"/>
    <w:lsdException w:name="Bibliography" w:uiPriority="37"/>
    <w:lsdException w:name="TOC Heading" w:uiPriority="39" w:qFormat="1"/>
  </w:latentStyles>
  <w:style w:type="paragraph" w:default="1" w:styleId="a1">
    <w:name w:val="Normal"/>
    <w:aliases w:val="vgu_Text"/>
    <w:qFormat/>
    <w:rsid w:val="00C96227"/>
    <w:pPr>
      <w:spacing w:before="240" w:after="0" w:line="360" w:lineRule="auto"/>
      <w:ind w:firstLine="851"/>
      <w:contextualSpacing/>
      <w:jc w:val="both"/>
    </w:pPr>
    <w:rPr>
      <w:rFonts w:ascii="Times New Roman" w:hAnsi="Times New Roman"/>
      <w:sz w:val="24"/>
    </w:rPr>
  </w:style>
  <w:style w:type="paragraph" w:styleId="1">
    <w:name w:val="heading 1"/>
    <w:aliases w:val="vgu_Header1"/>
    <w:basedOn w:val="a1"/>
    <w:next w:val="a1"/>
    <w:link w:val="10"/>
    <w:uiPriority w:val="9"/>
    <w:qFormat/>
    <w:rsid w:val="00EA6493"/>
    <w:pPr>
      <w:keepNext/>
      <w:keepLines/>
      <w:pageBreakBefore/>
      <w:numPr>
        <w:numId w:val="5"/>
      </w:numPr>
      <w:tabs>
        <w:tab w:val="left" w:pos="1418"/>
      </w:tabs>
      <w:spacing w:before="480"/>
      <w:ind w:left="0" w:firstLine="851"/>
      <w:jc w:val="left"/>
      <w:outlineLvl w:val="0"/>
    </w:pPr>
    <w:rPr>
      <w:rFonts w:eastAsiaTheme="majorEastAsia" w:cs="Times New Roman"/>
      <w:b/>
      <w:bCs/>
      <w:noProof/>
      <w:szCs w:val="36"/>
    </w:rPr>
  </w:style>
  <w:style w:type="paragraph" w:styleId="2">
    <w:name w:val="heading 2"/>
    <w:aliases w:val="vgu_Header2"/>
    <w:basedOn w:val="a1"/>
    <w:next w:val="a1"/>
    <w:link w:val="20"/>
    <w:uiPriority w:val="9"/>
    <w:unhideWhenUsed/>
    <w:qFormat/>
    <w:rsid w:val="00EA6493"/>
    <w:pPr>
      <w:keepNext/>
      <w:keepLines/>
      <w:numPr>
        <w:ilvl w:val="1"/>
        <w:numId w:val="5"/>
      </w:numPr>
      <w:tabs>
        <w:tab w:val="num" w:pos="964"/>
        <w:tab w:val="left" w:pos="1560"/>
      </w:tabs>
      <w:spacing w:before="200"/>
      <w:ind w:left="0" w:firstLine="851"/>
      <w:outlineLvl w:val="1"/>
    </w:pPr>
    <w:rPr>
      <w:rFonts w:eastAsiaTheme="majorEastAsia" w:cs="Times New Roman"/>
      <w:b/>
      <w:bCs/>
      <w:szCs w:val="36"/>
    </w:rPr>
  </w:style>
  <w:style w:type="paragraph" w:styleId="3">
    <w:name w:val="heading 3"/>
    <w:aliases w:val="vgu_Header3"/>
    <w:basedOn w:val="a1"/>
    <w:next w:val="a1"/>
    <w:link w:val="30"/>
    <w:uiPriority w:val="9"/>
    <w:unhideWhenUsed/>
    <w:qFormat/>
    <w:rsid w:val="00EA6493"/>
    <w:pPr>
      <w:keepNext/>
      <w:keepLines/>
      <w:numPr>
        <w:ilvl w:val="2"/>
        <w:numId w:val="5"/>
      </w:numPr>
      <w:tabs>
        <w:tab w:val="left" w:pos="1701"/>
      </w:tabs>
      <w:spacing w:before="200"/>
      <w:ind w:left="0" w:firstLine="851"/>
      <w:outlineLvl w:val="2"/>
    </w:pPr>
    <w:rPr>
      <w:rFonts w:eastAsiaTheme="majorEastAsia" w:cs="Times New Roman"/>
      <w:b/>
      <w:bCs/>
    </w:rPr>
  </w:style>
  <w:style w:type="paragraph" w:styleId="4">
    <w:name w:val="heading 4"/>
    <w:aliases w:val="vgu_Header4"/>
    <w:basedOn w:val="a1"/>
    <w:next w:val="a1"/>
    <w:link w:val="40"/>
    <w:uiPriority w:val="9"/>
    <w:unhideWhenUsed/>
    <w:qFormat/>
    <w:rsid w:val="00EA6493"/>
    <w:pPr>
      <w:keepNext/>
      <w:keepLines/>
      <w:numPr>
        <w:ilvl w:val="3"/>
        <w:numId w:val="5"/>
      </w:numPr>
      <w:tabs>
        <w:tab w:val="left" w:pos="1843"/>
      </w:tabs>
      <w:spacing w:before="200"/>
      <w:ind w:left="0" w:firstLine="851"/>
      <w:outlineLvl w:val="3"/>
    </w:pPr>
    <w:rPr>
      <w:rFonts w:eastAsiaTheme="majorEastAsia" w:cs="Times New Roman"/>
      <w:b/>
      <w:bCs/>
      <w:iCs/>
    </w:rPr>
  </w:style>
  <w:style w:type="paragraph" w:styleId="5">
    <w:name w:val="heading 5"/>
    <w:aliases w:val="vgu_Header5"/>
    <w:basedOn w:val="a1"/>
    <w:next w:val="a1"/>
    <w:link w:val="50"/>
    <w:uiPriority w:val="9"/>
    <w:unhideWhenUsed/>
    <w:qFormat/>
    <w:rsid w:val="00815163"/>
    <w:pPr>
      <w:keepNext/>
      <w:keepLines/>
      <w:numPr>
        <w:ilvl w:val="4"/>
        <w:numId w:val="5"/>
      </w:numPr>
      <w:tabs>
        <w:tab w:val="left" w:pos="1985"/>
      </w:tabs>
      <w:spacing w:before="200"/>
      <w:ind w:left="0" w:firstLine="851"/>
      <w:outlineLvl w:val="4"/>
    </w:pPr>
    <w:rPr>
      <w:rFonts w:eastAsiaTheme="majorEastAsia" w:cs="Times New Roman"/>
      <w:b/>
    </w:rPr>
  </w:style>
  <w:style w:type="paragraph" w:styleId="6">
    <w:name w:val="heading 6"/>
    <w:aliases w:val="vgu_Header6"/>
    <w:basedOn w:val="a1"/>
    <w:next w:val="a1"/>
    <w:link w:val="60"/>
    <w:uiPriority w:val="9"/>
    <w:unhideWhenUsed/>
    <w:qFormat/>
    <w:rsid w:val="006D46A3"/>
    <w:pPr>
      <w:keepNext/>
      <w:keepLines/>
      <w:numPr>
        <w:ilvl w:val="5"/>
        <w:numId w:val="5"/>
      </w:numPr>
      <w:tabs>
        <w:tab w:val="left" w:pos="2268"/>
      </w:tabs>
      <w:spacing w:before="200"/>
      <w:ind w:left="0" w:firstLine="851"/>
      <w:outlineLvl w:val="5"/>
    </w:pPr>
    <w:rPr>
      <w:rFonts w:eastAsiaTheme="majorEastAsia" w:cs="Times New Roman"/>
      <w:iCs/>
    </w:rPr>
  </w:style>
  <w:style w:type="paragraph" w:styleId="7">
    <w:name w:val="heading 7"/>
    <w:aliases w:val="vgu_Header7"/>
    <w:basedOn w:val="a1"/>
    <w:next w:val="a1"/>
    <w:link w:val="70"/>
    <w:uiPriority w:val="9"/>
    <w:unhideWhenUsed/>
    <w:qFormat/>
    <w:rsid w:val="006D46A3"/>
    <w:pPr>
      <w:keepNext/>
      <w:keepLines/>
      <w:numPr>
        <w:ilvl w:val="6"/>
        <w:numId w:val="5"/>
      </w:numPr>
      <w:tabs>
        <w:tab w:val="left" w:pos="2410"/>
      </w:tabs>
      <w:spacing w:before="200"/>
      <w:ind w:left="0" w:firstLine="851"/>
      <w:outlineLvl w:val="6"/>
    </w:pPr>
    <w:rPr>
      <w:rFonts w:eastAsiaTheme="majorEastAsia" w:cs="Times New Roman"/>
      <w:iCs/>
    </w:rPr>
  </w:style>
  <w:style w:type="paragraph" w:styleId="8">
    <w:name w:val="heading 8"/>
    <w:aliases w:val="vgu_Header8"/>
    <w:basedOn w:val="a1"/>
    <w:next w:val="a1"/>
    <w:link w:val="80"/>
    <w:uiPriority w:val="9"/>
    <w:unhideWhenUsed/>
    <w:qFormat/>
    <w:rsid w:val="006D46A3"/>
    <w:pPr>
      <w:keepNext/>
      <w:keepLines/>
      <w:numPr>
        <w:ilvl w:val="7"/>
        <w:numId w:val="5"/>
      </w:numPr>
      <w:tabs>
        <w:tab w:val="left" w:pos="2552"/>
      </w:tabs>
      <w:spacing w:before="200"/>
      <w:ind w:left="0" w:firstLine="851"/>
      <w:outlineLvl w:val="7"/>
    </w:pPr>
    <w:rPr>
      <w:rFonts w:eastAsiaTheme="majorEastAsia" w:cs="Times New Roman"/>
      <w:szCs w:val="20"/>
    </w:rPr>
  </w:style>
  <w:style w:type="paragraph" w:styleId="9">
    <w:name w:val="heading 9"/>
    <w:aliases w:val="vgu_Header9"/>
    <w:basedOn w:val="a1"/>
    <w:next w:val="a1"/>
    <w:link w:val="90"/>
    <w:uiPriority w:val="9"/>
    <w:unhideWhenUsed/>
    <w:qFormat/>
    <w:rsid w:val="006D46A3"/>
    <w:pPr>
      <w:keepNext/>
      <w:keepLines/>
      <w:numPr>
        <w:ilvl w:val="8"/>
        <w:numId w:val="5"/>
      </w:numPr>
      <w:tabs>
        <w:tab w:val="left" w:pos="2835"/>
      </w:tabs>
      <w:spacing w:before="200"/>
      <w:ind w:left="0" w:firstLine="851"/>
      <w:outlineLvl w:val="8"/>
    </w:pPr>
    <w:rPr>
      <w:rFonts w:asciiTheme="majorHAnsi" w:eastAsiaTheme="majorEastAsia" w:hAnsiTheme="majorHAnsi" w:cstheme="majorBidi"/>
      <w:iCs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aliases w:val="vgu_Header1 Знак"/>
    <w:basedOn w:val="a2"/>
    <w:link w:val="1"/>
    <w:uiPriority w:val="9"/>
    <w:rsid w:val="00EA6493"/>
    <w:rPr>
      <w:rFonts w:ascii="Times New Roman" w:eastAsiaTheme="majorEastAsia" w:hAnsi="Times New Roman" w:cs="Times New Roman"/>
      <w:b/>
      <w:bCs/>
      <w:noProof/>
      <w:sz w:val="24"/>
      <w:szCs w:val="36"/>
    </w:rPr>
  </w:style>
  <w:style w:type="character" w:customStyle="1" w:styleId="20">
    <w:name w:val="Заголовок 2 Знак"/>
    <w:aliases w:val="vgu_Header2 Знак"/>
    <w:basedOn w:val="a2"/>
    <w:link w:val="2"/>
    <w:uiPriority w:val="9"/>
    <w:rsid w:val="00EA6493"/>
    <w:rPr>
      <w:rFonts w:ascii="Times New Roman" w:eastAsiaTheme="majorEastAsia" w:hAnsi="Times New Roman" w:cs="Times New Roman"/>
      <w:b/>
      <w:bCs/>
      <w:sz w:val="24"/>
      <w:szCs w:val="36"/>
    </w:rPr>
  </w:style>
  <w:style w:type="character" w:customStyle="1" w:styleId="30">
    <w:name w:val="Заголовок 3 Знак"/>
    <w:aliases w:val="vgu_Header3 Знак"/>
    <w:basedOn w:val="a2"/>
    <w:link w:val="3"/>
    <w:uiPriority w:val="9"/>
    <w:rsid w:val="00EA6493"/>
    <w:rPr>
      <w:rFonts w:ascii="Times New Roman" w:eastAsiaTheme="majorEastAsia" w:hAnsi="Times New Roman" w:cs="Times New Roman"/>
      <w:b/>
      <w:bCs/>
      <w:sz w:val="24"/>
    </w:rPr>
  </w:style>
  <w:style w:type="character" w:customStyle="1" w:styleId="40">
    <w:name w:val="Заголовок 4 Знак"/>
    <w:aliases w:val="vgu_Header4 Знак"/>
    <w:basedOn w:val="a2"/>
    <w:link w:val="4"/>
    <w:uiPriority w:val="9"/>
    <w:rsid w:val="00EA6493"/>
    <w:rPr>
      <w:rFonts w:ascii="Times New Roman" w:eastAsiaTheme="majorEastAsia" w:hAnsi="Times New Roman" w:cs="Times New Roman"/>
      <w:b/>
      <w:bCs/>
      <w:iCs/>
      <w:sz w:val="24"/>
    </w:rPr>
  </w:style>
  <w:style w:type="character" w:customStyle="1" w:styleId="50">
    <w:name w:val="Заголовок 5 Знак"/>
    <w:aliases w:val="vgu_Header5 Знак"/>
    <w:basedOn w:val="a2"/>
    <w:link w:val="5"/>
    <w:uiPriority w:val="9"/>
    <w:rsid w:val="00815163"/>
    <w:rPr>
      <w:rFonts w:ascii="Times New Roman" w:eastAsiaTheme="majorEastAsia" w:hAnsi="Times New Roman" w:cs="Times New Roman"/>
      <w:b/>
      <w:sz w:val="24"/>
    </w:rPr>
  </w:style>
  <w:style w:type="character" w:customStyle="1" w:styleId="60">
    <w:name w:val="Заголовок 6 Знак"/>
    <w:aliases w:val="vgu_Header6 Знак"/>
    <w:basedOn w:val="a2"/>
    <w:link w:val="6"/>
    <w:uiPriority w:val="9"/>
    <w:rsid w:val="006D46A3"/>
    <w:rPr>
      <w:rFonts w:ascii="Times New Roman" w:eastAsiaTheme="majorEastAsia" w:hAnsi="Times New Roman" w:cs="Times New Roman"/>
      <w:iCs/>
      <w:sz w:val="24"/>
    </w:rPr>
  </w:style>
  <w:style w:type="character" w:customStyle="1" w:styleId="70">
    <w:name w:val="Заголовок 7 Знак"/>
    <w:aliases w:val="vgu_Header7 Знак"/>
    <w:basedOn w:val="a2"/>
    <w:link w:val="7"/>
    <w:uiPriority w:val="9"/>
    <w:rsid w:val="006D46A3"/>
    <w:rPr>
      <w:rFonts w:ascii="Times New Roman" w:eastAsiaTheme="majorEastAsia" w:hAnsi="Times New Roman" w:cs="Times New Roman"/>
      <w:iCs/>
      <w:sz w:val="24"/>
    </w:rPr>
  </w:style>
  <w:style w:type="character" w:customStyle="1" w:styleId="80">
    <w:name w:val="Заголовок 8 Знак"/>
    <w:aliases w:val="vgu_Header8 Знак"/>
    <w:basedOn w:val="a2"/>
    <w:link w:val="8"/>
    <w:uiPriority w:val="9"/>
    <w:rsid w:val="006D46A3"/>
    <w:rPr>
      <w:rFonts w:ascii="Times New Roman" w:eastAsiaTheme="majorEastAsia" w:hAnsi="Times New Roman" w:cs="Times New Roman"/>
      <w:sz w:val="24"/>
      <w:szCs w:val="20"/>
    </w:rPr>
  </w:style>
  <w:style w:type="character" w:customStyle="1" w:styleId="90">
    <w:name w:val="Заголовок 9 Знак"/>
    <w:aliases w:val="vgu_Header9 Знак"/>
    <w:basedOn w:val="a2"/>
    <w:link w:val="9"/>
    <w:uiPriority w:val="9"/>
    <w:rsid w:val="006D46A3"/>
    <w:rPr>
      <w:rFonts w:asciiTheme="majorHAnsi" w:eastAsiaTheme="majorEastAsia" w:hAnsiTheme="majorHAnsi" w:cstheme="majorBidi"/>
      <w:iCs/>
      <w:sz w:val="24"/>
      <w:szCs w:val="28"/>
    </w:rPr>
  </w:style>
  <w:style w:type="paragraph" w:styleId="a0">
    <w:name w:val="List Paragraph"/>
    <w:aliases w:val="vgu_List1"/>
    <w:basedOn w:val="a1"/>
    <w:link w:val="a5"/>
    <w:uiPriority w:val="34"/>
    <w:qFormat/>
    <w:rsid w:val="006D46A3"/>
    <w:pPr>
      <w:keepLines/>
      <w:numPr>
        <w:numId w:val="1"/>
      </w:numPr>
      <w:tabs>
        <w:tab w:val="left" w:pos="1276"/>
      </w:tabs>
      <w:spacing w:before="0"/>
      <w:ind w:left="0" w:firstLine="851"/>
    </w:pPr>
  </w:style>
  <w:style w:type="character" w:customStyle="1" w:styleId="a5">
    <w:name w:val="Абзац списка Знак"/>
    <w:aliases w:val="vgu_List1 Знак"/>
    <w:basedOn w:val="a2"/>
    <w:link w:val="a0"/>
    <w:uiPriority w:val="34"/>
    <w:locked/>
    <w:rsid w:val="006D46A3"/>
    <w:rPr>
      <w:rFonts w:ascii="Times New Roman" w:hAnsi="Times New Roman"/>
      <w:sz w:val="24"/>
    </w:rPr>
  </w:style>
  <w:style w:type="paragraph" w:customStyle="1" w:styleId="vguList2">
    <w:name w:val="vgu_List2"/>
    <w:basedOn w:val="a0"/>
    <w:qFormat/>
    <w:rsid w:val="006D46A3"/>
    <w:pPr>
      <w:tabs>
        <w:tab w:val="left" w:pos="2268"/>
      </w:tabs>
      <w:ind w:firstLine="1701"/>
    </w:pPr>
  </w:style>
  <w:style w:type="paragraph" w:customStyle="1" w:styleId="vguList3">
    <w:name w:val="vgu_List3"/>
    <w:basedOn w:val="vguList2"/>
    <w:qFormat/>
    <w:rsid w:val="006D46A3"/>
    <w:pPr>
      <w:tabs>
        <w:tab w:val="clear" w:pos="2268"/>
        <w:tab w:val="left" w:pos="3402"/>
      </w:tabs>
      <w:ind w:firstLine="2835"/>
    </w:pPr>
  </w:style>
  <w:style w:type="character" w:styleId="a6">
    <w:name w:val="Hyperlink"/>
    <w:basedOn w:val="a2"/>
    <w:uiPriority w:val="99"/>
    <w:unhideWhenUsed/>
    <w:rsid w:val="00C96227"/>
    <w:rPr>
      <w:color w:val="0000FF" w:themeColor="hyperlink"/>
      <w:u w:val="single"/>
    </w:rPr>
  </w:style>
  <w:style w:type="paragraph" w:customStyle="1" w:styleId="vguNumber">
    <w:name w:val="vgu_Number"/>
    <w:basedOn w:val="a0"/>
    <w:rsid w:val="006819D3"/>
    <w:pPr>
      <w:numPr>
        <w:numId w:val="4"/>
      </w:numPr>
      <w:spacing w:before="240"/>
    </w:pPr>
  </w:style>
  <w:style w:type="paragraph" w:customStyle="1" w:styleId="vguCContentName">
    <w:name w:val="vguC_Content_Name"/>
    <w:basedOn w:val="vguHeader"/>
    <w:link w:val="vguCContentName0"/>
    <w:qFormat/>
    <w:rsid w:val="00C96227"/>
    <w:pPr>
      <w:tabs>
        <w:tab w:val="left" w:pos="1985"/>
      </w:tabs>
    </w:pPr>
  </w:style>
  <w:style w:type="paragraph" w:styleId="a">
    <w:name w:val="List Bullet"/>
    <w:basedOn w:val="a1"/>
    <w:uiPriority w:val="99"/>
    <w:semiHidden/>
    <w:unhideWhenUsed/>
    <w:qFormat/>
    <w:rsid w:val="00ED6EE3"/>
    <w:pPr>
      <w:numPr>
        <w:numId w:val="2"/>
      </w:numPr>
      <w:spacing w:before="0"/>
      <w:ind w:left="425" w:hanging="425"/>
    </w:pPr>
  </w:style>
  <w:style w:type="character" w:customStyle="1" w:styleId="vguCContentName0">
    <w:name w:val="vguC_Content_Name Знак"/>
    <w:basedOn w:val="vguHeader0"/>
    <w:link w:val="vguCContentName"/>
    <w:rsid w:val="00C96227"/>
    <w:rPr>
      <w:rFonts w:ascii="Times New Roman" w:hAnsi="Times New Roman"/>
      <w:b/>
      <w:caps/>
      <w:sz w:val="24"/>
    </w:rPr>
  </w:style>
  <w:style w:type="paragraph" w:styleId="a7">
    <w:name w:val="Balloon Text"/>
    <w:basedOn w:val="a1"/>
    <w:link w:val="a8"/>
    <w:uiPriority w:val="99"/>
    <w:semiHidden/>
    <w:unhideWhenUsed/>
    <w:rsid w:val="00F952EF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2"/>
    <w:link w:val="a7"/>
    <w:uiPriority w:val="99"/>
    <w:semiHidden/>
    <w:rsid w:val="00F952EF"/>
    <w:rPr>
      <w:rFonts w:ascii="Tahoma" w:hAnsi="Tahoma" w:cs="Tahoma"/>
      <w:sz w:val="16"/>
      <w:szCs w:val="16"/>
    </w:rPr>
  </w:style>
  <w:style w:type="paragraph" w:styleId="a9">
    <w:name w:val="caption"/>
    <w:aliases w:val="vgu_PictureName"/>
    <w:basedOn w:val="a1"/>
    <w:next w:val="a1"/>
    <w:link w:val="aa"/>
    <w:uiPriority w:val="35"/>
    <w:unhideWhenUsed/>
    <w:qFormat/>
    <w:rsid w:val="00F84AC0"/>
    <w:pPr>
      <w:spacing w:before="0" w:after="240" w:line="720" w:lineRule="auto"/>
      <w:ind w:firstLine="0"/>
      <w:jc w:val="center"/>
    </w:pPr>
    <w:rPr>
      <w:bCs/>
      <w:szCs w:val="18"/>
    </w:rPr>
  </w:style>
  <w:style w:type="character" w:customStyle="1" w:styleId="aa">
    <w:name w:val="Название объекта Знак"/>
    <w:aliases w:val="vgu_PictureName Знак"/>
    <w:basedOn w:val="a2"/>
    <w:link w:val="a9"/>
    <w:uiPriority w:val="35"/>
    <w:rsid w:val="00F84AC0"/>
    <w:rPr>
      <w:rFonts w:ascii="Times New Roman" w:hAnsi="Times New Roman"/>
      <w:bCs/>
      <w:sz w:val="24"/>
      <w:szCs w:val="18"/>
    </w:rPr>
  </w:style>
  <w:style w:type="character" w:styleId="ab">
    <w:name w:val="Subtle Emphasis"/>
    <w:basedOn w:val="a2"/>
    <w:uiPriority w:val="99"/>
    <w:semiHidden/>
    <w:qFormat/>
    <w:rsid w:val="003B4D8E"/>
    <w:rPr>
      <w:i/>
      <w:iCs/>
      <w:color w:val="808080" w:themeColor="text1" w:themeTint="7F"/>
    </w:rPr>
  </w:style>
  <w:style w:type="table" w:styleId="ac">
    <w:name w:val="Table Grid"/>
    <w:basedOn w:val="a3"/>
    <w:uiPriority w:val="39"/>
    <w:rsid w:val="002D420C"/>
    <w:pPr>
      <w:spacing w:after="0" w:line="240" w:lineRule="auto"/>
    </w:pPr>
    <w:rPr>
      <w:rFonts w:ascii="Times New Roman" w:hAnsi="Times New Roman"/>
      <w:sz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jc w:val="left"/>
      </w:pPr>
      <w:rPr>
        <w:rFonts w:ascii="Times New Roman" w:hAnsi="Times New Roman"/>
        <w:sz w:val="24"/>
      </w:rPr>
    </w:tblStylePr>
  </w:style>
  <w:style w:type="paragraph" w:customStyle="1" w:styleId="vgutTableText">
    <w:name w:val="vgut_TableText"/>
    <w:basedOn w:val="a1"/>
    <w:link w:val="vgutTableText0"/>
    <w:qFormat/>
    <w:rsid w:val="001568A3"/>
    <w:pPr>
      <w:spacing w:before="0" w:after="60" w:line="276" w:lineRule="auto"/>
      <w:ind w:firstLine="0"/>
      <w:jc w:val="left"/>
    </w:pPr>
  </w:style>
  <w:style w:type="character" w:customStyle="1" w:styleId="vgutTableText0">
    <w:name w:val="vgut_TableText Знак"/>
    <w:basedOn w:val="a2"/>
    <w:link w:val="vgutTableText"/>
    <w:rsid w:val="001568A3"/>
    <w:rPr>
      <w:rFonts w:ascii="Times New Roman" w:hAnsi="Times New Roman"/>
      <w:sz w:val="24"/>
    </w:rPr>
  </w:style>
  <w:style w:type="paragraph" w:customStyle="1" w:styleId="vguAdditionName">
    <w:name w:val="vgu_AdditionName"/>
    <w:basedOn w:val="1"/>
    <w:qFormat/>
    <w:rsid w:val="00B6663A"/>
    <w:pPr>
      <w:pageBreakBefore w:val="0"/>
      <w:numPr>
        <w:numId w:val="3"/>
      </w:numPr>
      <w:tabs>
        <w:tab w:val="num" w:pos="360"/>
      </w:tabs>
      <w:ind w:left="2693" w:hanging="2693"/>
    </w:pPr>
    <w:rPr>
      <w:caps/>
      <w:smallCaps/>
    </w:rPr>
  </w:style>
  <w:style w:type="paragraph" w:customStyle="1" w:styleId="vguHeader">
    <w:name w:val="vgu_Header"/>
    <w:basedOn w:val="a1"/>
    <w:link w:val="vguHeader0"/>
    <w:qFormat/>
    <w:rsid w:val="00303DC8"/>
    <w:pPr>
      <w:keepNext/>
      <w:keepLines/>
      <w:pageBreakBefore/>
      <w:ind w:firstLine="0"/>
      <w:jc w:val="center"/>
    </w:pPr>
    <w:rPr>
      <w:b/>
      <w:caps/>
    </w:rPr>
  </w:style>
  <w:style w:type="character" w:customStyle="1" w:styleId="vguHeader0">
    <w:name w:val="vgu_Header Знак"/>
    <w:basedOn w:val="a2"/>
    <w:link w:val="vguHeader"/>
    <w:rsid w:val="00303DC8"/>
    <w:rPr>
      <w:rFonts w:ascii="Times New Roman" w:hAnsi="Times New Roman"/>
      <w:b/>
      <w:caps/>
      <w:sz w:val="28"/>
    </w:rPr>
  </w:style>
  <w:style w:type="paragraph" w:styleId="11">
    <w:name w:val="toc 1"/>
    <w:aliases w:val="vguC_Contents1"/>
    <w:basedOn w:val="a1"/>
    <w:next w:val="a1"/>
    <w:link w:val="12"/>
    <w:autoRedefine/>
    <w:uiPriority w:val="39"/>
    <w:rsid w:val="00C96227"/>
    <w:pPr>
      <w:tabs>
        <w:tab w:val="left" w:pos="426"/>
        <w:tab w:val="right" w:leader="dot" w:pos="10206"/>
      </w:tabs>
      <w:spacing w:before="0" w:line="276" w:lineRule="auto"/>
      <w:ind w:left="426" w:right="567" w:hanging="426"/>
      <w:contextualSpacing w:val="0"/>
      <w:jc w:val="left"/>
    </w:pPr>
    <w:rPr>
      <w:rFonts w:eastAsia="Times New Roman" w:cs="Times New Roman"/>
      <w:noProof/>
      <w:szCs w:val="24"/>
    </w:rPr>
  </w:style>
  <w:style w:type="character" w:customStyle="1" w:styleId="12">
    <w:name w:val="Оглавление 1 Знак"/>
    <w:aliases w:val="vguC_Contents1 Знак"/>
    <w:basedOn w:val="a2"/>
    <w:link w:val="11"/>
    <w:uiPriority w:val="39"/>
    <w:rsid w:val="00C96227"/>
    <w:rPr>
      <w:rFonts w:ascii="Times New Roman" w:eastAsia="Times New Roman" w:hAnsi="Times New Roman" w:cs="Times New Roman"/>
      <w:noProof/>
      <w:sz w:val="24"/>
      <w:szCs w:val="24"/>
    </w:rPr>
  </w:style>
  <w:style w:type="paragraph" w:styleId="21">
    <w:name w:val="toc 2"/>
    <w:aliases w:val="vguC_Contents2"/>
    <w:basedOn w:val="a1"/>
    <w:next w:val="a1"/>
    <w:autoRedefine/>
    <w:uiPriority w:val="39"/>
    <w:rsid w:val="00C96227"/>
    <w:pPr>
      <w:tabs>
        <w:tab w:val="left" w:pos="1134"/>
        <w:tab w:val="right" w:leader="dot" w:pos="10206"/>
      </w:tabs>
      <w:spacing w:before="0" w:line="276" w:lineRule="auto"/>
      <w:ind w:right="567" w:firstLine="567"/>
      <w:contextualSpacing w:val="0"/>
      <w:jc w:val="left"/>
    </w:pPr>
    <w:rPr>
      <w:rFonts w:eastAsia="Times New Roman" w:cs="Times New Roman"/>
      <w:noProof/>
      <w:szCs w:val="24"/>
    </w:rPr>
  </w:style>
  <w:style w:type="paragraph" w:styleId="31">
    <w:name w:val="toc 3"/>
    <w:aliases w:val="vguC_Contents3"/>
    <w:basedOn w:val="a1"/>
    <w:next w:val="a1"/>
    <w:autoRedefine/>
    <w:uiPriority w:val="39"/>
    <w:rsid w:val="00C96227"/>
    <w:pPr>
      <w:tabs>
        <w:tab w:val="left" w:pos="1843"/>
        <w:tab w:val="right" w:leader="dot" w:pos="10206"/>
      </w:tabs>
      <w:spacing w:before="0" w:line="276" w:lineRule="auto"/>
      <w:ind w:right="567" w:firstLine="1134"/>
      <w:contextualSpacing w:val="0"/>
      <w:jc w:val="left"/>
    </w:pPr>
    <w:rPr>
      <w:rFonts w:eastAsia="Times New Roman" w:cs="Times New Roman"/>
      <w:noProof/>
      <w:szCs w:val="24"/>
    </w:rPr>
  </w:style>
  <w:style w:type="paragraph" w:styleId="41">
    <w:name w:val="toc 4"/>
    <w:aliases w:val="vguC_Contents1Add"/>
    <w:basedOn w:val="a1"/>
    <w:next w:val="a1"/>
    <w:autoRedefine/>
    <w:uiPriority w:val="39"/>
    <w:unhideWhenUsed/>
    <w:rsid w:val="00224E38"/>
    <w:pPr>
      <w:tabs>
        <w:tab w:val="left" w:pos="-4678"/>
        <w:tab w:val="left" w:pos="1985"/>
        <w:tab w:val="right" w:leader="dot" w:pos="10206"/>
      </w:tabs>
      <w:suppressAutoHyphens/>
      <w:spacing w:before="0" w:line="276" w:lineRule="auto"/>
      <w:ind w:left="1985" w:right="566" w:hanging="1985"/>
      <w:jc w:val="left"/>
    </w:pPr>
    <w:rPr>
      <w:noProof/>
    </w:rPr>
  </w:style>
  <w:style w:type="paragraph" w:customStyle="1" w:styleId="vgutTableName">
    <w:name w:val="vgut_TableName"/>
    <w:basedOn w:val="a1"/>
    <w:link w:val="vgutTableName0"/>
    <w:qFormat/>
    <w:rsid w:val="00F84AC0"/>
    <w:pPr>
      <w:spacing w:before="60" w:after="60" w:line="276" w:lineRule="auto"/>
      <w:ind w:firstLine="0"/>
      <w:contextualSpacing w:val="0"/>
      <w:jc w:val="left"/>
    </w:pPr>
  </w:style>
  <w:style w:type="character" w:customStyle="1" w:styleId="vgutTableName0">
    <w:name w:val="vgut_TableName Знак"/>
    <w:basedOn w:val="aa"/>
    <w:link w:val="vgutTableName"/>
    <w:rsid w:val="00F84AC0"/>
    <w:rPr>
      <w:rFonts w:ascii="Times New Roman" w:hAnsi="Times New Roman"/>
      <w:bCs w:val="0"/>
      <w:sz w:val="24"/>
      <w:szCs w:val="18"/>
    </w:rPr>
  </w:style>
  <w:style w:type="paragraph" w:styleId="ad">
    <w:name w:val="header"/>
    <w:aliases w:val="vgux_TitleHeader"/>
    <w:basedOn w:val="a1"/>
    <w:link w:val="ae"/>
    <w:uiPriority w:val="99"/>
    <w:unhideWhenUsed/>
    <w:rsid w:val="00C17A21"/>
    <w:pPr>
      <w:tabs>
        <w:tab w:val="center" w:pos="4677"/>
        <w:tab w:val="right" w:pos="9355"/>
      </w:tabs>
      <w:spacing w:before="0" w:line="240" w:lineRule="auto"/>
    </w:pPr>
  </w:style>
  <w:style w:type="character" w:customStyle="1" w:styleId="ae">
    <w:name w:val="Верхний колонтитул Знак"/>
    <w:aliases w:val="vgux_TitleHeader Знак"/>
    <w:basedOn w:val="a2"/>
    <w:link w:val="ad"/>
    <w:uiPriority w:val="99"/>
    <w:rsid w:val="00C17A21"/>
    <w:rPr>
      <w:rFonts w:ascii="Times New Roman" w:hAnsi="Times New Roman"/>
      <w:sz w:val="28"/>
    </w:rPr>
  </w:style>
  <w:style w:type="paragraph" w:styleId="af">
    <w:name w:val="footer"/>
    <w:aliases w:val="vgux_TitleFooter"/>
    <w:basedOn w:val="a1"/>
    <w:link w:val="af0"/>
    <w:uiPriority w:val="98"/>
    <w:unhideWhenUsed/>
    <w:rsid w:val="003D56FE"/>
    <w:pPr>
      <w:tabs>
        <w:tab w:val="center" w:pos="4677"/>
        <w:tab w:val="right" w:pos="9355"/>
      </w:tabs>
      <w:spacing w:before="0" w:line="240" w:lineRule="auto"/>
      <w:ind w:firstLine="0"/>
      <w:jc w:val="center"/>
    </w:pPr>
    <w:rPr>
      <w:b/>
      <w:sz w:val="32"/>
    </w:rPr>
  </w:style>
  <w:style w:type="character" w:customStyle="1" w:styleId="af0">
    <w:name w:val="Нижний колонтитул Знак"/>
    <w:aliases w:val="vgux_TitleFooter Знак"/>
    <w:basedOn w:val="a2"/>
    <w:link w:val="af"/>
    <w:uiPriority w:val="98"/>
    <w:rsid w:val="00627B79"/>
    <w:rPr>
      <w:rFonts w:ascii="Times New Roman" w:hAnsi="Times New Roman"/>
      <w:b/>
      <w:sz w:val="32"/>
    </w:rPr>
  </w:style>
  <w:style w:type="character" w:styleId="af1">
    <w:name w:val="page number"/>
    <w:aliases w:val="vgux_PageNumber"/>
    <w:basedOn w:val="a2"/>
    <w:rsid w:val="00C17A21"/>
    <w:rPr>
      <w:szCs w:val="24"/>
    </w:rPr>
  </w:style>
  <w:style w:type="paragraph" w:customStyle="1" w:styleId="vguxTitleDocName">
    <w:name w:val="vgux_TitleDocName"/>
    <w:basedOn w:val="a1"/>
    <w:qFormat/>
    <w:rsid w:val="00FF06B0"/>
    <w:pPr>
      <w:spacing w:before="480" w:after="120"/>
      <w:ind w:firstLine="0"/>
      <w:contextualSpacing w:val="0"/>
      <w:jc w:val="center"/>
    </w:pPr>
    <w:rPr>
      <w:b/>
      <w:caps/>
      <w:sz w:val="32"/>
      <w:lang w:val="en-US"/>
    </w:rPr>
  </w:style>
  <w:style w:type="paragraph" w:customStyle="1" w:styleId="vguxTitleDocType">
    <w:name w:val="vgux_TitleDocType"/>
    <w:basedOn w:val="a1"/>
    <w:qFormat/>
    <w:rsid w:val="00FF06B0"/>
    <w:pPr>
      <w:spacing w:before="0" w:after="360"/>
      <w:ind w:firstLine="0"/>
      <w:jc w:val="center"/>
    </w:pPr>
    <w:rPr>
      <w:b/>
      <w:smallCaps/>
    </w:rPr>
  </w:style>
  <w:style w:type="paragraph" w:customStyle="1" w:styleId="vguxTitleText">
    <w:name w:val="vgux_TitleText"/>
    <w:basedOn w:val="a1"/>
    <w:qFormat/>
    <w:rsid w:val="00FF06B0"/>
    <w:pPr>
      <w:ind w:firstLine="0"/>
      <w:jc w:val="center"/>
    </w:pPr>
  </w:style>
  <w:style w:type="paragraph" w:customStyle="1" w:styleId="vguxTitleDocTheme">
    <w:name w:val="vgux_TitleDocTheme"/>
    <w:basedOn w:val="a1"/>
    <w:qFormat/>
    <w:rsid w:val="00FF06B0"/>
    <w:pPr>
      <w:spacing w:before="0" w:after="960"/>
      <w:ind w:firstLine="0"/>
      <w:jc w:val="center"/>
    </w:pPr>
    <w:rPr>
      <w:b/>
      <w:caps/>
      <w:sz w:val="32"/>
      <w:lang w:val="en-US"/>
    </w:rPr>
  </w:style>
  <w:style w:type="character" w:styleId="af2">
    <w:name w:val="annotation reference"/>
    <w:basedOn w:val="a2"/>
    <w:uiPriority w:val="99"/>
    <w:semiHidden/>
    <w:unhideWhenUsed/>
    <w:rsid w:val="006505F8"/>
    <w:rPr>
      <w:sz w:val="16"/>
      <w:szCs w:val="16"/>
    </w:rPr>
  </w:style>
  <w:style w:type="paragraph" w:styleId="af3">
    <w:name w:val="annotation text"/>
    <w:basedOn w:val="a1"/>
    <w:link w:val="af4"/>
    <w:uiPriority w:val="99"/>
    <w:semiHidden/>
    <w:unhideWhenUsed/>
    <w:rsid w:val="006505F8"/>
    <w:pPr>
      <w:spacing w:line="240" w:lineRule="auto"/>
    </w:pPr>
    <w:rPr>
      <w:sz w:val="20"/>
      <w:szCs w:val="20"/>
    </w:rPr>
  </w:style>
  <w:style w:type="character" w:customStyle="1" w:styleId="af4">
    <w:name w:val="Текст примечания Знак"/>
    <w:basedOn w:val="a2"/>
    <w:link w:val="af3"/>
    <w:uiPriority w:val="99"/>
    <w:semiHidden/>
    <w:rsid w:val="006505F8"/>
    <w:rPr>
      <w:rFonts w:ascii="Times New Roman" w:hAnsi="Times New Roman"/>
      <w:sz w:val="20"/>
      <w:szCs w:val="20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6505F8"/>
    <w:rPr>
      <w:b/>
      <w:bCs/>
    </w:rPr>
  </w:style>
  <w:style w:type="character" w:customStyle="1" w:styleId="af6">
    <w:name w:val="Тема примечания Знак"/>
    <w:basedOn w:val="af4"/>
    <w:link w:val="af5"/>
    <w:uiPriority w:val="99"/>
    <w:semiHidden/>
    <w:rsid w:val="006505F8"/>
    <w:rPr>
      <w:rFonts w:ascii="Times New Roman" w:hAnsi="Times New Roman"/>
      <w:b/>
      <w:bCs/>
      <w:sz w:val="20"/>
      <w:szCs w:val="20"/>
    </w:rPr>
  </w:style>
  <w:style w:type="paragraph" w:styleId="af7">
    <w:name w:val="footnote text"/>
    <w:basedOn w:val="a1"/>
    <w:link w:val="af8"/>
    <w:uiPriority w:val="99"/>
    <w:unhideWhenUsed/>
    <w:rsid w:val="008374E1"/>
    <w:pPr>
      <w:spacing w:before="0" w:line="240" w:lineRule="auto"/>
    </w:pPr>
    <w:rPr>
      <w:sz w:val="20"/>
      <w:szCs w:val="20"/>
    </w:rPr>
  </w:style>
  <w:style w:type="character" w:customStyle="1" w:styleId="af8">
    <w:name w:val="Текст сноски Знак"/>
    <w:basedOn w:val="a2"/>
    <w:link w:val="af7"/>
    <w:uiPriority w:val="99"/>
    <w:rsid w:val="008374E1"/>
    <w:rPr>
      <w:rFonts w:ascii="Times New Roman" w:hAnsi="Times New Roman"/>
      <w:sz w:val="20"/>
      <w:szCs w:val="20"/>
    </w:rPr>
  </w:style>
  <w:style w:type="character" w:styleId="af9">
    <w:name w:val="footnote reference"/>
    <w:basedOn w:val="a2"/>
    <w:uiPriority w:val="99"/>
    <w:semiHidden/>
    <w:unhideWhenUsed/>
    <w:rsid w:val="008374E1"/>
    <w:rPr>
      <w:vertAlign w:val="superscript"/>
    </w:rPr>
  </w:style>
  <w:style w:type="paragraph" w:styleId="afa">
    <w:name w:val="Revision"/>
    <w:hidden/>
    <w:uiPriority w:val="99"/>
    <w:semiHidden/>
    <w:rsid w:val="009C0B09"/>
    <w:pPr>
      <w:spacing w:after="0" w:line="240" w:lineRule="auto"/>
    </w:pPr>
    <w:rPr>
      <w:rFonts w:ascii="Times New Roman" w:hAnsi="Times New Roman"/>
      <w:sz w:val="28"/>
    </w:rPr>
  </w:style>
  <w:style w:type="paragraph" w:styleId="afb">
    <w:name w:val="TOC Heading"/>
    <w:basedOn w:val="1"/>
    <w:next w:val="a1"/>
    <w:uiPriority w:val="39"/>
    <w:unhideWhenUsed/>
    <w:qFormat/>
    <w:rsid w:val="00442256"/>
    <w:pPr>
      <w:pageBreakBefore w:val="0"/>
      <w:numPr>
        <w:numId w:val="0"/>
      </w:numPr>
      <w:tabs>
        <w:tab w:val="clear" w:pos="1418"/>
      </w:tabs>
      <w:spacing w:before="240" w:line="259" w:lineRule="auto"/>
      <w:contextualSpacing w:val="0"/>
      <w:outlineLvl w:val="9"/>
    </w:pPr>
    <w:rPr>
      <w:rFonts w:asciiTheme="majorHAnsi" w:hAnsiTheme="majorHAnsi" w:cstheme="majorBidi"/>
      <w:b w:val="0"/>
      <w:bCs w:val="0"/>
      <w:noProof w:val="0"/>
      <w:color w:val="365F91" w:themeColor="accent1" w:themeShade="BF"/>
      <w:sz w:val="32"/>
      <w:szCs w:val="32"/>
    </w:rPr>
  </w:style>
  <w:style w:type="character" w:customStyle="1" w:styleId="normaltextrun">
    <w:name w:val="normaltextrun"/>
    <w:basedOn w:val="a2"/>
    <w:rsid w:val="00B669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66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19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96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8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6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5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30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84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1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74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6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8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4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69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230384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200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9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6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1.png"/><Relationship Id="rId18" Type="http://schemas.openxmlformats.org/officeDocument/2006/relationships/image" Target="media/image4.png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microsoft.com/office/2007/relationships/stylesWithEffects" Target="stylesWithEffects.xml"/><Relationship Id="rId12" Type="http://schemas.openxmlformats.org/officeDocument/2006/relationships/hyperlink" Target="https://wordlegame.org/" TargetMode="External"/><Relationship Id="rId17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hyperlink" Target="https://&#1088;&#1086;&#1073;&#1086;&#1084;&#1086;&#1079;&#1075;.&#1088;&#1092;/games/bullsandcows" TargetMode="External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image" Target="media/image2.png"/><Relationship Id="rId23" Type="http://schemas.openxmlformats.org/officeDocument/2006/relationships/theme" Target="theme/theme1.xml"/><Relationship Id="rId10" Type="http://schemas.openxmlformats.org/officeDocument/2006/relationships/footnotes" Target="footnotes.xml"/><Relationship Id="rId19" Type="http://schemas.openxmlformats.org/officeDocument/2006/relationships/image" Target="media/image5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s://yandex.ru/games/app/192576" TargetMode="External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.burakov\Documents\&#1051;&#1080;&#1095;&#1085;&#1086;&#1077;\&#1050;&#1086;&#1096;&#1082;&#1080;&#1085;\&#1058;&#1088;&#1072;&#1085;&#1089;&#1085;&#1077;&#1092;&#1090;&#1100;\&#1042;&#1103;&#1090;&#1043;&#1059;%2003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895006E4339BF24CAA0F5B167E451061" ma:contentTypeVersion="11" ma:contentTypeDescription="Создание документа." ma:contentTypeScope="" ma:versionID="ee66b34cdb7d5be00a86ac9db559fc97">
  <xsd:schema xmlns:xsd="http://www.w3.org/2001/XMLSchema" xmlns:xs="http://www.w3.org/2001/XMLSchema" xmlns:p="http://schemas.microsoft.com/office/2006/metadata/properties" xmlns:ns3="a1eb269e-cbf3-465a-8e4a-8d42bc45f09f" xmlns:ns4="a042d032-8e16-4c5e-a37e-70d449039bd2" targetNamespace="http://schemas.microsoft.com/office/2006/metadata/properties" ma:root="true" ma:fieldsID="9831aabdbf23b96857ccdb3f4e1a7ec2" ns3:_="" ns4:_="">
    <xsd:import namespace="a1eb269e-cbf3-465a-8e4a-8d42bc45f09f"/>
    <xsd:import namespace="a042d032-8e16-4c5e-a37e-70d449039bd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eb269e-cbf3-465a-8e4a-8d42bc45f09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Общий доступ с использованием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Совместно с подробностями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Хэш подсказки о совместном доступе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42d032-8e16-4c5e-a37e-70d449039b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D02F96-5624-48FE-AB5F-467181C3EDC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E06CD11-97E7-4DA4-A1E7-C20845DD652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eb269e-cbf3-465a-8e4a-8d42bc45f09f"/>
    <ds:schemaRef ds:uri="a042d032-8e16-4c5e-a37e-70d449039bd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545EDB0-6DA9-4573-8FDA-4B7CDBF5EFD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D76CCD0-39AE-43D3-99C1-6A3DD19D0F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ВятГУ 03.dotx</Template>
  <TotalTime>506</TotalTime>
  <Pages>20</Pages>
  <Words>2925</Words>
  <Characters>16674</Characters>
  <Application>Microsoft Office Word</Application>
  <DocSecurity>0</DocSecurity>
  <Lines>138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Шаблон отчетных документов</vt:lpstr>
    </vt:vector>
  </TitlesOfParts>
  <Manager>Земцов А.</Manager>
  <Company>Вятский Государственный Университет</Company>
  <LinksUpToDate>false</LinksUpToDate>
  <CharactersWithSpaces>19560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отчетных документов</dc:title>
  <dc:subject>Транснефть</dc:subject>
  <dc:creator>Microsoft</dc:creator>
  <cp:lastModifiedBy>user</cp:lastModifiedBy>
  <cp:revision>44</cp:revision>
  <cp:lastPrinted>2024-04-12T07:47:00Z</cp:lastPrinted>
  <dcterms:created xsi:type="dcterms:W3CDTF">2024-03-26T09:09:00Z</dcterms:created>
  <dcterms:modified xsi:type="dcterms:W3CDTF">2024-04-13T09:57:00Z</dcterms:modified>
  <cp:category>Шаблоны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ds_UIVersion_88576">
    <vt:lpwstr>40</vt:lpwstr>
  </property>
  <property fmtid="{D5CDD505-2E9C-101B-9397-08002B2CF9AE}" pid="3" name="ContentTypeId">
    <vt:lpwstr>0x010100895006E4339BF24CAA0F5B167E451061</vt:lpwstr>
  </property>
  <property fmtid="{D5CDD505-2E9C-101B-9397-08002B2CF9AE}" pid="4" name="its_City">
    <vt:lpwstr>Киров</vt:lpwstr>
  </property>
  <property fmtid="{D5CDD505-2E9C-101B-9397-08002B2CF9AE}" pid="5" name="its_Contractor1">
    <vt:lpwstr>Федеральное государственное бюджетное образовательное учреждение высшего образования</vt:lpwstr>
  </property>
  <property fmtid="{D5CDD505-2E9C-101B-9397-08002B2CF9AE}" pid="6" name="its_Contractor2">
    <vt:lpwstr>"Вятский государственный университет"</vt:lpwstr>
  </property>
  <property fmtid="{D5CDD505-2E9C-101B-9397-08002B2CF9AE}" pid="7" name="its_DocName">
    <vt:lpwstr>Техническое задание</vt:lpwstr>
  </property>
  <property fmtid="{D5CDD505-2E9C-101B-9397-08002B2CF9AE}" pid="8" name="its_DocType">
    <vt:lpwstr>на разработку системы ??????</vt:lpwstr>
  </property>
  <property fmtid="{D5CDD505-2E9C-101B-9397-08002B2CF9AE}" pid="9" name="its_Pressmark">
    <vt:lpwstr>[ШИФР_ДОКУМЕНТА]</vt:lpwstr>
  </property>
  <property fmtid="{D5CDD505-2E9C-101B-9397-08002B2CF9AE}" pid="10" name="its_Theme">
    <vt:lpwstr>Разработка системы автоматизированного контроля сварочных процессов с выводом информации на ПК</vt:lpwstr>
  </property>
  <property fmtid="{D5CDD505-2E9C-101B-9397-08002B2CF9AE}" pid="11" name="its_Year">
    <vt:i4>2019</vt:i4>
  </property>
  <property fmtid="{D5CDD505-2E9C-101B-9397-08002B2CF9AE}" pid="12" name="Дата заполнения">
    <vt:lpwstr>07.02.2019</vt:lpwstr>
  </property>
  <property fmtid="{D5CDD505-2E9C-101B-9397-08002B2CF9AE}" pid="13" name="Клиент">
    <vt:lpwstr>Транснефть</vt:lpwstr>
  </property>
  <property fmtid="{D5CDD505-2E9C-101B-9397-08002B2CF9AE}" pid="14" name="Назначение">
    <vt:lpwstr>Исходный шаблон для создания отчетных документов ГАС "Правосудие"</vt:lpwstr>
  </property>
  <property fmtid="{D5CDD505-2E9C-101B-9397-08002B2CF9AE}" pid="15" name="Номер документа">
    <vt:lpwstr>Ш01</vt:lpwstr>
  </property>
  <property fmtid="{D5CDD505-2E9C-101B-9397-08002B2CF9AE}" pid="16" name="Редактор">
    <vt:lpwstr>Бураков С.А.</vt:lpwstr>
  </property>
  <property fmtid="{D5CDD505-2E9C-101B-9397-08002B2CF9AE}" pid="17" name="Состояние">
    <vt:lpwstr>Версия 2.0</vt:lpwstr>
  </property>
  <property fmtid="{D5CDD505-2E9C-101B-9397-08002B2CF9AE}" pid="18" name="Телефон">
    <vt:lpwstr>+7-916-687-49-39</vt:lpwstr>
  </property>
  <property fmtid="{D5CDD505-2E9C-101B-9397-08002B2CF9AE}" pid="19" name="Цель">
    <vt:lpwstr>Унификация внешнего вида отчетных документов по проекту</vt:lpwstr>
  </property>
  <property fmtid="{D5CDD505-2E9C-101B-9397-08002B2CF9AE}" pid="20" name="Язык">
    <vt:lpwstr>Русский</vt:lpwstr>
  </property>
</Properties>
</file>